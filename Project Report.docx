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sdtContent>
        <w:p w:rsidR="000F1800" w:rsidRPr="00D96180" w:rsidRDefault="00D96180" w:rsidP="00C01B35">
          <w:pPr>
            <w:jc w:val="both"/>
          </w:pPr>
          <w:r>
            <w:rPr>
              <w:noProof/>
              <w:lang w:val="en-IN" w:eastAsia="en-IN"/>
            </w:rPr>
            <w:drawing>
              <wp:anchor distT="0" distB="0" distL="114300" distR="114300" simplePos="0" relativeHeight="251680768" behindDoc="0" locked="0" layoutInCell="1" allowOverlap="1">
                <wp:simplePos x="0" y="0"/>
                <wp:positionH relativeFrom="page">
                  <wp:posOffset>1828800</wp:posOffset>
                </wp:positionH>
                <wp:positionV relativeFrom="paragraph">
                  <wp:posOffset>259080</wp:posOffset>
                </wp:positionV>
                <wp:extent cx="4098290" cy="3238500"/>
                <wp:effectExtent l="114300" t="0" r="283210" b="3048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2887" b="9484"/>
                        <a:stretch/>
                      </pic:blipFill>
                      <pic:spPr bwMode="auto">
                        <a:xfrm>
                          <a:off x="0" y="0"/>
                          <a:ext cx="4098290" cy="323850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a:extLst>
                          <a:ext uri="{53640926-AAD7-44D8-BBD7-CCE9431645EC}">
                            <a14:shadowObscured xmlns:a14="http://schemas.microsoft.com/office/drawing/2010/main"/>
                          </a:ext>
                        </a:extLst>
                      </pic:spPr>
                    </pic:pic>
                  </a:graphicData>
                </a:graphic>
              </wp:anchor>
            </w:drawing>
          </w:r>
          <w:r w:rsidR="008F085C">
            <w:rPr>
              <w:b/>
              <w:bCs/>
              <w:noProof/>
              <w:lang w:val="en-IN" w:eastAsia="en-IN"/>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6446520" cy="6667500"/>
                    <wp:effectExtent l="0" t="0" r="11430" b="0"/>
                    <wp:wrapNone/>
                    <wp:docPr id="14" name="Text Box 14" descr="Report title"/>
                    <wp:cNvGraphicFramePr/>
                    <a:graphic xmlns:a="http://schemas.openxmlformats.org/drawingml/2006/main">
                      <a:graphicData uri="http://schemas.microsoft.com/office/word/2010/wordprocessingShape">
                        <wps:wsp>
                          <wps:cNvSpPr txBox="1"/>
                          <wps:spPr>
                            <a:xfrm>
                              <a:off x="0" y="0"/>
                              <a:ext cx="6446520" cy="666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ahnschrift SemiBold SemiConden" w:hAnsi="Bahnschrift SemiBold SemiConden"/>
                                  </w:rPr>
                                  <w:alias w:val="Title"/>
                                  <w:tag w:val=""/>
                                  <w:id w:val="2115015981"/>
                                  <w:placeholder>
                                    <w:docPart w:val="09F0603552EE4A8DB1B8C7D443B86FE3"/>
                                  </w:placeholder>
                                  <w:dataBinding w:prefixMappings="xmlns:ns0='http://purl.org/dc/elements/1.1/' xmlns:ns1='http://schemas.openxmlformats.org/package/2006/metadata/core-properties' " w:xpath="/ns1:coreProperties[1]/ns0:title[1]" w:storeItemID="{6C3C8BC8-F283-45AE-878A-BAB7291924A1}"/>
                                  <w:text/>
                                </w:sdtPr>
                                <w:sdtEndPr/>
                                <w:sdtContent>
                                  <w:p w:rsidR="00AD2DB0" w:rsidRPr="00023A53" w:rsidRDefault="00AD2DB0">
                                    <w:pPr>
                                      <w:pStyle w:val="Title"/>
                                      <w:rPr>
                                        <w:rFonts w:ascii="Bahnschrift SemiBold SemiConden" w:hAnsi="Bahnschrift SemiBold SemiConden"/>
                                      </w:rPr>
                                    </w:pPr>
                                    <w:r w:rsidRPr="00023A53">
                                      <w:rPr>
                                        <w:rFonts w:ascii="Bahnschrift SemiBold SemiConden" w:hAnsi="Bahnschrift SemiBold SemiConden"/>
                                      </w:rPr>
                                      <w:t>Project Report</w:t>
                                    </w:r>
                                  </w:p>
                                </w:sdtContent>
                              </w:sdt>
                              <w:p w:rsidR="00AD2DB0" w:rsidRDefault="00AD2DB0">
                                <w:pPr>
                                  <w:pStyle w:val="Subtitle"/>
                                  <w:ind w:left="144" w:right="720"/>
                                </w:pPr>
                              </w:p>
                              <w:p w:rsidR="00AD2DB0" w:rsidRDefault="00AD2DB0">
                                <w:pPr>
                                  <w:pStyle w:val="Abstract"/>
                                  <w:spacing w:after="600"/>
                                </w:pPr>
                                <w:r>
                                  <w:t xml:space="preserve">          Easy answers to life’s toughest question, “What do you want to do?”</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left:0;text-align:left;margin-left:0;margin-top:0;width:507.6pt;height:525pt;z-index:-251641856;visibility:visible;mso-wrap-style:square;mso-width-percent:0;mso-height-percent:0;mso-left-percent:59;mso-wrap-distance-left:9pt;mso-wrap-distance-top:0;mso-wrap-distance-right:9pt;mso-wrap-distance-bottom:0;mso-position-horizontal-relative:page;mso-position-vertical:top;mso-position-vertical-relative:margin;mso-width-percent:0;mso-height-percent: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" o:allowoverlap="f" filled="f" stroked="f" strokeweight=".5pt">
                    <v:textbox inset="0,0,0,0">
                      <w:txbxContent>
                        <w:sdt>
                          <w:sdtPr>
                            <w:rPr>
                              <w:rFonts w:ascii="Bahnschrift SemiBold SemiConden" w:hAnsi="Bahnschrift SemiBold SemiConden"/>
                            </w:rPr>
                            <w:alias w:val="Title"/>
                            <w:tag w:val=""/>
                            <w:id w:val="2115015981"/>
                            <w:placeholder>
                              <w:docPart w:val="09F0603552EE4A8DB1B8C7D443B86FE3"/>
                            </w:placeholder>
                            <w:dataBinding w:prefixMappings="xmlns:ns0='http://purl.org/dc/elements/1.1/' xmlns:ns1='http://schemas.openxmlformats.org/package/2006/metadata/core-properties' " w:xpath="/ns1:coreProperties[1]/ns0:title[1]" w:storeItemID="{6C3C8BC8-F283-45AE-878A-BAB7291924A1}"/>
                            <w:text/>
                          </w:sdtPr>
                          <w:sdtContent>
                            <w:p w:rsidR="00AD2DB0" w:rsidRPr="00023A53" w:rsidRDefault="00AD2DB0">
                              <w:pPr>
                                <w:pStyle w:val="Title"/>
                                <w:rPr>
                                  <w:rFonts w:ascii="Bahnschrift SemiBold SemiConden" w:hAnsi="Bahnschrift SemiBold SemiConden"/>
                                </w:rPr>
                              </w:pPr>
                              <w:r w:rsidRPr="00023A53">
                                <w:rPr>
                                  <w:rFonts w:ascii="Bahnschrift SemiBold SemiConden" w:hAnsi="Bahnschrift SemiBold SemiConden"/>
                                </w:rPr>
                                <w:t>Project Report</w:t>
                              </w:r>
                            </w:p>
                          </w:sdtContent>
                        </w:sdt>
                        <w:p w:rsidR="00AD2DB0" w:rsidRDefault="00AD2DB0">
                          <w:pPr>
                            <w:pStyle w:val="Subtitle"/>
                            <w:ind w:left="144" w:right="720"/>
                          </w:pPr>
                        </w:p>
                        <w:p w:rsidR="00AD2DB0" w:rsidRDefault="00AD2DB0">
                          <w:pPr>
                            <w:pStyle w:val="Abstract"/>
                            <w:spacing w:after="600"/>
                          </w:pPr>
                          <w:r>
                            <w:t xml:space="preserve">          Easy answers to life’s toughest question, “What do you want to do?”</w:t>
                          </w:r>
                        </w:p>
                      </w:txbxContent>
                    </v:textbox>
                    <w10:wrap anchorx="page" anchory="margin"/>
                  </v:shape>
                </w:pict>
              </mc:Fallback>
            </mc:AlternateContent>
          </w:r>
          <w:r w:rsidR="008F085C">
            <w:rPr>
              <w:b/>
              <w:bCs/>
              <w:noProof/>
              <w:lang w:val="en-IN" w:eastAsia="en-IN"/>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2DB0" w:rsidRPr="00FA041C" w:rsidRDefault="001F1B39">
                                <w:pPr>
                                  <w:pStyle w:val="Organization"/>
                                  <w:rPr>
                                    <w:sz w:val="44"/>
                                    <w:szCs w:val="44"/>
                                  </w:rPr>
                                </w:pPr>
                                <w:sdt>
                                  <w:sdtPr>
                                    <w:rPr>
                                      <w:sz w:val="44"/>
                                      <w:szCs w:val="44"/>
                                    </w:rPr>
                                    <w:alias w:val="Company"/>
                                    <w:tag w:val=""/>
                                    <w:id w:val="1735350181"/>
                                    <w:dataBinding w:prefixMappings="xmlns:ns0='http://schemas.openxmlformats.org/officeDocument/2006/extended-properties' " w:xpath="/ns0:Properties[1]/ns0:Company[1]" w:storeItemID="{6668398D-A668-4E3E-A5EB-62B293D839F1}"/>
                                    <w:text/>
                                  </w:sdtPr>
                                  <w:sdtEndPr/>
                                  <w:sdtContent>
                                    <w:r w:rsidR="00AD2DB0" w:rsidRPr="00FA041C">
                                      <w:rPr>
                                        <w:sz w:val="44"/>
                                        <w:szCs w:val="44"/>
                                      </w:rPr>
                                      <w:t>M-Square : An online ticket booking software</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10338"/>
                                  <w:gridCol w:w="226"/>
                                  <w:gridCol w:w="226"/>
                                </w:tblGrid>
                                <w:tr w:rsidR="00AD2DB0">
                                  <w:trPr>
                                    <w:trHeight w:hRule="exact" w:val="144"/>
                                    <w:jc w:val="right"/>
                                  </w:trPr>
                                  <w:tc>
                                    <w:tcPr>
                                      <w:tcW w:w="1666" w:type="pct"/>
                                    </w:tcPr>
                                    <w:p w:rsidR="00AD2DB0" w:rsidRDefault="00AD2DB0"/>
                                  </w:tc>
                                  <w:tc>
                                    <w:tcPr>
                                      <w:tcW w:w="1667" w:type="pct"/>
                                    </w:tcPr>
                                    <w:p w:rsidR="00AD2DB0" w:rsidRDefault="00AD2DB0"/>
                                  </w:tc>
                                  <w:tc>
                                    <w:tcPr>
                                      <w:tcW w:w="1667" w:type="pct"/>
                                    </w:tcPr>
                                    <w:p w:rsidR="00AD2DB0" w:rsidRDefault="00AD2DB0"/>
                                  </w:tc>
                                </w:tr>
                                <w:tr w:rsidR="00AD2DB0">
                                  <w:trPr>
                                    <w:jc w:val="right"/>
                                  </w:trPr>
                                  <w:tc>
                                    <w:tcPr>
                                      <w:tcW w:w="1666" w:type="pct"/>
                                      <w:tcMar>
                                        <w:bottom w:w="144" w:type="dxa"/>
                                      </w:tcMar>
                                    </w:tcPr>
                                    <w:p w:rsidR="00AD2DB0" w:rsidRDefault="00AD2DB0">
                                      <w:pPr>
                                        <w:pStyle w:val="Footer"/>
                                        <w:rPr>
                                          <w:b/>
                                          <w:bCs/>
                                          <w:i/>
                                          <w:color w:val="auto"/>
                                          <w:sz w:val="24"/>
                                          <w:szCs w:val="24"/>
                                        </w:rPr>
                                      </w:pPr>
                                    </w:p>
                                    <w:p w:rsidR="00AD2DB0" w:rsidRPr="00FA041C" w:rsidRDefault="00AD2DB0">
                                      <w:pPr>
                                        <w:pStyle w:val="Footer"/>
                                        <w:rPr>
                                          <w:b/>
                                          <w:bCs/>
                                          <w:i/>
                                          <w:color w:val="auto"/>
                                          <w:sz w:val="24"/>
                                          <w:szCs w:val="24"/>
                                        </w:rPr>
                                      </w:pPr>
                                      <w:r w:rsidRPr="00FA041C">
                                        <w:rPr>
                                          <w:b/>
                                          <w:bCs/>
                                          <w:i/>
                                          <w:color w:val="auto"/>
                                          <w:sz w:val="24"/>
                                          <w:szCs w:val="24"/>
                                        </w:rPr>
                                        <w:t>Submitted by-</w:t>
                                      </w:r>
                                    </w:p>
                                    <w:tbl>
                                      <w:tblPr>
                                        <w:tblStyle w:val="FinancialTable"/>
                                        <w:tblW w:w="10309" w:type="dxa"/>
                                        <w:tblInd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7"/>
                                        <w:gridCol w:w="4819"/>
                                        <w:gridCol w:w="1843"/>
                                      </w:tblGrid>
                                      <w:tr w:rsidR="00AD2DB0" w:rsidTr="00FA0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7" w:type="dxa"/>
                                          </w:tcPr>
                                          <w:p w:rsidR="00AD2DB0" w:rsidRPr="00FA041C" w:rsidRDefault="00AD2DB0" w:rsidP="0068442E">
                                            <w:pPr>
                                              <w:pStyle w:val="Footer"/>
                                              <w:ind w:left="0"/>
                                              <w:rPr>
                                                <w:b w:val="0"/>
                                              </w:rPr>
                                            </w:pPr>
                                            <w:r w:rsidRPr="00FA041C">
                                              <w:rPr>
                                                <w:b w:val="0"/>
                                                <w:color w:val="auto"/>
                                              </w:rPr>
                                              <w:t>Muskan Ludhiyani</w:t>
                                            </w:r>
                                          </w:p>
                                        </w:tc>
                                        <w:tc>
                                          <w:tcPr>
                                            <w:tcW w:w="4819" w:type="dxa"/>
                                          </w:tcPr>
                                          <w:p w:rsidR="00AD2DB0" w:rsidRPr="00FA041C" w:rsidRDefault="00AD2DB0" w:rsidP="0068442E">
                                            <w:pPr>
                                              <w:pStyle w:val="Footer"/>
                                              <w:ind w:left="0"/>
                                              <w:cnfStyle w:val="100000000000" w:firstRow="1" w:lastRow="0" w:firstColumn="0" w:lastColumn="0" w:oddVBand="0" w:evenVBand="0" w:oddHBand="0" w:evenHBand="0" w:firstRowFirstColumn="0" w:firstRowLastColumn="0" w:lastRowFirstColumn="0" w:lastRowLastColumn="0"/>
                                              <w:rPr>
                                                <w:b w:val="0"/>
                                                <w:color w:val="auto"/>
                                              </w:rPr>
                                            </w:pPr>
                                            <w:r w:rsidRPr="00FA041C">
                                              <w:rPr>
                                                <w:b w:val="0"/>
                                                <w:color w:val="auto"/>
                                              </w:rPr>
                                              <w:t>1810</w:t>
                                            </w:r>
                                            <w:r w:rsidR="00796CDB">
                                              <w:rPr>
                                                <w:b w:val="0"/>
                                                <w:color w:val="auto"/>
                                              </w:rPr>
                                              <w:t>3258</w:t>
                                            </w:r>
                                          </w:p>
                                        </w:tc>
                                        <w:tc>
                                          <w:tcPr>
                                            <w:tcW w:w="1843" w:type="dxa"/>
                                          </w:tcPr>
                                          <w:p w:rsidR="00AD2DB0" w:rsidRPr="00FA041C" w:rsidRDefault="00AD2DB0" w:rsidP="0068442E">
                                            <w:pPr>
                                              <w:pStyle w:val="Footer"/>
                                              <w:ind w:left="0"/>
                                              <w:cnfStyle w:val="100000000000" w:firstRow="1" w:lastRow="0" w:firstColumn="0" w:lastColumn="0" w:oddVBand="0" w:evenVBand="0" w:oddHBand="0" w:evenHBand="0" w:firstRowFirstColumn="0" w:firstRowLastColumn="0" w:lastRowFirstColumn="0" w:lastRowLastColumn="0"/>
                                              <w:rPr>
                                                <w:b w:val="0"/>
                                                <w:color w:val="auto"/>
                                              </w:rPr>
                                            </w:pPr>
                                            <w:r w:rsidRPr="00FA041C">
                                              <w:rPr>
                                                <w:b w:val="0"/>
                                                <w:color w:val="auto"/>
                                              </w:rPr>
                                              <w:t>B8</w:t>
                                            </w:r>
                                          </w:p>
                                        </w:tc>
                                      </w:tr>
                                      <w:tr w:rsidR="00AD2DB0" w:rsidTr="00FA041C">
                                        <w:tc>
                                          <w:tcPr>
                                            <w:cnfStyle w:val="001000000000" w:firstRow="0" w:lastRow="0" w:firstColumn="1" w:lastColumn="0" w:oddVBand="0" w:evenVBand="0" w:oddHBand="0" w:evenHBand="0" w:firstRowFirstColumn="0" w:firstRowLastColumn="0" w:lastRowFirstColumn="0" w:lastRowLastColumn="0"/>
                                            <w:tcW w:w="3647" w:type="dxa"/>
                                          </w:tcPr>
                                          <w:p w:rsidR="00AD2DB0" w:rsidRPr="00FA041C" w:rsidRDefault="00AD2DB0" w:rsidP="0068442E">
                                            <w:pPr>
                                              <w:pStyle w:val="Footer"/>
                                              <w:ind w:left="0"/>
                                              <w:rPr>
                                                <w:b w:val="0"/>
                                              </w:rPr>
                                            </w:pPr>
                                            <w:r w:rsidRPr="00FA041C">
                                              <w:rPr>
                                                <w:b w:val="0"/>
                                                <w:color w:val="auto"/>
                                              </w:rPr>
                                              <w:t>Soumya Verma</w:t>
                                            </w:r>
                                          </w:p>
                                        </w:tc>
                                        <w:tc>
                                          <w:tcPr>
                                            <w:tcW w:w="4819" w:type="dxa"/>
                                          </w:tcPr>
                                          <w:p w:rsidR="00AD2DB0" w:rsidRPr="00FA041C" w:rsidRDefault="00AD2DB0" w:rsidP="0068442E">
                                            <w:pPr>
                                              <w:pStyle w:val="Footer"/>
                                              <w:ind w:left="0"/>
                                              <w:cnfStyle w:val="000000000000" w:firstRow="0" w:lastRow="0" w:firstColumn="0" w:lastColumn="0" w:oddVBand="0" w:evenVBand="0" w:oddHBand="0" w:evenHBand="0" w:firstRowFirstColumn="0" w:firstRowLastColumn="0" w:lastRowFirstColumn="0" w:lastRowLastColumn="0"/>
                                              <w:rPr>
                                                <w:color w:val="auto"/>
                                              </w:rPr>
                                            </w:pPr>
                                            <w:r w:rsidRPr="00FA041C">
                                              <w:rPr>
                                                <w:color w:val="auto"/>
                                              </w:rPr>
                                              <w:t>18103266</w:t>
                                            </w:r>
                                          </w:p>
                                        </w:tc>
                                        <w:tc>
                                          <w:tcPr>
                                            <w:tcW w:w="1843" w:type="dxa"/>
                                          </w:tcPr>
                                          <w:p w:rsidR="00AD2DB0" w:rsidRPr="00FA041C" w:rsidRDefault="00AD2DB0" w:rsidP="0068442E">
                                            <w:pPr>
                                              <w:pStyle w:val="Footer"/>
                                              <w:ind w:left="0"/>
                                              <w:cnfStyle w:val="000000000000" w:firstRow="0" w:lastRow="0" w:firstColumn="0" w:lastColumn="0" w:oddVBand="0" w:evenVBand="0" w:oddHBand="0" w:evenHBand="0" w:firstRowFirstColumn="0" w:firstRowLastColumn="0" w:lastRowFirstColumn="0" w:lastRowLastColumn="0"/>
                                              <w:rPr>
                                                <w:color w:val="auto"/>
                                              </w:rPr>
                                            </w:pPr>
                                            <w:r w:rsidRPr="00FA041C">
                                              <w:rPr>
                                                <w:color w:val="auto"/>
                                              </w:rPr>
                                              <w:t>B8</w:t>
                                            </w:r>
                                          </w:p>
                                        </w:tc>
                                      </w:tr>
                                      <w:tr w:rsidR="00AD2DB0" w:rsidTr="00FA041C">
                                        <w:tc>
                                          <w:tcPr>
                                            <w:cnfStyle w:val="001000000000" w:firstRow="0" w:lastRow="0" w:firstColumn="1" w:lastColumn="0" w:oddVBand="0" w:evenVBand="0" w:oddHBand="0" w:evenHBand="0" w:firstRowFirstColumn="0" w:firstRowLastColumn="0" w:lastRowFirstColumn="0" w:lastRowLastColumn="0"/>
                                            <w:tcW w:w="3647" w:type="dxa"/>
                                          </w:tcPr>
                                          <w:p w:rsidR="00AD2DB0" w:rsidRPr="00FA041C" w:rsidRDefault="00AD2DB0" w:rsidP="0068442E">
                                            <w:pPr>
                                              <w:pStyle w:val="Footer"/>
                                              <w:ind w:left="0"/>
                                              <w:rPr>
                                                <w:b w:val="0"/>
                                              </w:rPr>
                                            </w:pPr>
                                            <w:r w:rsidRPr="00FA041C">
                                              <w:rPr>
                                                <w:b w:val="0"/>
                                                <w:color w:val="auto"/>
                                              </w:rPr>
                                              <w:t>Amruit Pratyay</w:t>
                                            </w:r>
                                          </w:p>
                                        </w:tc>
                                        <w:tc>
                                          <w:tcPr>
                                            <w:tcW w:w="4819" w:type="dxa"/>
                                          </w:tcPr>
                                          <w:p w:rsidR="00AD2DB0" w:rsidRPr="00FA041C" w:rsidRDefault="00AD2DB0" w:rsidP="00796CDB">
                                            <w:pPr>
                                              <w:pStyle w:val="Footer"/>
                                              <w:ind w:left="0"/>
                                              <w:cnfStyle w:val="000000000000" w:firstRow="0" w:lastRow="0" w:firstColumn="0" w:lastColumn="0" w:oddVBand="0" w:evenVBand="0" w:oddHBand="0" w:evenHBand="0" w:firstRowFirstColumn="0" w:firstRowLastColumn="0" w:lastRowFirstColumn="0" w:lastRowLastColumn="0"/>
                                              <w:rPr>
                                                <w:color w:val="auto"/>
                                              </w:rPr>
                                            </w:pPr>
                                            <w:r w:rsidRPr="00FA041C">
                                              <w:rPr>
                                                <w:color w:val="auto"/>
                                              </w:rPr>
                                              <w:t>1810</w:t>
                                            </w:r>
                                            <w:r w:rsidR="00796CDB">
                                              <w:rPr>
                                                <w:color w:val="auto"/>
                                              </w:rPr>
                                              <w:t>3247</w:t>
                                            </w:r>
                                          </w:p>
                                        </w:tc>
                                        <w:tc>
                                          <w:tcPr>
                                            <w:tcW w:w="1843" w:type="dxa"/>
                                          </w:tcPr>
                                          <w:p w:rsidR="00AD2DB0" w:rsidRPr="00FA041C" w:rsidRDefault="00AD2DB0" w:rsidP="0068442E">
                                            <w:pPr>
                                              <w:pStyle w:val="Footer"/>
                                              <w:ind w:left="0"/>
                                              <w:cnfStyle w:val="000000000000" w:firstRow="0" w:lastRow="0" w:firstColumn="0" w:lastColumn="0" w:oddVBand="0" w:evenVBand="0" w:oddHBand="0" w:evenHBand="0" w:firstRowFirstColumn="0" w:firstRowLastColumn="0" w:lastRowFirstColumn="0" w:lastRowLastColumn="0"/>
                                              <w:rPr>
                                                <w:color w:val="auto"/>
                                              </w:rPr>
                                            </w:pPr>
                                            <w:r w:rsidRPr="00FA041C">
                                              <w:rPr>
                                                <w:color w:val="auto"/>
                                              </w:rPr>
                                              <w:t>B8</w:t>
                                            </w:r>
                                          </w:p>
                                        </w:tc>
                                      </w:tr>
                                      <w:tr w:rsidR="00AD2DB0" w:rsidTr="00FA041C">
                                        <w:tc>
                                          <w:tcPr>
                                            <w:cnfStyle w:val="001000000000" w:firstRow="0" w:lastRow="0" w:firstColumn="1" w:lastColumn="0" w:oddVBand="0" w:evenVBand="0" w:oddHBand="0" w:evenHBand="0" w:firstRowFirstColumn="0" w:firstRowLastColumn="0" w:lastRowFirstColumn="0" w:lastRowLastColumn="0"/>
                                            <w:tcW w:w="3647" w:type="dxa"/>
                                          </w:tcPr>
                                          <w:p w:rsidR="00AD2DB0" w:rsidRPr="00FA041C" w:rsidRDefault="00AD2DB0" w:rsidP="0068442E">
                                            <w:pPr>
                                              <w:pStyle w:val="Footer"/>
                                              <w:ind w:left="0"/>
                                              <w:rPr>
                                                <w:b w:val="0"/>
                                              </w:rPr>
                                            </w:pPr>
                                            <w:r w:rsidRPr="00FA041C">
                                              <w:rPr>
                                                <w:b w:val="0"/>
                                                <w:color w:val="auto"/>
                                              </w:rPr>
                                              <w:t>Jayant Goel</w:t>
                                            </w:r>
                                          </w:p>
                                        </w:tc>
                                        <w:tc>
                                          <w:tcPr>
                                            <w:tcW w:w="4819" w:type="dxa"/>
                                          </w:tcPr>
                                          <w:p w:rsidR="00AD2DB0" w:rsidRPr="00FA041C" w:rsidRDefault="00AD2DB0" w:rsidP="0068442E">
                                            <w:pPr>
                                              <w:pStyle w:val="Footer"/>
                                              <w:ind w:left="0"/>
                                              <w:cnfStyle w:val="000000000000" w:firstRow="0" w:lastRow="0" w:firstColumn="0" w:lastColumn="0" w:oddVBand="0" w:evenVBand="0" w:oddHBand="0" w:evenHBand="0" w:firstRowFirstColumn="0" w:firstRowLastColumn="0" w:lastRowFirstColumn="0" w:lastRowLastColumn="0"/>
                                              <w:rPr>
                                                <w:color w:val="auto"/>
                                              </w:rPr>
                                            </w:pPr>
                                            <w:r w:rsidRPr="00FA041C">
                                              <w:rPr>
                                                <w:color w:val="auto"/>
                                              </w:rPr>
                                              <w:t>1810</w:t>
                                            </w:r>
                                            <w:r w:rsidR="00796CDB">
                                              <w:rPr>
                                                <w:color w:val="auto"/>
                                              </w:rPr>
                                              <w:t>3255</w:t>
                                            </w:r>
                                          </w:p>
                                        </w:tc>
                                        <w:tc>
                                          <w:tcPr>
                                            <w:tcW w:w="1843" w:type="dxa"/>
                                          </w:tcPr>
                                          <w:p w:rsidR="00AD2DB0" w:rsidRPr="00FA041C" w:rsidRDefault="00AD2DB0" w:rsidP="0068442E">
                                            <w:pPr>
                                              <w:pStyle w:val="Footer"/>
                                              <w:ind w:left="0"/>
                                              <w:cnfStyle w:val="000000000000" w:firstRow="0" w:lastRow="0" w:firstColumn="0" w:lastColumn="0" w:oddVBand="0" w:evenVBand="0" w:oddHBand="0" w:evenHBand="0" w:firstRowFirstColumn="0" w:firstRowLastColumn="0" w:lastRowFirstColumn="0" w:lastRowLastColumn="0"/>
                                              <w:rPr>
                                                <w:color w:val="auto"/>
                                              </w:rPr>
                                            </w:pPr>
                                            <w:r w:rsidRPr="00FA041C">
                                              <w:rPr>
                                                <w:color w:val="auto"/>
                                              </w:rPr>
                                              <w:t>B8</w:t>
                                            </w:r>
                                          </w:p>
                                        </w:tc>
                                      </w:tr>
                                    </w:tbl>
                                    <w:p w:rsidR="00AD2DB0" w:rsidRDefault="001F1B39" w:rsidP="0068442E">
                                      <w:pPr>
                                        <w:pStyle w:val="Footer"/>
                                      </w:pPr>
                                      <w:sdt>
                                        <w:sdt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00AD2DB0">
                                            <w:t xml:space="preserve">     </w:t>
                                          </w:r>
                                        </w:sdtContent>
                                      </w:sdt>
                                    </w:p>
                                  </w:tc>
                                  <w:sdt>
                                    <w:sdtPr>
                                      <w:alias w:val="Address"/>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AD2DB0" w:rsidRDefault="00AD2DB0" w:rsidP="0068442E">
                                          <w:pPr>
                                            <w:pStyle w:val="Footer"/>
                                          </w:pPr>
                                          <w:r>
                                            <w:t xml:space="preserve">     </w:t>
                                          </w:r>
                                        </w:p>
                                      </w:tc>
                                    </w:sdtContent>
                                  </w:sdt>
                                  <w:tc>
                                    <w:tcPr>
                                      <w:tcW w:w="1667" w:type="pct"/>
                                      <w:tcMar>
                                        <w:bottom w:w="144" w:type="dxa"/>
                                      </w:tcMar>
                                    </w:tcPr>
                                    <w:sdt>
                                      <w:sdtPr>
                                        <w:alias w:val="Website"/>
                                        <w:tag w:val=""/>
                                        <w:id w:val="-2109264395"/>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AD2DB0" w:rsidRDefault="00AD2DB0">
                                          <w:pPr>
                                            <w:pStyle w:val="Footer"/>
                                          </w:pPr>
                                          <w:r>
                                            <w:t xml:space="preserve">     </w:t>
                                          </w:r>
                                        </w:p>
                                      </w:sdtContent>
                                    </w:sdt>
                                    <w:p w:rsidR="00AD2DB0" w:rsidRDefault="00AD2DB0" w:rsidP="0068442E">
                                      <w:pPr>
                                        <w:pStyle w:val="Footer"/>
                                        <w:ind w:left="0"/>
                                      </w:pPr>
                                    </w:p>
                                  </w:tc>
                                </w:tr>
                                <w:tr w:rsidR="00AD2DB0">
                                  <w:trPr>
                                    <w:trHeight w:hRule="exact" w:val="86"/>
                                    <w:jc w:val="right"/>
                                  </w:trPr>
                                  <w:tc>
                                    <w:tcPr>
                                      <w:tcW w:w="1666" w:type="pct"/>
                                      <w:shd w:val="clear" w:color="auto" w:fill="000000" w:themeFill="text1"/>
                                    </w:tcPr>
                                    <w:p w:rsidR="00AD2DB0" w:rsidRDefault="00AD2DB0">
                                      <w:pPr>
                                        <w:pStyle w:val="Footer"/>
                                      </w:pPr>
                                    </w:p>
                                  </w:tc>
                                  <w:tc>
                                    <w:tcPr>
                                      <w:tcW w:w="1667" w:type="pct"/>
                                      <w:shd w:val="clear" w:color="auto" w:fill="000000" w:themeFill="text1"/>
                                    </w:tcPr>
                                    <w:p w:rsidR="00AD2DB0" w:rsidRDefault="00AD2DB0">
                                      <w:pPr>
                                        <w:pStyle w:val="Footer"/>
                                      </w:pPr>
                                    </w:p>
                                  </w:tc>
                                  <w:tc>
                                    <w:tcPr>
                                      <w:tcW w:w="1667" w:type="pct"/>
                                      <w:shd w:val="clear" w:color="auto" w:fill="000000" w:themeFill="text1"/>
                                    </w:tcPr>
                                    <w:p w:rsidR="00AD2DB0" w:rsidRDefault="00AD2DB0">
                                      <w:pPr>
                                        <w:pStyle w:val="Footer"/>
                                      </w:pPr>
                                    </w:p>
                                  </w:tc>
                                </w:tr>
                              </w:tbl>
                              <w:p w:rsidR="00AD2DB0" w:rsidRDefault="00AD2DB0">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alt="contact info" style="position:absolute;left:0;text-align:left;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" o:allowoverlap="f" filled="f" stroked="f" strokeweight=".5pt">
                    <v:textbox inset="0,0,0,0">
                      <w:txbxContent>
                        <w:p w:rsidR="00AD2DB0" w:rsidRPr="00FA041C" w:rsidRDefault="001F1B39">
                          <w:pPr>
                            <w:pStyle w:val="Organization"/>
                            <w:rPr>
                              <w:sz w:val="44"/>
                              <w:szCs w:val="44"/>
                            </w:rPr>
                          </w:pPr>
                          <w:sdt>
                            <w:sdtPr>
                              <w:rPr>
                                <w:sz w:val="44"/>
                                <w:szCs w:val="44"/>
                              </w:rPr>
                              <w:alias w:val="Company"/>
                              <w:tag w:val=""/>
                              <w:id w:val="1735350181"/>
                              <w:dataBinding w:prefixMappings="xmlns:ns0='http://schemas.openxmlformats.org/officeDocument/2006/extended-properties' " w:xpath="/ns0:Properties[1]/ns0:Company[1]" w:storeItemID="{6668398D-A668-4E3E-A5EB-62B293D839F1}"/>
                              <w:text/>
                            </w:sdtPr>
                            <w:sdtEndPr/>
                            <w:sdtContent>
                              <w:r w:rsidR="00AD2DB0" w:rsidRPr="00FA041C">
                                <w:rPr>
                                  <w:sz w:val="44"/>
                                  <w:szCs w:val="44"/>
                                </w:rPr>
                                <w:t>M-Square : An online ticket booking software</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10338"/>
                            <w:gridCol w:w="226"/>
                            <w:gridCol w:w="226"/>
                          </w:tblGrid>
                          <w:tr w:rsidR="00AD2DB0">
                            <w:trPr>
                              <w:trHeight w:hRule="exact" w:val="144"/>
                              <w:jc w:val="right"/>
                            </w:trPr>
                            <w:tc>
                              <w:tcPr>
                                <w:tcW w:w="1666" w:type="pct"/>
                              </w:tcPr>
                              <w:p w:rsidR="00AD2DB0" w:rsidRDefault="00AD2DB0"/>
                            </w:tc>
                            <w:tc>
                              <w:tcPr>
                                <w:tcW w:w="1667" w:type="pct"/>
                              </w:tcPr>
                              <w:p w:rsidR="00AD2DB0" w:rsidRDefault="00AD2DB0"/>
                            </w:tc>
                            <w:tc>
                              <w:tcPr>
                                <w:tcW w:w="1667" w:type="pct"/>
                              </w:tcPr>
                              <w:p w:rsidR="00AD2DB0" w:rsidRDefault="00AD2DB0"/>
                            </w:tc>
                          </w:tr>
                          <w:tr w:rsidR="00AD2DB0">
                            <w:trPr>
                              <w:jc w:val="right"/>
                            </w:trPr>
                            <w:tc>
                              <w:tcPr>
                                <w:tcW w:w="1666" w:type="pct"/>
                                <w:tcMar>
                                  <w:bottom w:w="144" w:type="dxa"/>
                                </w:tcMar>
                              </w:tcPr>
                              <w:p w:rsidR="00AD2DB0" w:rsidRDefault="00AD2DB0">
                                <w:pPr>
                                  <w:pStyle w:val="Footer"/>
                                  <w:rPr>
                                    <w:b/>
                                    <w:bCs/>
                                    <w:i/>
                                    <w:color w:val="auto"/>
                                    <w:sz w:val="24"/>
                                    <w:szCs w:val="24"/>
                                  </w:rPr>
                                </w:pPr>
                              </w:p>
                              <w:p w:rsidR="00AD2DB0" w:rsidRPr="00FA041C" w:rsidRDefault="00AD2DB0">
                                <w:pPr>
                                  <w:pStyle w:val="Footer"/>
                                  <w:rPr>
                                    <w:b/>
                                    <w:bCs/>
                                    <w:i/>
                                    <w:color w:val="auto"/>
                                    <w:sz w:val="24"/>
                                    <w:szCs w:val="24"/>
                                  </w:rPr>
                                </w:pPr>
                                <w:r w:rsidRPr="00FA041C">
                                  <w:rPr>
                                    <w:b/>
                                    <w:bCs/>
                                    <w:i/>
                                    <w:color w:val="auto"/>
                                    <w:sz w:val="24"/>
                                    <w:szCs w:val="24"/>
                                  </w:rPr>
                                  <w:t>Submitted by-</w:t>
                                </w:r>
                              </w:p>
                              <w:tbl>
                                <w:tblPr>
                                  <w:tblStyle w:val="FinancialTable"/>
                                  <w:tblW w:w="10309" w:type="dxa"/>
                                  <w:tblInd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7"/>
                                  <w:gridCol w:w="4819"/>
                                  <w:gridCol w:w="1843"/>
                                </w:tblGrid>
                                <w:tr w:rsidR="00AD2DB0" w:rsidTr="00FA0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7" w:type="dxa"/>
                                    </w:tcPr>
                                    <w:p w:rsidR="00AD2DB0" w:rsidRPr="00FA041C" w:rsidRDefault="00AD2DB0" w:rsidP="0068442E">
                                      <w:pPr>
                                        <w:pStyle w:val="Footer"/>
                                        <w:ind w:left="0"/>
                                        <w:rPr>
                                          <w:b w:val="0"/>
                                        </w:rPr>
                                      </w:pPr>
                                      <w:r w:rsidRPr="00FA041C">
                                        <w:rPr>
                                          <w:b w:val="0"/>
                                          <w:color w:val="auto"/>
                                        </w:rPr>
                                        <w:t>Muskan Ludhiyani</w:t>
                                      </w:r>
                                    </w:p>
                                  </w:tc>
                                  <w:tc>
                                    <w:tcPr>
                                      <w:tcW w:w="4819" w:type="dxa"/>
                                    </w:tcPr>
                                    <w:p w:rsidR="00AD2DB0" w:rsidRPr="00FA041C" w:rsidRDefault="00AD2DB0" w:rsidP="0068442E">
                                      <w:pPr>
                                        <w:pStyle w:val="Footer"/>
                                        <w:ind w:left="0"/>
                                        <w:cnfStyle w:val="100000000000" w:firstRow="1" w:lastRow="0" w:firstColumn="0" w:lastColumn="0" w:oddVBand="0" w:evenVBand="0" w:oddHBand="0" w:evenHBand="0" w:firstRowFirstColumn="0" w:firstRowLastColumn="0" w:lastRowFirstColumn="0" w:lastRowLastColumn="0"/>
                                        <w:rPr>
                                          <w:b w:val="0"/>
                                          <w:color w:val="auto"/>
                                        </w:rPr>
                                      </w:pPr>
                                      <w:r w:rsidRPr="00FA041C">
                                        <w:rPr>
                                          <w:b w:val="0"/>
                                          <w:color w:val="auto"/>
                                        </w:rPr>
                                        <w:t>1810</w:t>
                                      </w:r>
                                      <w:r w:rsidR="00796CDB">
                                        <w:rPr>
                                          <w:b w:val="0"/>
                                          <w:color w:val="auto"/>
                                        </w:rPr>
                                        <w:t>3258</w:t>
                                      </w:r>
                                    </w:p>
                                  </w:tc>
                                  <w:tc>
                                    <w:tcPr>
                                      <w:tcW w:w="1843" w:type="dxa"/>
                                    </w:tcPr>
                                    <w:p w:rsidR="00AD2DB0" w:rsidRPr="00FA041C" w:rsidRDefault="00AD2DB0" w:rsidP="0068442E">
                                      <w:pPr>
                                        <w:pStyle w:val="Footer"/>
                                        <w:ind w:left="0"/>
                                        <w:cnfStyle w:val="100000000000" w:firstRow="1" w:lastRow="0" w:firstColumn="0" w:lastColumn="0" w:oddVBand="0" w:evenVBand="0" w:oddHBand="0" w:evenHBand="0" w:firstRowFirstColumn="0" w:firstRowLastColumn="0" w:lastRowFirstColumn="0" w:lastRowLastColumn="0"/>
                                        <w:rPr>
                                          <w:b w:val="0"/>
                                          <w:color w:val="auto"/>
                                        </w:rPr>
                                      </w:pPr>
                                      <w:r w:rsidRPr="00FA041C">
                                        <w:rPr>
                                          <w:b w:val="0"/>
                                          <w:color w:val="auto"/>
                                        </w:rPr>
                                        <w:t>B8</w:t>
                                      </w:r>
                                    </w:p>
                                  </w:tc>
                                </w:tr>
                                <w:tr w:rsidR="00AD2DB0" w:rsidTr="00FA041C">
                                  <w:tc>
                                    <w:tcPr>
                                      <w:cnfStyle w:val="001000000000" w:firstRow="0" w:lastRow="0" w:firstColumn="1" w:lastColumn="0" w:oddVBand="0" w:evenVBand="0" w:oddHBand="0" w:evenHBand="0" w:firstRowFirstColumn="0" w:firstRowLastColumn="0" w:lastRowFirstColumn="0" w:lastRowLastColumn="0"/>
                                      <w:tcW w:w="3647" w:type="dxa"/>
                                    </w:tcPr>
                                    <w:p w:rsidR="00AD2DB0" w:rsidRPr="00FA041C" w:rsidRDefault="00AD2DB0" w:rsidP="0068442E">
                                      <w:pPr>
                                        <w:pStyle w:val="Footer"/>
                                        <w:ind w:left="0"/>
                                        <w:rPr>
                                          <w:b w:val="0"/>
                                        </w:rPr>
                                      </w:pPr>
                                      <w:r w:rsidRPr="00FA041C">
                                        <w:rPr>
                                          <w:b w:val="0"/>
                                          <w:color w:val="auto"/>
                                        </w:rPr>
                                        <w:t>Soumya Verma</w:t>
                                      </w:r>
                                    </w:p>
                                  </w:tc>
                                  <w:tc>
                                    <w:tcPr>
                                      <w:tcW w:w="4819" w:type="dxa"/>
                                    </w:tcPr>
                                    <w:p w:rsidR="00AD2DB0" w:rsidRPr="00FA041C" w:rsidRDefault="00AD2DB0" w:rsidP="0068442E">
                                      <w:pPr>
                                        <w:pStyle w:val="Footer"/>
                                        <w:ind w:left="0"/>
                                        <w:cnfStyle w:val="000000000000" w:firstRow="0" w:lastRow="0" w:firstColumn="0" w:lastColumn="0" w:oddVBand="0" w:evenVBand="0" w:oddHBand="0" w:evenHBand="0" w:firstRowFirstColumn="0" w:firstRowLastColumn="0" w:lastRowFirstColumn="0" w:lastRowLastColumn="0"/>
                                        <w:rPr>
                                          <w:color w:val="auto"/>
                                        </w:rPr>
                                      </w:pPr>
                                      <w:r w:rsidRPr="00FA041C">
                                        <w:rPr>
                                          <w:color w:val="auto"/>
                                        </w:rPr>
                                        <w:t>18103266</w:t>
                                      </w:r>
                                    </w:p>
                                  </w:tc>
                                  <w:tc>
                                    <w:tcPr>
                                      <w:tcW w:w="1843" w:type="dxa"/>
                                    </w:tcPr>
                                    <w:p w:rsidR="00AD2DB0" w:rsidRPr="00FA041C" w:rsidRDefault="00AD2DB0" w:rsidP="0068442E">
                                      <w:pPr>
                                        <w:pStyle w:val="Footer"/>
                                        <w:ind w:left="0"/>
                                        <w:cnfStyle w:val="000000000000" w:firstRow="0" w:lastRow="0" w:firstColumn="0" w:lastColumn="0" w:oddVBand="0" w:evenVBand="0" w:oddHBand="0" w:evenHBand="0" w:firstRowFirstColumn="0" w:firstRowLastColumn="0" w:lastRowFirstColumn="0" w:lastRowLastColumn="0"/>
                                        <w:rPr>
                                          <w:color w:val="auto"/>
                                        </w:rPr>
                                      </w:pPr>
                                      <w:r w:rsidRPr="00FA041C">
                                        <w:rPr>
                                          <w:color w:val="auto"/>
                                        </w:rPr>
                                        <w:t>B8</w:t>
                                      </w:r>
                                    </w:p>
                                  </w:tc>
                                </w:tr>
                                <w:tr w:rsidR="00AD2DB0" w:rsidTr="00FA041C">
                                  <w:tc>
                                    <w:tcPr>
                                      <w:cnfStyle w:val="001000000000" w:firstRow="0" w:lastRow="0" w:firstColumn="1" w:lastColumn="0" w:oddVBand="0" w:evenVBand="0" w:oddHBand="0" w:evenHBand="0" w:firstRowFirstColumn="0" w:firstRowLastColumn="0" w:lastRowFirstColumn="0" w:lastRowLastColumn="0"/>
                                      <w:tcW w:w="3647" w:type="dxa"/>
                                    </w:tcPr>
                                    <w:p w:rsidR="00AD2DB0" w:rsidRPr="00FA041C" w:rsidRDefault="00AD2DB0" w:rsidP="0068442E">
                                      <w:pPr>
                                        <w:pStyle w:val="Footer"/>
                                        <w:ind w:left="0"/>
                                        <w:rPr>
                                          <w:b w:val="0"/>
                                        </w:rPr>
                                      </w:pPr>
                                      <w:r w:rsidRPr="00FA041C">
                                        <w:rPr>
                                          <w:b w:val="0"/>
                                          <w:color w:val="auto"/>
                                        </w:rPr>
                                        <w:t>Amruit Pratyay</w:t>
                                      </w:r>
                                    </w:p>
                                  </w:tc>
                                  <w:tc>
                                    <w:tcPr>
                                      <w:tcW w:w="4819" w:type="dxa"/>
                                    </w:tcPr>
                                    <w:p w:rsidR="00AD2DB0" w:rsidRPr="00FA041C" w:rsidRDefault="00AD2DB0" w:rsidP="00796CDB">
                                      <w:pPr>
                                        <w:pStyle w:val="Footer"/>
                                        <w:ind w:left="0"/>
                                        <w:cnfStyle w:val="000000000000" w:firstRow="0" w:lastRow="0" w:firstColumn="0" w:lastColumn="0" w:oddVBand="0" w:evenVBand="0" w:oddHBand="0" w:evenHBand="0" w:firstRowFirstColumn="0" w:firstRowLastColumn="0" w:lastRowFirstColumn="0" w:lastRowLastColumn="0"/>
                                        <w:rPr>
                                          <w:color w:val="auto"/>
                                        </w:rPr>
                                      </w:pPr>
                                      <w:r w:rsidRPr="00FA041C">
                                        <w:rPr>
                                          <w:color w:val="auto"/>
                                        </w:rPr>
                                        <w:t>1810</w:t>
                                      </w:r>
                                      <w:r w:rsidR="00796CDB">
                                        <w:rPr>
                                          <w:color w:val="auto"/>
                                        </w:rPr>
                                        <w:t>3247</w:t>
                                      </w:r>
                                    </w:p>
                                  </w:tc>
                                  <w:tc>
                                    <w:tcPr>
                                      <w:tcW w:w="1843" w:type="dxa"/>
                                    </w:tcPr>
                                    <w:p w:rsidR="00AD2DB0" w:rsidRPr="00FA041C" w:rsidRDefault="00AD2DB0" w:rsidP="0068442E">
                                      <w:pPr>
                                        <w:pStyle w:val="Footer"/>
                                        <w:ind w:left="0"/>
                                        <w:cnfStyle w:val="000000000000" w:firstRow="0" w:lastRow="0" w:firstColumn="0" w:lastColumn="0" w:oddVBand="0" w:evenVBand="0" w:oddHBand="0" w:evenHBand="0" w:firstRowFirstColumn="0" w:firstRowLastColumn="0" w:lastRowFirstColumn="0" w:lastRowLastColumn="0"/>
                                        <w:rPr>
                                          <w:color w:val="auto"/>
                                        </w:rPr>
                                      </w:pPr>
                                      <w:r w:rsidRPr="00FA041C">
                                        <w:rPr>
                                          <w:color w:val="auto"/>
                                        </w:rPr>
                                        <w:t>B8</w:t>
                                      </w:r>
                                    </w:p>
                                  </w:tc>
                                </w:tr>
                                <w:tr w:rsidR="00AD2DB0" w:rsidTr="00FA041C">
                                  <w:tc>
                                    <w:tcPr>
                                      <w:cnfStyle w:val="001000000000" w:firstRow="0" w:lastRow="0" w:firstColumn="1" w:lastColumn="0" w:oddVBand="0" w:evenVBand="0" w:oddHBand="0" w:evenHBand="0" w:firstRowFirstColumn="0" w:firstRowLastColumn="0" w:lastRowFirstColumn="0" w:lastRowLastColumn="0"/>
                                      <w:tcW w:w="3647" w:type="dxa"/>
                                    </w:tcPr>
                                    <w:p w:rsidR="00AD2DB0" w:rsidRPr="00FA041C" w:rsidRDefault="00AD2DB0" w:rsidP="0068442E">
                                      <w:pPr>
                                        <w:pStyle w:val="Footer"/>
                                        <w:ind w:left="0"/>
                                        <w:rPr>
                                          <w:b w:val="0"/>
                                        </w:rPr>
                                      </w:pPr>
                                      <w:r w:rsidRPr="00FA041C">
                                        <w:rPr>
                                          <w:b w:val="0"/>
                                          <w:color w:val="auto"/>
                                        </w:rPr>
                                        <w:t>Jayant Goel</w:t>
                                      </w:r>
                                    </w:p>
                                  </w:tc>
                                  <w:tc>
                                    <w:tcPr>
                                      <w:tcW w:w="4819" w:type="dxa"/>
                                    </w:tcPr>
                                    <w:p w:rsidR="00AD2DB0" w:rsidRPr="00FA041C" w:rsidRDefault="00AD2DB0" w:rsidP="0068442E">
                                      <w:pPr>
                                        <w:pStyle w:val="Footer"/>
                                        <w:ind w:left="0"/>
                                        <w:cnfStyle w:val="000000000000" w:firstRow="0" w:lastRow="0" w:firstColumn="0" w:lastColumn="0" w:oddVBand="0" w:evenVBand="0" w:oddHBand="0" w:evenHBand="0" w:firstRowFirstColumn="0" w:firstRowLastColumn="0" w:lastRowFirstColumn="0" w:lastRowLastColumn="0"/>
                                        <w:rPr>
                                          <w:color w:val="auto"/>
                                        </w:rPr>
                                      </w:pPr>
                                      <w:r w:rsidRPr="00FA041C">
                                        <w:rPr>
                                          <w:color w:val="auto"/>
                                        </w:rPr>
                                        <w:t>1810</w:t>
                                      </w:r>
                                      <w:r w:rsidR="00796CDB">
                                        <w:rPr>
                                          <w:color w:val="auto"/>
                                        </w:rPr>
                                        <w:t>3255</w:t>
                                      </w:r>
                                    </w:p>
                                  </w:tc>
                                  <w:tc>
                                    <w:tcPr>
                                      <w:tcW w:w="1843" w:type="dxa"/>
                                    </w:tcPr>
                                    <w:p w:rsidR="00AD2DB0" w:rsidRPr="00FA041C" w:rsidRDefault="00AD2DB0" w:rsidP="0068442E">
                                      <w:pPr>
                                        <w:pStyle w:val="Footer"/>
                                        <w:ind w:left="0"/>
                                        <w:cnfStyle w:val="000000000000" w:firstRow="0" w:lastRow="0" w:firstColumn="0" w:lastColumn="0" w:oddVBand="0" w:evenVBand="0" w:oddHBand="0" w:evenHBand="0" w:firstRowFirstColumn="0" w:firstRowLastColumn="0" w:lastRowFirstColumn="0" w:lastRowLastColumn="0"/>
                                        <w:rPr>
                                          <w:color w:val="auto"/>
                                        </w:rPr>
                                      </w:pPr>
                                      <w:r w:rsidRPr="00FA041C">
                                        <w:rPr>
                                          <w:color w:val="auto"/>
                                        </w:rPr>
                                        <w:t>B8</w:t>
                                      </w:r>
                                    </w:p>
                                  </w:tc>
                                </w:tr>
                              </w:tbl>
                              <w:p w:rsidR="00AD2DB0" w:rsidRDefault="001F1B39" w:rsidP="0068442E">
                                <w:pPr>
                                  <w:pStyle w:val="Footer"/>
                                </w:pPr>
                                <w:sdt>
                                  <w:sdt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00AD2DB0">
                                      <w:t xml:space="preserve">     </w:t>
                                    </w:r>
                                  </w:sdtContent>
                                </w:sdt>
                              </w:p>
                            </w:tc>
                            <w:sdt>
                              <w:sdtPr>
                                <w:alias w:val="Address"/>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AD2DB0" w:rsidRDefault="00AD2DB0" w:rsidP="0068442E">
                                    <w:pPr>
                                      <w:pStyle w:val="Footer"/>
                                    </w:pPr>
                                    <w:r>
                                      <w:t xml:space="preserve">     </w:t>
                                    </w:r>
                                  </w:p>
                                </w:tc>
                              </w:sdtContent>
                            </w:sdt>
                            <w:tc>
                              <w:tcPr>
                                <w:tcW w:w="1667" w:type="pct"/>
                                <w:tcMar>
                                  <w:bottom w:w="144" w:type="dxa"/>
                                </w:tcMar>
                              </w:tcPr>
                              <w:sdt>
                                <w:sdtPr>
                                  <w:alias w:val="Website"/>
                                  <w:tag w:val=""/>
                                  <w:id w:val="-2109264395"/>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AD2DB0" w:rsidRDefault="00AD2DB0">
                                    <w:pPr>
                                      <w:pStyle w:val="Footer"/>
                                    </w:pPr>
                                    <w:r>
                                      <w:t xml:space="preserve">     </w:t>
                                    </w:r>
                                  </w:p>
                                </w:sdtContent>
                              </w:sdt>
                              <w:p w:rsidR="00AD2DB0" w:rsidRDefault="00AD2DB0" w:rsidP="0068442E">
                                <w:pPr>
                                  <w:pStyle w:val="Footer"/>
                                  <w:ind w:left="0"/>
                                </w:pPr>
                              </w:p>
                            </w:tc>
                          </w:tr>
                          <w:tr w:rsidR="00AD2DB0">
                            <w:trPr>
                              <w:trHeight w:hRule="exact" w:val="86"/>
                              <w:jc w:val="right"/>
                            </w:trPr>
                            <w:tc>
                              <w:tcPr>
                                <w:tcW w:w="1666" w:type="pct"/>
                                <w:shd w:val="clear" w:color="auto" w:fill="000000" w:themeFill="text1"/>
                              </w:tcPr>
                              <w:p w:rsidR="00AD2DB0" w:rsidRDefault="00AD2DB0">
                                <w:pPr>
                                  <w:pStyle w:val="Footer"/>
                                </w:pPr>
                              </w:p>
                            </w:tc>
                            <w:tc>
                              <w:tcPr>
                                <w:tcW w:w="1667" w:type="pct"/>
                                <w:shd w:val="clear" w:color="auto" w:fill="000000" w:themeFill="text1"/>
                              </w:tcPr>
                              <w:p w:rsidR="00AD2DB0" w:rsidRDefault="00AD2DB0">
                                <w:pPr>
                                  <w:pStyle w:val="Footer"/>
                                </w:pPr>
                              </w:p>
                            </w:tc>
                            <w:tc>
                              <w:tcPr>
                                <w:tcW w:w="1667" w:type="pct"/>
                                <w:shd w:val="clear" w:color="auto" w:fill="000000" w:themeFill="text1"/>
                              </w:tcPr>
                              <w:p w:rsidR="00AD2DB0" w:rsidRDefault="00AD2DB0">
                                <w:pPr>
                                  <w:pStyle w:val="Footer"/>
                                </w:pPr>
                              </w:p>
                            </w:tc>
                          </w:tr>
                        </w:tbl>
                        <w:p w:rsidR="00AD2DB0" w:rsidRDefault="00AD2DB0">
                          <w:pPr>
                            <w:pStyle w:val="NoSpacing"/>
                          </w:pPr>
                        </w:p>
                      </w:txbxContent>
                    </v:textbox>
                    <w10:wrap type="square" anchorx="page" anchory="margin"/>
                  </v:shape>
                </w:pict>
              </mc:Fallback>
            </mc:AlternateContent>
          </w:r>
        </w:p>
        <w:p w:rsidR="000F1800" w:rsidRDefault="000F1800" w:rsidP="00C01B35">
          <w:pPr>
            <w:jc w:val="both"/>
            <w:rPr>
              <w:noProof/>
              <w:lang w:val="en-IN" w:eastAsia="en-IN"/>
            </w:rPr>
          </w:pPr>
        </w:p>
        <w:p w:rsidR="00B248E4" w:rsidRDefault="008F085C" w:rsidP="00C01B35">
          <w:pPr>
            <w:jc w:val="both"/>
            <w:rPr>
              <w:b/>
              <w:bCs/>
            </w:rPr>
          </w:pPr>
          <w:r>
            <w:br w:type="page"/>
          </w:r>
        </w:p>
      </w:sdtContent>
    </w:sdt>
    <w:sdt>
      <w:sdtPr>
        <w:rPr>
          <w:rFonts w:asciiTheme="minorHAnsi" w:eastAsiaTheme="minorEastAsia" w:hAnsiTheme="minorHAnsi" w:cstheme="minorBidi"/>
          <w:b/>
          <w:color w:val="404040" w:themeColor="text1" w:themeTint="BF"/>
          <w:sz w:val="20"/>
          <w:szCs w:val="21"/>
        </w:rPr>
        <w:id w:val="1866023298"/>
        <w:docPartObj>
          <w:docPartGallery w:val="Table of Contents"/>
          <w:docPartUnique/>
        </w:docPartObj>
      </w:sdtPr>
      <w:sdtEndPr>
        <w:rPr>
          <w:b w:val="0"/>
          <w:bCs/>
          <w:noProof/>
          <w:color w:val="auto"/>
          <w:sz w:val="21"/>
        </w:rPr>
      </w:sdtEndPr>
      <w:sdtContent>
        <w:p w:rsidR="00B248E4" w:rsidRPr="00C01B35" w:rsidRDefault="008F085C" w:rsidP="00C01B35">
          <w:pPr>
            <w:pStyle w:val="TOCHeading"/>
            <w:jc w:val="both"/>
            <w:rPr>
              <w:sz w:val="52"/>
              <w:szCs w:val="52"/>
            </w:rPr>
          </w:pPr>
          <w:r w:rsidRPr="00C01B35">
            <w:rPr>
              <w:sz w:val="52"/>
              <w:szCs w:val="52"/>
            </w:rPr>
            <w:t>Contents</w:t>
          </w:r>
        </w:p>
        <w:p w:rsidR="0089154E" w:rsidRPr="00C01B35" w:rsidRDefault="008F085C" w:rsidP="00C01B35">
          <w:pPr>
            <w:pStyle w:val="TOC1"/>
            <w:jc w:val="both"/>
            <w:rPr>
              <w:kern w:val="0"/>
              <w:sz w:val="28"/>
              <w:szCs w:val="28"/>
              <w:lang w:val="en-IN" w:eastAsia="en-IN"/>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6436440" w:history="1">
            <w:r w:rsidR="0089154E" w:rsidRPr="00C01B35">
              <w:rPr>
                <w:rStyle w:val="Hyperlink"/>
                <w:sz w:val="28"/>
                <w:szCs w:val="28"/>
              </w:rPr>
              <w:t>Introduction</w:t>
            </w:r>
            <w:r w:rsidR="0089154E" w:rsidRPr="00C01B35">
              <w:rPr>
                <w:webHidden/>
                <w:sz w:val="28"/>
                <w:szCs w:val="28"/>
              </w:rPr>
              <w:tab/>
            </w:r>
            <w:r w:rsidR="00C01B35" w:rsidRPr="00C01B35">
              <w:rPr>
                <w:webHidden/>
                <w:sz w:val="28"/>
                <w:szCs w:val="28"/>
              </w:rPr>
              <w:t>1</w:t>
            </w:r>
          </w:hyperlink>
        </w:p>
        <w:p w:rsidR="0089154E" w:rsidRPr="00C01B35" w:rsidRDefault="001F1B39" w:rsidP="00C01B35">
          <w:pPr>
            <w:pStyle w:val="TOC1"/>
            <w:jc w:val="both"/>
            <w:rPr>
              <w:kern w:val="0"/>
              <w:sz w:val="28"/>
              <w:szCs w:val="28"/>
              <w:lang w:val="en-IN" w:eastAsia="en-IN"/>
            </w:rPr>
          </w:pPr>
          <w:hyperlink w:anchor="_Toc6436441" w:history="1">
            <w:r w:rsidR="0089154E" w:rsidRPr="00C01B35">
              <w:rPr>
                <w:rStyle w:val="Hyperlink"/>
                <w:sz w:val="28"/>
                <w:szCs w:val="28"/>
              </w:rPr>
              <w:t>Why do we need it?</w:t>
            </w:r>
            <w:r w:rsidR="0089154E" w:rsidRPr="00C01B35">
              <w:rPr>
                <w:webHidden/>
                <w:sz w:val="28"/>
                <w:szCs w:val="28"/>
              </w:rPr>
              <w:tab/>
            </w:r>
            <w:r w:rsidR="00C01B35" w:rsidRPr="00C01B35">
              <w:rPr>
                <w:webHidden/>
                <w:sz w:val="28"/>
                <w:szCs w:val="28"/>
              </w:rPr>
              <w:t>2</w:t>
            </w:r>
          </w:hyperlink>
        </w:p>
        <w:p w:rsidR="0089154E" w:rsidRPr="00C01B35" w:rsidRDefault="001F1B39" w:rsidP="00C01B35">
          <w:pPr>
            <w:pStyle w:val="TOC1"/>
            <w:jc w:val="both"/>
            <w:rPr>
              <w:kern w:val="0"/>
              <w:sz w:val="28"/>
              <w:szCs w:val="28"/>
              <w:lang w:val="en-IN" w:eastAsia="en-IN"/>
            </w:rPr>
          </w:pPr>
          <w:hyperlink w:anchor="_Toc6436442" w:history="1">
            <w:r w:rsidR="0089154E" w:rsidRPr="00C01B35">
              <w:rPr>
                <w:rStyle w:val="Hyperlink"/>
                <w:sz w:val="28"/>
                <w:szCs w:val="28"/>
              </w:rPr>
              <w:t>Flow Chart</w:t>
            </w:r>
            <w:r w:rsidR="0089154E" w:rsidRPr="00C01B35">
              <w:rPr>
                <w:webHidden/>
                <w:sz w:val="28"/>
                <w:szCs w:val="28"/>
              </w:rPr>
              <w:tab/>
            </w:r>
            <w:r w:rsidR="00C01B35" w:rsidRPr="00C01B35">
              <w:rPr>
                <w:webHidden/>
                <w:sz w:val="28"/>
                <w:szCs w:val="28"/>
              </w:rPr>
              <w:t>4</w:t>
            </w:r>
          </w:hyperlink>
        </w:p>
        <w:p w:rsidR="0089154E" w:rsidRPr="00C01B35" w:rsidRDefault="001F1B39" w:rsidP="00C01B35">
          <w:pPr>
            <w:pStyle w:val="TOC1"/>
            <w:jc w:val="both"/>
            <w:rPr>
              <w:kern w:val="0"/>
              <w:sz w:val="28"/>
              <w:szCs w:val="28"/>
              <w:lang w:val="en-IN" w:eastAsia="en-IN"/>
            </w:rPr>
          </w:pPr>
          <w:hyperlink w:anchor="_Toc6436443" w:history="1">
            <w:r w:rsidR="0089154E" w:rsidRPr="00C01B35">
              <w:rPr>
                <w:rStyle w:val="Hyperlink"/>
                <w:sz w:val="28"/>
                <w:szCs w:val="28"/>
              </w:rPr>
              <w:t>List of Data Structures used</w:t>
            </w:r>
            <w:r w:rsidR="0089154E" w:rsidRPr="00C01B35">
              <w:rPr>
                <w:webHidden/>
                <w:sz w:val="28"/>
                <w:szCs w:val="28"/>
              </w:rPr>
              <w:tab/>
            </w:r>
            <w:r w:rsidR="00C01B35" w:rsidRPr="00C01B35">
              <w:rPr>
                <w:webHidden/>
                <w:sz w:val="28"/>
                <w:szCs w:val="28"/>
              </w:rPr>
              <w:t>5</w:t>
            </w:r>
          </w:hyperlink>
        </w:p>
        <w:p w:rsidR="00FF148D" w:rsidRDefault="001F1B39" w:rsidP="00FF148D">
          <w:pPr>
            <w:pStyle w:val="TOC1"/>
            <w:jc w:val="both"/>
            <w:rPr>
              <w:sz w:val="28"/>
              <w:szCs w:val="28"/>
            </w:rPr>
          </w:pPr>
          <w:hyperlink w:anchor="_Toc6436444" w:history="1">
            <w:r w:rsidR="0089154E" w:rsidRPr="00C01B35">
              <w:rPr>
                <w:rStyle w:val="Hyperlink"/>
                <w:sz w:val="28"/>
                <w:szCs w:val="28"/>
              </w:rPr>
              <w:t>Functions used in the project</w:t>
            </w:r>
            <w:r w:rsidR="0089154E" w:rsidRPr="00C01B35">
              <w:rPr>
                <w:webHidden/>
                <w:sz w:val="28"/>
                <w:szCs w:val="28"/>
              </w:rPr>
              <w:tab/>
            </w:r>
            <w:r w:rsidR="00C01B35" w:rsidRPr="00C01B35">
              <w:rPr>
                <w:webHidden/>
                <w:sz w:val="28"/>
                <w:szCs w:val="28"/>
              </w:rPr>
              <w:t>6</w:t>
            </w:r>
          </w:hyperlink>
        </w:p>
        <w:p w:rsidR="00FF148D" w:rsidRPr="00FF148D" w:rsidRDefault="001F1B39" w:rsidP="00FF148D">
          <w:pPr>
            <w:pStyle w:val="TOC1"/>
            <w:jc w:val="both"/>
            <w:rPr>
              <w:sz w:val="28"/>
              <w:szCs w:val="28"/>
            </w:rPr>
          </w:pPr>
          <w:hyperlink w:anchor="_Toc6436444" w:history="1">
            <w:r w:rsidR="00FF148D">
              <w:rPr>
                <w:rStyle w:val="Hyperlink"/>
                <w:sz w:val="28"/>
                <w:szCs w:val="28"/>
              </w:rPr>
              <w:t>Algorithms of some functions</w:t>
            </w:r>
            <w:r w:rsidR="00FF148D" w:rsidRPr="00C01B35">
              <w:rPr>
                <w:webHidden/>
                <w:sz w:val="28"/>
                <w:szCs w:val="28"/>
              </w:rPr>
              <w:tab/>
            </w:r>
            <w:r w:rsidR="00FF148D">
              <w:rPr>
                <w:webHidden/>
                <w:sz w:val="28"/>
                <w:szCs w:val="28"/>
              </w:rPr>
              <w:t>7</w:t>
            </w:r>
          </w:hyperlink>
        </w:p>
        <w:p w:rsidR="0089154E" w:rsidRPr="00C01B35" w:rsidRDefault="001F1B39" w:rsidP="00C01B35">
          <w:pPr>
            <w:pStyle w:val="TOC1"/>
            <w:jc w:val="both"/>
            <w:rPr>
              <w:kern w:val="0"/>
              <w:sz w:val="28"/>
              <w:szCs w:val="28"/>
              <w:lang w:val="en-IN" w:eastAsia="en-IN"/>
            </w:rPr>
          </w:pPr>
          <w:hyperlink w:anchor="_Toc6436445" w:history="1">
            <w:r w:rsidR="0089154E" w:rsidRPr="00C01B35">
              <w:rPr>
                <w:rStyle w:val="Hyperlink"/>
                <w:sz w:val="28"/>
                <w:szCs w:val="28"/>
              </w:rPr>
              <w:t>Result Screenshots</w:t>
            </w:r>
            <w:r w:rsidR="0089154E" w:rsidRPr="00C01B35">
              <w:rPr>
                <w:webHidden/>
                <w:sz w:val="28"/>
                <w:szCs w:val="28"/>
              </w:rPr>
              <w:tab/>
            </w:r>
            <w:r w:rsidR="00FF148D">
              <w:rPr>
                <w:webHidden/>
                <w:sz w:val="28"/>
                <w:szCs w:val="28"/>
              </w:rPr>
              <w:t>8</w:t>
            </w:r>
          </w:hyperlink>
        </w:p>
        <w:p w:rsidR="0089154E" w:rsidRDefault="001F1B39" w:rsidP="00C01B35">
          <w:pPr>
            <w:pStyle w:val="TOC1"/>
            <w:jc w:val="both"/>
            <w:rPr>
              <w:kern w:val="0"/>
              <w:sz w:val="22"/>
              <w:szCs w:val="22"/>
              <w:lang w:val="en-IN" w:eastAsia="en-IN"/>
            </w:rPr>
          </w:pPr>
          <w:hyperlink w:anchor="_Toc6436446" w:history="1">
            <w:r w:rsidR="0089154E" w:rsidRPr="00C01B35">
              <w:rPr>
                <w:rStyle w:val="Hyperlink"/>
                <w:sz w:val="28"/>
                <w:szCs w:val="28"/>
              </w:rPr>
              <w:t>Task distribution</w:t>
            </w:r>
            <w:r w:rsidR="0089154E" w:rsidRPr="00C01B35">
              <w:rPr>
                <w:webHidden/>
                <w:sz w:val="28"/>
                <w:szCs w:val="28"/>
              </w:rPr>
              <w:tab/>
            </w:r>
            <w:r w:rsidR="00FF148D">
              <w:rPr>
                <w:webHidden/>
                <w:sz w:val="28"/>
                <w:szCs w:val="28"/>
              </w:rPr>
              <w:t>10</w:t>
            </w:r>
          </w:hyperlink>
        </w:p>
        <w:p w:rsidR="00B248E4" w:rsidRDefault="008F085C" w:rsidP="00C01B35">
          <w:pPr>
            <w:spacing w:before="40" w:line="288" w:lineRule="auto"/>
            <w:jc w:val="both"/>
            <w:rPr>
              <w:b/>
              <w:bCs/>
              <w:noProof/>
            </w:rPr>
          </w:pPr>
          <w:r>
            <w:fldChar w:fldCharType="end"/>
          </w:r>
        </w:p>
      </w:sdtContent>
    </w:sdt>
    <w:p w:rsidR="00B248E4" w:rsidRDefault="00B248E4" w:rsidP="00C01B35">
      <w:pPr>
        <w:jc w:val="both"/>
      </w:pPr>
    </w:p>
    <w:p w:rsidR="00B248E4" w:rsidRDefault="00B248E4" w:rsidP="00C01B35">
      <w:pPr>
        <w:jc w:val="both"/>
        <w:sectPr w:rsidR="00B248E4" w:rsidSect="00464FA7">
          <w:headerReference w:type="default" r:id="rId11"/>
          <w:pgSz w:w="12240" w:h="15840" w:code="1"/>
          <w:pgMar w:top="1080" w:right="720" w:bottom="720" w:left="3096" w:header="1080" w:footer="720" w:gutter="0"/>
          <w:pgNumType w:fmt="lowerRoman" w:start="0"/>
          <w:cols w:space="708"/>
          <w:titlePg/>
          <w:docGrid w:linePitch="360"/>
        </w:sectPr>
      </w:pPr>
    </w:p>
    <w:p w:rsidR="0089154E" w:rsidRPr="00996F7D" w:rsidRDefault="0094005C" w:rsidP="00C01B35">
      <w:pPr>
        <w:pStyle w:val="Heading1"/>
        <w:jc w:val="both"/>
        <w:rPr>
          <w:sz w:val="48"/>
          <w:szCs w:val="48"/>
        </w:rPr>
      </w:pPr>
      <w:r w:rsidRPr="00996F7D">
        <w:rPr>
          <w:noProof/>
          <w:color w:val="000000" w:themeColor="text1"/>
          <w:sz w:val="48"/>
          <w:szCs w:val="48"/>
          <w:vertAlign w:val="superscript"/>
          <w:lang w:val="en-IN" w:eastAsia="en-IN"/>
        </w:rPr>
        <w:lastRenderedPageBreak/>
        <mc:AlternateContent>
          <mc:Choice Requires="wps">
            <w:drawing>
              <wp:anchor distT="45720" distB="45720" distL="114300" distR="114300" simplePos="0" relativeHeight="251677696" behindDoc="0" locked="0" layoutInCell="1" allowOverlap="1">
                <wp:simplePos x="0" y="0"/>
                <wp:positionH relativeFrom="column">
                  <wp:posOffset>-1653540</wp:posOffset>
                </wp:positionH>
                <wp:positionV relativeFrom="paragraph">
                  <wp:posOffset>375920</wp:posOffset>
                </wp:positionV>
                <wp:extent cx="150114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140" cy="1404620"/>
                        </a:xfrm>
                        <a:prstGeom prst="rect">
                          <a:avLst/>
                        </a:prstGeom>
                        <a:solidFill>
                          <a:srgbClr val="FFFFFF"/>
                        </a:solidFill>
                        <a:ln w="9525">
                          <a:noFill/>
                          <a:miter lim="800000"/>
                          <a:headEnd/>
                          <a:tailEnd/>
                        </a:ln>
                      </wps:spPr>
                      <wps:txbx>
                        <w:txbxContent>
                          <w:p w:rsidR="00AD2DB0" w:rsidRPr="0094005C" w:rsidRDefault="00AD2DB0">
                            <w:pPr>
                              <w:rPr>
                                <w:rFonts w:asciiTheme="majorHAnsi" w:hAnsiTheme="majorHAnsi" w:cstheme="majorHAnsi"/>
                                <w:b/>
                                <w:i/>
                                <w:color w:val="0070C0"/>
                                <w:sz w:val="144"/>
                                <w:szCs w:val="144"/>
                                <w:vertAlign w:val="superscript"/>
                              </w:rPr>
                            </w:pPr>
                            <w:r w:rsidRPr="0094005C">
                              <w:rPr>
                                <w:rFonts w:asciiTheme="majorHAnsi" w:hAnsiTheme="majorHAnsi" w:cstheme="majorHAnsi"/>
                                <w:b/>
                                <w:i/>
                                <w:color w:val="0070C0"/>
                                <w:sz w:val="144"/>
                                <w:szCs w:val="144"/>
                              </w:rPr>
                              <w:t>M</w:t>
                            </w:r>
                            <w:r>
                              <w:rPr>
                                <w:rFonts w:asciiTheme="majorHAnsi" w:hAnsiTheme="majorHAnsi" w:cstheme="majorHAnsi"/>
                                <w:b/>
                                <w:i/>
                                <w:color w:val="0070C0"/>
                                <w:sz w:val="144"/>
                                <w:szCs w:val="144"/>
                                <w:vertAlign w:val="superscript"/>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130.2pt;margin-top:29.6pt;width:118.2pt;height:110.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" stroked="f">
                <v:textbox style="mso-fit-shape-to-text:t">
                  <w:txbxContent>
                    <w:p w:rsidR="00AD2DB0" w:rsidRPr="0094005C" w:rsidRDefault="00AD2DB0">
                      <w:pPr>
                        <w:rPr>
                          <w:rFonts w:asciiTheme="majorHAnsi" w:hAnsiTheme="majorHAnsi" w:cstheme="majorHAnsi"/>
                          <w:b/>
                          <w:i/>
                          <w:color w:val="0070C0"/>
                          <w:sz w:val="144"/>
                          <w:szCs w:val="144"/>
                          <w:vertAlign w:val="superscript"/>
                        </w:rPr>
                      </w:pPr>
                      <w:r w:rsidRPr="0094005C">
                        <w:rPr>
                          <w:rFonts w:asciiTheme="majorHAnsi" w:hAnsiTheme="majorHAnsi" w:cstheme="majorHAnsi"/>
                          <w:b/>
                          <w:i/>
                          <w:color w:val="0070C0"/>
                          <w:sz w:val="144"/>
                          <w:szCs w:val="144"/>
                        </w:rPr>
                        <w:t>M</w:t>
                      </w:r>
                      <w:r>
                        <w:rPr>
                          <w:rFonts w:asciiTheme="majorHAnsi" w:hAnsiTheme="majorHAnsi" w:cstheme="majorHAnsi"/>
                          <w:b/>
                          <w:i/>
                          <w:color w:val="0070C0"/>
                          <w:sz w:val="144"/>
                          <w:szCs w:val="144"/>
                          <w:vertAlign w:val="superscript"/>
                        </w:rPr>
                        <w:t>2</w:t>
                      </w:r>
                    </w:p>
                  </w:txbxContent>
                </v:textbox>
                <w10:wrap type="square"/>
              </v:shape>
            </w:pict>
          </mc:Fallback>
        </mc:AlternateContent>
      </w:r>
      <w:r w:rsidR="0089154E" w:rsidRPr="00996F7D">
        <w:rPr>
          <w:sz w:val="48"/>
          <w:szCs w:val="48"/>
        </w:rPr>
        <w:t>INTRODUCTION</w:t>
      </w:r>
    </w:p>
    <w:p w:rsidR="00F243E9" w:rsidRDefault="00F243E9" w:rsidP="00C01B35">
      <w:pPr>
        <w:jc w:val="both"/>
        <w:rPr>
          <w:sz w:val="24"/>
          <w:szCs w:val="24"/>
        </w:rPr>
      </w:pPr>
    </w:p>
    <w:p w:rsidR="00FA041C" w:rsidRDefault="00F243E9" w:rsidP="00C01B35">
      <w:pPr>
        <w:jc w:val="both"/>
        <w:rPr>
          <w:sz w:val="28"/>
          <w:szCs w:val="28"/>
        </w:rPr>
      </w:pPr>
      <w:r w:rsidRPr="00996F7D">
        <w:rPr>
          <w:sz w:val="28"/>
          <w:szCs w:val="28"/>
        </w:rPr>
        <w:t>C</w:t>
      </w:r>
      <w:r w:rsidR="009235E2" w:rsidRPr="00996F7D">
        <w:rPr>
          <w:sz w:val="28"/>
          <w:szCs w:val="28"/>
        </w:rPr>
        <w:t xml:space="preserve">inema-going is one of the most popular out-of-home cultural activities, affecting a serious of social, economic and cultural phenomena in modern societies. Cinemas are considered to be an integral part of cities and they contribute to the definition of a local geography and identity. They also contribute to the preservation of the collective memory, since they constitute a significant social and cultural practice linked to a specific place, which acts as a common reference or landmark for many individuals. </w:t>
      </w:r>
    </w:p>
    <w:p w:rsidR="00CF1CE5" w:rsidRPr="00996F7D" w:rsidRDefault="00CF1CE5" w:rsidP="00CF1CE5">
      <w:pPr>
        <w:jc w:val="both"/>
        <w:rPr>
          <w:sz w:val="28"/>
          <w:szCs w:val="28"/>
        </w:rPr>
      </w:pPr>
      <w:r w:rsidRPr="00CF1CE5">
        <w:rPr>
          <w:sz w:val="28"/>
          <w:szCs w:val="28"/>
        </w:rPr>
        <w:t>Cricket is a thrill both to play the game and to watch it and its importance is no less than any sporting event. So p</w:t>
      </w:r>
      <w:r>
        <w:rPr>
          <w:sz w:val="28"/>
          <w:szCs w:val="28"/>
        </w:rPr>
        <w:t>eople love to watch cricket in I</w:t>
      </w:r>
      <w:r w:rsidRPr="00CF1CE5">
        <w:rPr>
          <w:sz w:val="28"/>
          <w:szCs w:val="28"/>
        </w:rPr>
        <w:t>ndia. Therefore providing them an easy access to book tickets for cricket match is also a really important thing we can do for them.</w:t>
      </w:r>
    </w:p>
    <w:p w:rsidR="00FA041C" w:rsidRPr="00996F7D" w:rsidRDefault="009235E2" w:rsidP="00C01B35">
      <w:pPr>
        <w:jc w:val="both"/>
        <w:rPr>
          <w:sz w:val="28"/>
          <w:szCs w:val="28"/>
        </w:rPr>
      </w:pPr>
      <w:r w:rsidRPr="00996F7D">
        <w:rPr>
          <w:sz w:val="28"/>
          <w:szCs w:val="28"/>
        </w:rPr>
        <w:t>Through this project we present a comprehensive solution for ticket booking in multiplexes</w:t>
      </w:r>
      <w:r w:rsidR="00CF1CE5">
        <w:rPr>
          <w:sz w:val="28"/>
          <w:szCs w:val="28"/>
        </w:rPr>
        <w:t xml:space="preserve"> as well as stadiums</w:t>
      </w:r>
      <w:r w:rsidRPr="00996F7D">
        <w:rPr>
          <w:sz w:val="28"/>
          <w:szCs w:val="28"/>
        </w:rPr>
        <w:t>. Theater management system, an online ticket selling software that is easy to understand, easy to use and offers the si</w:t>
      </w:r>
      <w:r w:rsidR="00F243E9" w:rsidRPr="00996F7D">
        <w:rPr>
          <w:sz w:val="28"/>
          <w:szCs w:val="28"/>
        </w:rPr>
        <w:t>mplicity of fast key-press</w:t>
      </w:r>
      <w:r w:rsidRPr="00996F7D">
        <w:rPr>
          <w:sz w:val="28"/>
          <w:szCs w:val="28"/>
        </w:rPr>
        <w:t xml:space="preserve"> service to the customers</w:t>
      </w:r>
      <w:r w:rsidR="00F243E9" w:rsidRPr="00996F7D">
        <w:rPr>
          <w:sz w:val="28"/>
          <w:szCs w:val="28"/>
        </w:rPr>
        <w:t>.</w:t>
      </w:r>
    </w:p>
    <w:p w:rsidR="00B248E4" w:rsidRPr="00464FA7" w:rsidRDefault="00F243E9" w:rsidP="00C01B35">
      <w:pPr>
        <w:jc w:val="both"/>
        <w:rPr>
          <w:sz w:val="28"/>
          <w:szCs w:val="28"/>
        </w:rPr>
      </w:pPr>
      <w:r w:rsidRPr="00996F7D">
        <w:rPr>
          <w:sz w:val="28"/>
          <w:szCs w:val="28"/>
        </w:rPr>
        <w:t xml:space="preserve">Our project </w:t>
      </w:r>
      <w:r w:rsidR="004805E4" w:rsidRPr="004805E4">
        <w:rPr>
          <w:b/>
          <w:sz w:val="28"/>
          <w:szCs w:val="28"/>
        </w:rPr>
        <w:t>“</w:t>
      </w:r>
      <w:r w:rsidR="004805E4" w:rsidRPr="004805E4">
        <w:rPr>
          <w:b/>
          <w:color w:val="002060"/>
          <w:sz w:val="28"/>
          <w:szCs w:val="28"/>
        </w:rPr>
        <w:t>M Square</w:t>
      </w:r>
      <w:r w:rsidR="004805E4" w:rsidRPr="004805E4">
        <w:rPr>
          <w:b/>
          <w:sz w:val="28"/>
          <w:szCs w:val="28"/>
        </w:rPr>
        <w:t>”</w:t>
      </w:r>
      <w:r w:rsidR="004805E4">
        <w:rPr>
          <w:sz w:val="28"/>
          <w:szCs w:val="28"/>
        </w:rPr>
        <w:t xml:space="preserve"> </w:t>
      </w:r>
      <w:r w:rsidRPr="00996F7D">
        <w:rPr>
          <w:sz w:val="28"/>
          <w:szCs w:val="28"/>
        </w:rPr>
        <w:t>basically manages the ticket booking process of a multiplex, and booking tickets for a cricket match providing an interface to the user to book movie</w:t>
      </w:r>
      <w:r w:rsidR="004805E4">
        <w:rPr>
          <w:sz w:val="28"/>
          <w:szCs w:val="28"/>
        </w:rPr>
        <w:t>/match</w:t>
      </w:r>
      <w:r w:rsidRPr="00996F7D">
        <w:rPr>
          <w:sz w:val="28"/>
          <w:szCs w:val="28"/>
        </w:rPr>
        <w:t xml:space="preserve"> tickets in a more easy way. The project proceeds through a sequence of well-designed forms provided with validations to ensure consistency, reliability and most importantly correctness of information fed into the data structure</w:t>
      </w:r>
      <w:r w:rsidR="00845DF3">
        <w:rPr>
          <w:sz w:val="28"/>
          <w:szCs w:val="28"/>
        </w:rPr>
        <w:t xml:space="preserve"> and file</w:t>
      </w:r>
      <w:r w:rsidR="00464FA7">
        <w:rPr>
          <w:sz w:val="28"/>
          <w:szCs w:val="28"/>
        </w:rPr>
        <w:t>.</w:t>
      </w:r>
      <w:r w:rsidR="00464FA7">
        <w:rPr>
          <w:sz w:val="24"/>
          <w:szCs w:val="24"/>
        </w:rPr>
        <w:tab/>
      </w:r>
      <w:r w:rsidR="004C320F">
        <w:rPr>
          <w:sz w:val="24"/>
          <w:szCs w:val="24"/>
        </w:rPr>
        <w:br w:type="page"/>
      </w:r>
    </w:p>
    <w:p w:rsidR="00D656BF" w:rsidRPr="00996F7D" w:rsidRDefault="00D656BF" w:rsidP="00C01B35">
      <w:pPr>
        <w:pStyle w:val="Heading1"/>
        <w:jc w:val="both"/>
        <w:rPr>
          <w:sz w:val="48"/>
          <w:szCs w:val="48"/>
        </w:rPr>
      </w:pPr>
      <w:r w:rsidRPr="00996F7D">
        <w:rPr>
          <w:sz w:val="48"/>
          <w:szCs w:val="48"/>
        </w:rPr>
        <w:lastRenderedPageBreak/>
        <w:t>WHY DO WE NEED IT?</w:t>
      </w:r>
    </w:p>
    <w:p w:rsidR="00D656BF" w:rsidRDefault="00D656BF" w:rsidP="00C01B35">
      <w:pPr>
        <w:jc w:val="both"/>
      </w:pPr>
    </w:p>
    <w:p w:rsidR="00996F7D" w:rsidRPr="00996F7D" w:rsidRDefault="00996F7D" w:rsidP="00C01B35">
      <w:pPr>
        <w:jc w:val="both"/>
        <w:rPr>
          <w:sz w:val="28"/>
          <w:szCs w:val="28"/>
        </w:rPr>
      </w:pPr>
      <w:r w:rsidRPr="00996F7D">
        <w:rPr>
          <w:sz w:val="28"/>
          <w:szCs w:val="28"/>
        </w:rPr>
        <w:t>Faced with an increasing number of customers stand</w:t>
      </w:r>
      <w:r w:rsidR="002F7EBB">
        <w:rPr>
          <w:sz w:val="28"/>
          <w:szCs w:val="28"/>
        </w:rPr>
        <w:t>ing in long queues outside the</w:t>
      </w:r>
      <w:r w:rsidRPr="00996F7D">
        <w:rPr>
          <w:sz w:val="28"/>
          <w:szCs w:val="28"/>
        </w:rPr>
        <w:t xml:space="preserve"> theatres, </w:t>
      </w:r>
      <w:r w:rsidR="002F7EBB">
        <w:rPr>
          <w:sz w:val="28"/>
          <w:szCs w:val="28"/>
        </w:rPr>
        <w:t>there was an urgent need to find an alternative.</w:t>
      </w:r>
      <w:r w:rsidRPr="00996F7D">
        <w:rPr>
          <w:sz w:val="28"/>
          <w:szCs w:val="28"/>
        </w:rPr>
        <w:t xml:space="preserve"> Customers desperately wanted a</w:t>
      </w:r>
      <w:r w:rsidR="002F7EBB">
        <w:rPr>
          <w:sz w:val="28"/>
          <w:szCs w:val="28"/>
        </w:rPr>
        <w:t>n</w:t>
      </w:r>
      <w:r w:rsidRPr="00996F7D">
        <w:rPr>
          <w:sz w:val="28"/>
          <w:szCs w:val="28"/>
        </w:rPr>
        <w:t xml:space="preserve"> easy way of ordering and paying for their tickets without the delays and inconvenience of standing in long queues.</w:t>
      </w:r>
      <w:r w:rsidR="002F7EBB">
        <w:rPr>
          <w:sz w:val="28"/>
          <w:szCs w:val="28"/>
        </w:rPr>
        <w:t xml:space="preserve"> </w:t>
      </w:r>
      <w:r w:rsidR="00CE600C">
        <w:rPr>
          <w:sz w:val="28"/>
          <w:szCs w:val="28"/>
        </w:rPr>
        <w:t>We introduced a ticket</w:t>
      </w:r>
      <w:r w:rsidRPr="00996F7D">
        <w:rPr>
          <w:sz w:val="28"/>
          <w:szCs w:val="28"/>
        </w:rPr>
        <w:t xml:space="preserve"> booking</w:t>
      </w:r>
      <w:r w:rsidR="00CE600C">
        <w:rPr>
          <w:sz w:val="28"/>
          <w:szCs w:val="28"/>
        </w:rPr>
        <w:t xml:space="preserve"> software which would help the customers with an alternate easy way to get tickets just by pressing a key while sitting on their couches.</w:t>
      </w:r>
      <w:r w:rsidRPr="00996F7D">
        <w:rPr>
          <w:sz w:val="28"/>
          <w:szCs w:val="28"/>
        </w:rPr>
        <w:t xml:space="preserve"> This</w:t>
      </w:r>
      <w:r w:rsidR="00CE600C">
        <w:rPr>
          <w:sz w:val="28"/>
          <w:szCs w:val="28"/>
        </w:rPr>
        <w:t xml:space="preserve"> is surely going to affect</w:t>
      </w:r>
      <w:r w:rsidRPr="00996F7D">
        <w:rPr>
          <w:sz w:val="28"/>
          <w:szCs w:val="28"/>
        </w:rPr>
        <w:t xml:space="preserve"> business profits.</w:t>
      </w:r>
    </w:p>
    <w:p w:rsidR="004C320F" w:rsidRPr="00996F7D" w:rsidRDefault="00D656BF" w:rsidP="00C01B35">
      <w:pPr>
        <w:jc w:val="both"/>
        <w:rPr>
          <w:sz w:val="28"/>
          <w:szCs w:val="28"/>
        </w:rPr>
      </w:pPr>
      <w:r w:rsidRPr="00996F7D">
        <w:rPr>
          <w:sz w:val="28"/>
          <w:szCs w:val="28"/>
        </w:rPr>
        <w:t>This powerful software program is specifically designed for theater owners, to sell ticke</w:t>
      </w:r>
      <w:r w:rsidR="004805E4">
        <w:rPr>
          <w:sz w:val="28"/>
          <w:szCs w:val="28"/>
        </w:rPr>
        <w:t>ts online. This intuitive</w:t>
      </w:r>
      <w:r w:rsidRPr="00996F7D">
        <w:rPr>
          <w:sz w:val="28"/>
          <w:szCs w:val="28"/>
        </w:rPr>
        <w:t xml:space="preserve"> interface makes day-to-day aspects of selling, exchanging, refunding, and reporting fast and easy for both the user and administrators. Theater management controls all back-end functionalities like, movie details, ticket rate and show </w:t>
      </w:r>
      <w:r w:rsidR="00996F7D" w:rsidRPr="00996F7D">
        <w:rPr>
          <w:sz w:val="28"/>
          <w:szCs w:val="28"/>
        </w:rPr>
        <w:t>time and customer information saved in a data structure</w:t>
      </w:r>
      <w:r w:rsidR="00845DF3">
        <w:rPr>
          <w:sz w:val="28"/>
          <w:szCs w:val="28"/>
        </w:rPr>
        <w:t xml:space="preserve"> and file</w:t>
      </w:r>
      <w:r w:rsidRPr="00996F7D">
        <w:rPr>
          <w:sz w:val="28"/>
          <w:szCs w:val="28"/>
        </w:rPr>
        <w:t>, etc. Theater admin manages the report details like counter wise report, daily, weekly, monthly report and movie report etc.</w:t>
      </w:r>
    </w:p>
    <w:p w:rsidR="004C320F" w:rsidRPr="00996F7D" w:rsidRDefault="00F243E9" w:rsidP="00C01B35">
      <w:pPr>
        <w:jc w:val="both"/>
        <w:rPr>
          <w:rFonts w:asciiTheme="majorHAnsi" w:hAnsiTheme="majorHAnsi" w:cstheme="majorHAnsi"/>
          <w:sz w:val="28"/>
          <w:szCs w:val="28"/>
        </w:rPr>
      </w:pPr>
      <w:r w:rsidRPr="00996F7D">
        <w:rPr>
          <w:rFonts w:asciiTheme="majorHAnsi" w:hAnsiTheme="majorHAnsi" w:cstheme="majorHAnsi"/>
          <w:sz w:val="28"/>
          <w:szCs w:val="28"/>
        </w:rPr>
        <w:t>I</w:t>
      </w:r>
      <w:r w:rsidR="004805E4">
        <w:rPr>
          <w:rFonts w:asciiTheme="majorHAnsi" w:hAnsiTheme="majorHAnsi" w:cstheme="majorHAnsi"/>
          <w:sz w:val="28"/>
          <w:szCs w:val="28"/>
        </w:rPr>
        <w:t>n response to the</w:t>
      </w:r>
      <w:r w:rsidRPr="00996F7D">
        <w:rPr>
          <w:rFonts w:asciiTheme="majorHAnsi" w:hAnsiTheme="majorHAnsi" w:cstheme="majorHAnsi"/>
          <w:sz w:val="28"/>
          <w:szCs w:val="28"/>
        </w:rPr>
        <w:t xml:space="preserve"> Cinemas requirements</w:t>
      </w:r>
      <w:r w:rsidR="004805E4">
        <w:rPr>
          <w:rFonts w:asciiTheme="majorHAnsi" w:hAnsiTheme="majorHAnsi" w:cstheme="majorHAnsi"/>
          <w:sz w:val="28"/>
          <w:szCs w:val="28"/>
        </w:rPr>
        <w:t xml:space="preserve"> now-a-days</w:t>
      </w:r>
      <w:r w:rsidRPr="00996F7D">
        <w:rPr>
          <w:rFonts w:asciiTheme="majorHAnsi" w:hAnsiTheme="majorHAnsi" w:cstheme="majorHAnsi"/>
          <w:sz w:val="28"/>
          <w:szCs w:val="28"/>
        </w:rPr>
        <w:t>, we proposed an E</w:t>
      </w:r>
      <w:r w:rsidR="00996F7D" w:rsidRPr="00996F7D">
        <w:rPr>
          <w:rFonts w:asciiTheme="majorHAnsi" w:hAnsiTheme="majorHAnsi" w:cstheme="majorHAnsi"/>
          <w:sz w:val="28"/>
          <w:szCs w:val="28"/>
        </w:rPr>
        <w:t>-</w:t>
      </w:r>
      <w:r w:rsidRPr="00996F7D">
        <w:rPr>
          <w:rFonts w:asciiTheme="majorHAnsi" w:hAnsiTheme="majorHAnsi" w:cstheme="majorHAnsi"/>
          <w:sz w:val="28"/>
          <w:szCs w:val="28"/>
        </w:rPr>
        <w:t>b</w:t>
      </w:r>
      <w:r w:rsidR="004805E4">
        <w:rPr>
          <w:rFonts w:asciiTheme="majorHAnsi" w:hAnsiTheme="majorHAnsi" w:cstheme="majorHAnsi"/>
          <w:sz w:val="28"/>
          <w:szCs w:val="28"/>
        </w:rPr>
        <w:t>usiness solution using Codeblocks</w:t>
      </w:r>
      <w:r w:rsidRPr="00996F7D">
        <w:rPr>
          <w:rFonts w:asciiTheme="majorHAnsi" w:hAnsiTheme="majorHAnsi" w:cstheme="majorHAnsi"/>
          <w:sz w:val="28"/>
          <w:szCs w:val="28"/>
        </w:rPr>
        <w:t xml:space="preserve"> Platform which would enable movie goers to book their tickets </w:t>
      </w:r>
      <w:r w:rsidR="004805E4">
        <w:rPr>
          <w:rFonts w:asciiTheme="majorHAnsi" w:hAnsiTheme="majorHAnsi" w:cstheme="majorHAnsi"/>
          <w:sz w:val="28"/>
          <w:szCs w:val="28"/>
        </w:rPr>
        <w:t>electronically</w:t>
      </w:r>
      <w:r w:rsidRPr="00996F7D">
        <w:rPr>
          <w:rFonts w:asciiTheme="majorHAnsi" w:hAnsiTheme="majorHAnsi" w:cstheme="majorHAnsi"/>
          <w:sz w:val="28"/>
          <w:szCs w:val="28"/>
        </w:rPr>
        <w:t xml:space="preserve"> from the comfort of their office or home. With the advent of the modern age, the typical user didn't have enough time to stand in line outside the theaters. The online solution allows users to select</w:t>
      </w:r>
      <w:r w:rsidR="00996F7D">
        <w:rPr>
          <w:rFonts w:asciiTheme="majorHAnsi" w:hAnsiTheme="majorHAnsi" w:cstheme="majorHAnsi"/>
          <w:sz w:val="28"/>
          <w:szCs w:val="28"/>
        </w:rPr>
        <w:t xml:space="preserve"> </w:t>
      </w:r>
      <w:r w:rsidRPr="00996F7D">
        <w:rPr>
          <w:rFonts w:asciiTheme="majorHAnsi" w:hAnsiTheme="majorHAnsi" w:cstheme="majorHAnsi"/>
          <w:sz w:val="28"/>
          <w:szCs w:val="28"/>
        </w:rPr>
        <w:t>their shows,</w:t>
      </w:r>
      <w:r w:rsidR="004805E4">
        <w:rPr>
          <w:rFonts w:asciiTheme="majorHAnsi" w:hAnsiTheme="majorHAnsi" w:cstheme="majorHAnsi"/>
          <w:sz w:val="28"/>
          <w:szCs w:val="28"/>
        </w:rPr>
        <w:t xml:space="preserve"> </w:t>
      </w:r>
      <w:r w:rsidRPr="00996F7D">
        <w:rPr>
          <w:rFonts w:asciiTheme="majorHAnsi" w:hAnsiTheme="majorHAnsi" w:cstheme="majorHAnsi"/>
          <w:sz w:val="28"/>
          <w:szCs w:val="28"/>
        </w:rPr>
        <w:t>book and pay for their tickets. This guarantees them a ticket even before they arrive at the cinema hall.</w:t>
      </w:r>
    </w:p>
    <w:p w:rsidR="00C01B35" w:rsidRDefault="00C01B35" w:rsidP="00C01B35">
      <w:pPr>
        <w:jc w:val="both"/>
        <w:rPr>
          <w:b/>
          <w:i/>
          <w:color w:val="002060"/>
          <w:sz w:val="36"/>
          <w:szCs w:val="36"/>
        </w:rPr>
      </w:pPr>
    </w:p>
    <w:p w:rsidR="00922587" w:rsidRDefault="00922587" w:rsidP="00C01B35">
      <w:pPr>
        <w:jc w:val="both"/>
        <w:rPr>
          <w:b/>
          <w:i/>
          <w:color w:val="002060"/>
          <w:sz w:val="36"/>
          <w:szCs w:val="36"/>
        </w:rPr>
      </w:pPr>
    </w:p>
    <w:p w:rsidR="002F7EBB" w:rsidRPr="004805E4" w:rsidRDefault="002F7EBB" w:rsidP="00C01B35">
      <w:pPr>
        <w:jc w:val="both"/>
        <w:rPr>
          <w:b/>
          <w:i/>
          <w:sz w:val="36"/>
          <w:szCs w:val="36"/>
        </w:rPr>
      </w:pPr>
      <w:r w:rsidRPr="004805E4">
        <w:rPr>
          <w:b/>
          <w:i/>
          <w:color w:val="002060"/>
          <w:sz w:val="36"/>
          <w:szCs w:val="36"/>
        </w:rPr>
        <w:t xml:space="preserve">Benefits </w:t>
      </w:r>
    </w:p>
    <w:p w:rsidR="002F7EBB" w:rsidRPr="002F7EBB" w:rsidRDefault="002F7EBB" w:rsidP="00C01B35">
      <w:pPr>
        <w:jc w:val="both"/>
        <w:rPr>
          <w:sz w:val="28"/>
          <w:szCs w:val="28"/>
        </w:rPr>
      </w:pPr>
      <w:r w:rsidRPr="002F7EBB">
        <w:rPr>
          <w:sz w:val="28"/>
          <w:szCs w:val="28"/>
        </w:rPr>
        <w:t>The</w:t>
      </w:r>
      <w:r w:rsidR="004805E4">
        <w:rPr>
          <w:sz w:val="28"/>
          <w:szCs w:val="28"/>
        </w:rPr>
        <w:t xml:space="preserve"> movie portal has benefited cinema sectors </w:t>
      </w:r>
      <w:r w:rsidRPr="002F7EBB">
        <w:rPr>
          <w:sz w:val="28"/>
          <w:szCs w:val="28"/>
        </w:rPr>
        <w:t xml:space="preserve">in many ways out of which a few have been outlaid below: </w:t>
      </w:r>
    </w:p>
    <w:p w:rsidR="002F7EBB" w:rsidRDefault="002F7EBB" w:rsidP="00C01B35">
      <w:pPr>
        <w:pStyle w:val="ListParagraph"/>
        <w:numPr>
          <w:ilvl w:val="0"/>
          <w:numId w:val="10"/>
        </w:numPr>
        <w:jc w:val="both"/>
        <w:rPr>
          <w:sz w:val="28"/>
          <w:szCs w:val="28"/>
        </w:rPr>
      </w:pPr>
      <w:r w:rsidRPr="004805E4">
        <w:rPr>
          <w:sz w:val="28"/>
          <w:szCs w:val="28"/>
        </w:rPr>
        <w:t xml:space="preserve">Convenient online ticket booking through the Internet, which in turn leads to more, and repeat customers and shorter queues. </w:t>
      </w:r>
    </w:p>
    <w:p w:rsidR="00C01B35" w:rsidRPr="004805E4" w:rsidRDefault="00C01B35" w:rsidP="00C01B35">
      <w:pPr>
        <w:pStyle w:val="ListParagraph"/>
        <w:numPr>
          <w:ilvl w:val="0"/>
          <w:numId w:val="10"/>
        </w:numPr>
        <w:jc w:val="both"/>
        <w:rPr>
          <w:sz w:val="28"/>
          <w:szCs w:val="28"/>
        </w:rPr>
      </w:pPr>
      <w:r>
        <w:rPr>
          <w:sz w:val="28"/>
          <w:szCs w:val="28"/>
        </w:rPr>
        <w:t>Customers can make online ticket booking at any instance of 24 hours a day.</w:t>
      </w:r>
    </w:p>
    <w:p w:rsidR="002F7EBB" w:rsidRPr="004805E4" w:rsidRDefault="002F7EBB" w:rsidP="00C01B35">
      <w:pPr>
        <w:pStyle w:val="ListParagraph"/>
        <w:numPr>
          <w:ilvl w:val="0"/>
          <w:numId w:val="10"/>
        </w:numPr>
        <w:jc w:val="both"/>
        <w:rPr>
          <w:sz w:val="28"/>
          <w:szCs w:val="28"/>
        </w:rPr>
      </w:pPr>
      <w:r w:rsidRPr="004805E4">
        <w:rPr>
          <w:sz w:val="28"/>
          <w:szCs w:val="28"/>
        </w:rPr>
        <w:t>Access to information and other movie-related promotio</w:t>
      </w:r>
      <w:r w:rsidR="00C01B35">
        <w:rPr>
          <w:sz w:val="28"/>
          <w:szCs w:val="28"/>
        </w:rPr>
        <w:t>nal news</w:t>
      </w:r>
      <w:r w:rsidRPr="004805E4">
        <w:rPr>
          <w:sz w:val="28"/>
          <w:szCs w:val="28"/>
        </w:rPr>
        <w:t xml:space="preserve">. </w:t>
      </w:r>
    </w:p>
    <w:p w:rsidR="004C320F" w:rsidRPr="00C01B35" w:rsidRDefault="002F7EBB" w:rsidP="00C01B35">
      <w:pPr>
        <w:pStyle w:val="ListParagraph"/>
        <w:numPr>
          <w:ilvl w:val="0"/>
          <w:numId w:val="10"/>
        </w:numPr>
        <w:jc w:val="both"/>
        <w:rPr>
          <w:sz w:val="28"/>
          <w:szCs w:val="28"/>
        </w:rPr>
      </w:pPr>
      <w:r w:rsidRPr="004805E4">
        <w:rPr>
          <w:sz w:val="28"/>
          <w:szCs w:val="28"/>
        </w:rPr>
        <w:t>Online Brand extension by projecting a tech-savvy image</w:t>
      </w:r>
      <w:r w:rsidR="00C01B35">
        <w:rPr>
          <w:sz w:val="28"/>
          <w:szCs w:val="28"/>
        </w:rPr>
        <w:t xml:space="preserve">, and appealing to the </w:t>
      </w:r>
      <w:r w:rsidRPr="004805E4">
        <w:rPr>
          <w:sz w:val="28"/>
          <w:szCs w:val="28"/>
        </w:rPr>
        <w:t>consumers</w:t>
      </w:r>
      <w:r w:rsidR="00C01B35">
        <w:rPr>
          <w:sz w:val="28"/>
          <w:szCs w:val="28"/>
        </w:rPr>
        <w:t xml:space="preserve"> of the generation</w:t>
      </w:r>
      <w:r w:rsidRPr="004805E4">
        <w:rPr>
          <w:sz w:val="28"/>
          <w:szCs w:val="28"/>
        </w:rPr>
        <w:t xml:space="preserve"> who spend a lot</w:t>
      </w:r>
      <w:r w:rsidR="00C01B35">
        <w:rPr>
          <w:sz w:val="28"/>
          <w:szCs w:val="28"/>
        </w:rPr>
        <w:t xml:space="preserve"> of time browsing the Internet.</w:t>
      </w:r>
    </w:p>
    <w:p w:rsidR="004C320F" w:rsidRDefault="004C320F" w:rsidP="00C01B35">
      <w:pPr>
        <w:jc w:val="both"/>
      </w:pPr>
    </w:p>
    <w:p w:rsidR="004C320F" w:rsidRDefault="004C320F" w:rsidP="00C01B35">
      <w:pPr>
        <w:jc w:val="both"/>
      </w:pPr>
    </w:p>
    <w:p w:rsidR="00F87A58" w:rsidRDefault="00F87A58" w:rsidP="00C01B35">
      <w:pPr>
        <w:jc w:val="both"/>
      </w:pPr>
      <w:r>
        <w:br w:type="page"/>
      </w:r>
    </w:p>
    <w:p w:rsidR="00F87A58" w:rsidRPr="00996F7D" w:rsidRDefault="00F87A58" w:rsidP="00C01B35">
      <w:pPr>
        <w:pStyle w:val="Heading1"/>
        <w:jc w:val="both"/>
        <w:rPr>
          <w:sz w:val="48"/>
          <w:szCs w:val="48"/>
        </w:rPr>
      </w:pPr>
      <w:r w:rsidRPr="00996F7D">
        <w:rPr>
          <w:sz w:val="48"/>
          <w:szCs w:val="48"/>
        </w:rPr>
        <w:lastRenderedPageBreak/>
        <w:t>FLOW CHART</w:t>
      </w:r>
    </w:p>
    <w:p w:rsidR="00F87A58" w:rsidRPr="00990017" w:rsidRDefault="00140F8D" w:rsidP="00922587">
      <w:pPr>
        <w:jc w:val="both"/>
        <w:rPr>
          <w:noProof/>
          <w:lang w:val="en-IN" w:eastAsia="en-IN"/>
        </w:rPr>
      </w:pPr>
      <w:r>
        <w:rPr>
          <w:noProof/>
          <w:lang w:val="en-IN" w:eastAsia="en-IN"/>
        </w:rPr>
        <w:drawing>
          <wp:inline distT="0" distB="0" distL="0" distR="0">
            <wp:extent cx="5135880" cy="6736080"/>
            <wp:effectExtent l="38100" t="0" r="4572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rsidR="00F87A58" w:rsidRPr="00990017">
        <w:rPr>
          <w:noProof/>
          <w:lang w:val="en-IN" w:eastAsia="en-IN"/>
        </w:rPr>
        <w:br w:type="page"/>
      </w:r>
    </w:p>
    <w:p w:rsidR="00F87A58" w:rsidRPr="00996F7D" w:rsidRDefault="00F87A58" w:rsidP="00C01B35">
      <w:pPr>
        <w:pStyle w:val="Heading1"/>
        <w:jc w:val="both"/>
        <w:rPr>
          <w:sz w:val="48"/>
          <w:szCs w:val="48"/>
        </w:rPr>
      </w:pPr>
      <w:r w:rsidRPr="00996F7D">
        <w:rPr>
          <w:sz w:val="48"/>
          <w:szCs w:val="48"/>
        </w:rPr>
        <w:lastRenderedPageBreak/>
        <w:t>LIST OF DATA STRUCTURES USED</w:t>
      </w:r>
    </w:p>
    <w:p w:rsidR="00F87A58" w:rsidRDefault="00F87A58" w:rsidP="00C01B35">
      <w:pPr>
        <w:jc w:val="both"/>
      </w:pPr>
    </w:p>
    <w:p w:rsidR="00F87A58" w:rsidRPr="0068442E" w:rsidRDefault="00F87A58" w:rsidP="00C01B35">
      <w:pPr>
        <w:pStyle w:val="ListParagraph"/>
        <w:numPr>
          <w:ilvl w:val="0"/>
          <w:numId w:val="7"/>
        </w:numPr>
        <w:jc w:val="both"/>
        <w:rPr>
          <w:sz w:val="28"/>
          <w:szCs w:val="28"/>
        </w:rPr>
      </w:pPr>
      <w:r w:rsidRPr="0068442E">
        <w:rPr>
          <w:b/>
          <w:sz w:val="36"/>
          <w:szCs w:val="36"/>
          <w:u w:val="single"/>
        </w:rPr>
        <w:t>Linear queue</w:t>
      </w:r>
      <w:r w:rsidRPr="00F87A58">
        <w:rPr>
          <w:sz w:val="24"/>
          <w:szCs w:val="24"/>
        </w:rPr>
        <w:t xml:space="preserve"> </w:t>
      </w:r>
      <w:r w:rsidRPr="0068442E">
        <w:rPr>
          <w:sz w:val="40"/>
          <w:szCs w:val="40"/>
        </w:rPr>
        <w:t>:</w:t>
      </w:r>
      <w:r w:rsidRPr="00F87A58">
        <w:rPr>
          <w:sz w:val="24"/>
          <w:szCs w:val="24"/>
        </w:rPr>
        <w:t xml:space="preserve"> </w:t>
      </w:r>
      <w:r w:rsidRPr="0068442E">
        <w:rPr>
          <w:rFonts w:ascii="Arial" w:hAnsi="Arial" w:cs="Arial"/>
          <w:color w:val="222222"/>
          <w:sz w:val="28"/>
          <w:szCs w:val="28"/>
        </w:rPr>
        <w:t xml:space="preserve">a </w:t>
      </w:r>
      <w:r w:rsidRPr="0068442E">
        <w:rPr>
          <w:rFonts w:ascii="Arial" w:hAnsi="Arial" w:cs="Arial"/>
          <w:b/>
          <w:bCs/>
          <w:color w:val="222222"/>
          <w:sz w:val="28"/>
          <w:szCs w:val="28"/>
        </w:rPr>
        <w:t>queue</w:t>
      </w:r>
      <w:r w:rsidRPr="0068442E">
        <w:rPr>
          <w:rFonts w:ascii="Arial" w:hAnsi="Arial" w:cs="Arial"/>
          <w:color w:val="222222"/>
          <w:sz w:val="28"/>
          <w:szCs w:val="28"/>
        </w:rPr>
        <w:t xml:space="preserve"> is a </w:t>
      </w:r>
      <w:hyperlink r:id="rId17" w:tooltip="Collection (abstract data type)" w:history="1">
        <w:r w:rsidRPr="0068442E">
          <w:rPr>
            <w:rStyle w:val="Hyperlink"/>
            <w:rFonts w:ascii="Arial" w:hAnsi="Arial" w:cs="Arial"/>
            <w:color w:val="auto"/>
            <w:sz w:val="28"/>
            <w:szCs w:val="28"/>
            <w:u w:val="none"/>
          </w:rPr>
          <w:t>collection</w:t>
        </w:r>
      </w:hyperlink>
      <w:r w:rsidRPr="0068442E">
        <w:rPr>
          <w:rFonts w:ascii="Arial" w:hAnsi="Arial" w:cs="Arial"/>
          <w:color w:val="222222"/>
          <w:sz w:val="28"/>
          <w:szCs w:val="28"/>
        </w:rPr>
        <w:t xml:space="preserve"> in which the entities in the collection are kept in order and the principal (or only) operations on the collection are the addition of entities to the rear terminal position, known as </w:t>
      </w:r>
      <w:r w:rsidRPr="0068442E">
        <w:rPr>
          <w:rFonts w:ascii="Arial" w:hAnsi="Arial" w:cs="Arial"/>
          <w:iCs/>
          <w:color w:val="222222"/>
          <w:sz w:val="28"/>
          <w:szCs w:val="28"/>
        </w:rPr>
        <w:t>enqueue</w:t>
      </w:r>
      <w:r w:rsidRPr="0068442E">
        <w:rPr>
          <w:rFonts w:ascii="Arial" w:hAnsi="Arial" w:cs="Arial"/>
          <w:color w:val="222222"/>
          <w:sz w:val="28"/>
          <w:szCs w:val="28"/>
        </w:rPr>
        <w:t xml:space="preserve">, and removal of entities from the front terminal position, known as </w:t>
      </w:r>
      <w:r w:rsidRPr="0068442E">
        <w:rPr>
          <w:rFonts w:ascii="Arial" w:hAnsi="Arial" w:cs="Arial"/>
          <w:iCs/>
          <w:sz w:val="28"/>
          <w:szCs w:val="28"/>
        </w:rPr>
        <w:t>dequeue</w:t>
      </w:r>
      <w:r w:rsidRPr="0068442E">
        <w:rPr>
          <w:rFonts w:ascii="Arial" w:hAnsi="Arial" w:cs="Arial"/>
          <w:color w:val="222222"/>
          <w:sz w:val="28"/>
          <w:szCs w:val="28"/>
        </w:rPr>
        <w:t>.</w:t>
      </w:r>
    </w:p>
    <w:p w:rsidR="00922587" w:rsidRDefault="00E40A34" w:rsidP="00E40A34">
      <w:pPr>
        <w:pStyle w:val="NormalWeb"/>
        <w:spacing w:before="0" w:beforeAutospacing="0" w:after="0" w:afterAutospacing="0" w:line="334" w:lineRule="atLeast"/>
        <w:jc w:val="both"/>
        <w:rPr>
          <w:rFonts w:ascii="Arial" w:hAnsi="Arial" w:cs="Arial"/>
          <w:color w:val="222222"/>
          <w:sz w:val="28"/>
          <w:szCs w:val="28"/>
        </w:rPr>
      </w:pPr>
      <w:r>
        <w:rPr>
          <w:rFonts w:ascii="Arial" w:hAnsi="Arial" w:cs="Arial"/>
          <w:color w:val="222222"/>
          <w:sz w:val="28"/>
          <w:szCs w:val="28"/>
        </w:rPr>
        <w:t xml:space="preserve">Linear queue is used here </w:t>
      </w:r>
      <w:r w:rsidR="00990017">
        <w:rPr>
          <w:rFonts w:ascii="Arial" w:hAnsi="Arial" w:cs="Arial"/>
          <w:color w:val="222222"/>
          <w:sz w:val="28"/>
          <w:szCs w:val="28"/>
        </w:rPr>
        <w:t xml:space="preserve">for the seating arrangement, </w:t>
      </w:r>
      <w:r>
        <w:rPr>
          <w:rFonts w:ascii="Arial" w:hAnsi="Arial" w:cs="Arial"/>
          <w:color w:val="222222"/>
          <w:sz w:val="28"/>
          <w:szCs w:val="28"/>
        </w:rPr>
        <w:t>to check whether there are seats available in the theatre or stadium.</w:t>
      </w:r>
    </w:p>
    <w:p w:rsidR="00922587" w:rsidRPr="00922587" w:rsidRDefault="00922587" w:rsidP="00922587">
      <w:pPr>
        <w:pStyle w:val="NormalWeb"/>
        <w:spacing w:before="0" w:beforeAutospacing="0" w:after="0" w:afterAutospacing="0" w:line="334" w:lineRule="atLeast"/>
        <w:ind w:left="720"/>
        <w:jc w:val="both"/>
        <w:rPr>
          <w:rFonts w:ascii="Arial" w:hAnsi="Arial" w:cs="Arial"/>
          <w:color w:val="222222"/>
          <w:sz w:val="28"/>
          <w:szCs w:val="28"/>
        </w:rPr>
      </w:pPr>
    </w:p>
    <w:p w:rsidR="00F87A58" w:rsidRPr="0068442E" w:rsidRDefault="00F87A58" w:rsidP="00C01B35">
      <w:pPr>
        <w:pStyle w:val="NormalWeb"/>
        <w:numPr>
          <w:ilvl w:val="0"/>
          <w:numId w:val="7"/>
        </w:numPr>
        <w:spacing w:before="0" w:beforeAutospacing="0" w:after="0" w:afterAutospacing="0" w:line="334" w:lineRule="atLeast"/>
        <w:jc w:val="both"/>
        <w:rPr>
          <w:rFonts w:ascii="Arial" w:hAnsi="Arial" w:cs="Arial"/>
          <w:color w:val="222222"/>
          <w:sz w:val="28"/>
          <w:szCs w:val="28"/>
        </w:rPr>
      </w:pPr>
      <w:r w:rsidRPr="0068442E">
        <w:rPr>
          <w:rFonts w:asciiTheme="majorHAnsi" w:hAnsiTheme="majorHAnsi" w:cstheme="majorHAnsi"/>
          <w:b/>
          <w:sz w:val="36"/>
          <w:szCs w:val="36"/>
          <w:u w:val="single"/>
        </w:rPr>
        <w:t>Stack</w:t>
      </w:r>
      <w:r w:rsidR="0068442E" w:rsidRPr="0068442E">
        <w:rPr>
          <w:rFonts w:asciiTheme="majorHAnsi" w:hAnsiTheme="majorHAnsi" w:cstheme="majorHAnsi"/>
          <w:b/>
          <w:sz w:val="36"/>
          <w:szCs w:val="36"/>
        </w:rPr>
        <w:t xml:space="preserve"> </w:t>
      </w:r>
      <w:r w:rsidRPr="0068442E">
        <w:rPr>
          <w:sz w:val="36"/>
          <w:szCs w:val="36"/>
        </w:rPr>
        <w:t>:</w:t>
      </w:r>
      <w:r w:rsidRPr="00F87A58">
        <w:rPr>
          <w:rFonts w:ascii="Arial" w:hAnsi="Arial" w:cs="Arial"/>
          <w:color w:val="222222"/>
        </w:rPr>
        <w:t xml:space="preserve"> </w:t>
      </w:r>
      <w:r w:rsidRPr="0068442E">
        <w:rPr>
          <w:rFonts w:ascii="Arial" w:hAnsi="Arial" w:cs="Arial"/>
          <w:color w:val="222222"/>
          <w:sz w:val="28"/>
          <w:szCs w:val="28"/>
        </w:rPr>
        <w:t xml:space="preserve">a </w:t>
      </w:r>
      <w:r w:rsidRPr="0068442E">
        <w:rPr>
          <w:rFonts w:ascii="Arial" w:hAnsi="Arial" w:cs="Arial"/>
          <w:b/>
          <w:iCs/>
          <w:color w:val="222222"/>
          <w:sz w:val="28"/>
          <w:szCs w:val="28"/>
        </w:rPr>
        <w:t>stack</w:t>
      </w:r>
      <w:r w:rsidRPr="0068442E">
        <w:rPr>
          <w:rFonts w:ascii="Arial" w:hAnsi="Arial" w:cs="Arial"/>
          <w:color w:val="222222"/>
          <w:sz w:val="28"/>
          <w:szCs w:val="28"/>
        </w:rPr>
        <w:t xml:space="preserve"> is an </w:t>
      </w:r>
      <w:hyperlink r:id="rId18" w:tooltip="Abstract data type" w:history="1">
        <w:r w:rsidRPr="0068442E">
          <w:rPr>
            <w:rStyle w:val="Hyperlink"/>
            <w:rFonts w:ascii="Arial" w:hAnsi="Arial" w:cs="Arial"/>
            <w:color w:val="auto"/>
            <w:sz w:val="28"/>
            <w:szCs w:val="28"/>
            <w:u w:val="none"/>
          </w:rPr>
          <w:t>abstract data type</w:t>
        </w:r>
      </w:hyperlink>
      <w:r w:rsidRPr="0068442E">
        <w:rPr>
          <w:rFonts w:ascii="Arial" w:hAnsi="Arial" w:cs="Arial"/>
          <w:color w:val="222222"/>
          <w:sz w:val="28"/>
          <w:szCs w:val="28"/>
        </w:rPr>
        <w:t xml:space="preserve"> that serves as a </w:t>
      </w:r>
      <w:hyperlink r:id="rId19" w:tooltip="Collection (computing)" w:history="1">
        <w:r w:rsidRPr="0068442E">
          <w:rPr>
            <w:rStyle w:val="Hyperlink"/>
            <w:rFonts w:ascii="Arial" w:hAnsi="Arial" w:cs="Arial"/>
            <w:color w:val="auto"/>
            <w:sz w:val="28"/>
            <w:szCs w:val="28"/>
            <w:u w:val="none"/>
          </w:rPr>
          <w:t>collection</w:t>
        </w:r>
      </w:hyperlink>
      <w:r w:rsidRPr="0068442E">
        <w:rPr>
          <w:rFonts w:ascii="Arial" w:hAnsi="Arial" w:cs="Arial"/>
          <w:sz w:val="28"/>
          <w:szCs w:val="28"/>
        </w:rPr>
        <w:t xml:space="preserve"> </w:t>
      </w:r>
      <w:r w:rsidRPr="0068442E">
        <w:rPr>
          <w:rFonts w:ascii="Arial" w:hAnsi="Arial" w:cs="Arial"/>
          <w:color w:val="222222"/>
          <w:sz w:val="28"/>
          <w:szCs w:val="28"/>
        </w:rPr>
        <w:t xml:space="preserve">of elements, with two principal operations: </w:t>
      </w:r>
    </w:p>
    <w:p w:rsidR="00F87A58" w:rsidRPr="0068442E" w:rsidRDefault="00F87A58" w:rsidP="00C01B35">
      <w:pPr>
        <w:pStyle w:val="NormalWeb"/>
        <w:spacing w:before="0" w:beforeAutospacing="0" w:after="0" w:afterAutospacing="0" w:line="334" w:lineRule="atLeast"/>
        <w:ind w:left="360"/>
        <w:jc w:val="both"/>
        <w:rPr>
          <w:rFonts w:ascii="Arial" w:hAnsi="Arial" w:cs="Arial"/>
          <w:color w:val="222222"/>
          <w:sz w:val="28"/>
          <w:szCs w:val="28"/>
        </w:rPr>
      </w:pPr>
      <w:r w:rsidRPr="0068442E">
        <w:rPr>
          <w:rFonts w:ascii="Arial" w:hAnsi="Arial" w:cs="Arial"/>
          <w:b/>
          <w:bCs/>
          <w:color w:val="222222"/>
          <w:sz w:val="28"/>
          <w:szCs w:val="28"/>
        </w:rPr>
        <w:t xml:space="preserve">                 </w:t>
      </w:r>
      <w:r w:rsidR="00D71966" w:rsidRPr="0068442E">
        <w:rPr>
          <w:rFonts w:ascii="Arial" w:hAnsi="Arial" w:cs="Arial"/>
          <w:b/>
          <w:bCs/>
          <w:color w:val="222222"/>
          <w:sz w:val="28"/>
          <w:szCs w:val="28"/>
        </w:rPr>
        <w:t>P</w:t>
      </w:r>
      <w:r w:rsidRPr="0068442E">
        <w:rPr>
          <w:rFonts w:ascii="Arial" w:hAnsi="Arial" w:cs="Arial"/>
          <w:b/>
          <w:bCs/>
          <w:color w:val="222222"/>
          <w:sz w:val="28"/>
          <w:szCs w:val="28"/>
        </w:rPr>
        <w:t>ush</w:t>
      </w:r>
      <w:r w:rsidR="00D71966" w:rsidRPr="0068442E">
        <w:rPr>
          <w:rFonts w:ascii="Arial" w:hAnsi="Arial" w:cs="Arial"/>
          <w:color w:val="222222"/>
          <w:sz w:val="28"/>
          <w:szCs w:val="28"/>
        </w:rPr>
        <w:t xml:space="preserve"> - </w:t>
      </w:r>
      <w:r w:rsidRPr="0068442E">
        <w:rPr>
          <w:rFonts w:ascii="Arial" w:hAnsi="Arial" w:cs="Arial"/>
          <w:color w:val="222222"/>
          <w:sz w:val="28"/>
          <w:szCs w:val="28"/>
        </w:rPr>
        <w:t>adds a</w:t>
      </w:r>
      <w:r w:rsidR="00D71966" w:rsidRPr="0068442E">
        <w:rPr>
          <w:rFonts w:ascii="Arial" w:hAnsi="Arial" w:cs="Arial"/>
          <w:color w:val="222222"/>
          <w:sz w:val="28"/>
          <w:szCs w:val="28"/>
        </w:rPr>
        <w:t>n element to the collection</w:t>
      </w:r>
    </w:p>
    <w:p w:rsidR="00F87A58" w:rsidRPr="0068442E" w:rsidRDefault="0068442E" w:rsidP="0068442E">
      <w:pPr>
        <w:pStyle w:val="NormalWeb"/>
        <w:spacing w:before="0" w:beforeAutospacing="0" w:after="0" w:afterAutospacing="0" w:line="334" w:lineRule="atLeast"/>
        <w:ind w:left="360"/>
        <w:jc w:val="both"/>
        <w:rPr>
          <w:rFonts w:ascii="Arial" w:hAnsi="Arial" w:cs="Arial"/>
          <w:color w:val="222222"/>
          <w:sz w:val="28"/>
          <w:szCs w:val="28"/>
        </w:rPr>
      </w:pPr>
      <w:r>
        <w:rPr>
          <w:rFonts w:ascii="Arial" w:hAnsi="Arial" w:cs="Arial"/>
          <w:b/>
          <w:bCs/>
          <w:color w:val="222222"/>
          <w:sz w:val="28"/>
          <w:szCs w:val="28"/>
        </w:rPr>
        <w:t xml:space="preserve">                 </w:t>
      </w:r>
      <w:r w:rsidR="00D71966" w:rsidRPr="0068442E">
        <w:rPr>
          <w:rFonts w:ascii="Arial" w:hAnsi="Arial" w:cs="Arial"/>
          <w:b/>
          <w:bCs/>
          <w:color w:val="222222"/>
          <w:sz w:val="28"/>
          <w:szCs w:val="28"/>
        </w:rPr>
        <w:t>P</w:t>
      </w:r>
      <w:r w:rsidR="00F87A58" w:rsidRPr="0068442E">
        <w:rPr>
          <w:rFonts w:ascii="Arial" w:hAnsi="Arial" w:cs="Arial"/>
          <w:b/>
          <w:bCs/>
          <w:color w:val="222222"/>
          <w:sz w:val="28"/>
          <w:szCs w:val="28"/>
        </w:rPr>
        <w:t>op</w:t>
      </w:r>
      <w:r w:rsidR="00D71966" w:rsidRPr="0068442E">
        <w:rPr>
          <w:rFonts w:ascii="Arial" w:hAnsi="Arial" w:cs="Arial"/>
          <w:color w:val="222222"/>
          <w:sz w:val="28"/>
          <w:szCs w:val="28"/>
        </w:rPr>
        <w:t xml:space="preserve"> -</w:t>
      </w:r>
      <w:r w:rsidR="00F87A58" w:rsidRPr="0068442E">
        <w:rPr>
          <w:rFonts w:ascii="Arial" w:hAnsi="Arial" w:cs="Arial"/>
          <w:color w:val="222222"/>
          <w:sz w:val="28"/>
          <w:szCs w:val="28"/>
        </w:rPr>
        <w:t xml:space="preserve"> removes the</w:t>
      </w:r>
      <w:r>
        <w:rPr>
          <w:rFonts w:ascii="Arial" w:hAnsi="Arial" w:cs="Arial"/>
          <w:color w:val="222222"/>
          <w:sz w:val="28"/>
          <w:szCs w:val="28"/>
        </w:rPr>
        <w:t xml:space="preserve"> most recently added element</w:t>
      </w:r>
    </w:p>
    <w:p w:rsidR="000839E9" w:rsidRDefault="000839E9" w:rsidP="00C01B35">
      <w:pPr>
        <w:jc w:val="both"/>
        <w:rPr>
          <w:sz w:val="24"/>
          <w:szCs w:val="24"/>
        </w:rPr>
      </w:pPr>
    </w:p>
    <w:p w:rsidR="0090760F" w:rsidRDefault="000839E9" w:rsidP="00C01B35">
      <w:pPr>
        <w:jc w:val="both"/>
        <w:rPr>
          <w:sz w:val="28"/>
          <w:szCs w:val="28"/>
        </w:rPr>
      </w:pPr>
      <w:r w:rsidRPr="00E40A34">
        <w:rPr>
          <w:sz w:val="28"/>
          <w:szCs w:val="28"/>
        </w:rPr>
        <w:t>Stack is used here in the movies section, to display the name of the movie you recently booked by scanning the name from the file and then displaying the name on the console.</w:t>
      </w:r>
    </w:p>
    <w:p w:rsidR="009D31E0" w:rsidRPr="009D31E0" w:rsidRDefault="009D31E0" w:rsidP="009D31E0">
      <w:pPr>
        <w:pStyle w:val="ListParagraph"/>
        <w:numPr>
          <w:ilvl w:val="0"/>
          <w:numId w:val="7"/>
        </w:numPr>
        <w:jc w:val="both"/>
        <w:rPr>
          <w:rFonts w:asciiTheme="majorHAnsi" w:hAnsiTheme="majorHAnsi" w:cstheme="majorHAnsi"/>
          <w:sz w:val="28"/>
          <w:szCs w:val="28"/>
        </w:rPr>
      </w:pPr>
      <w:r w:rsidRPr="009D31E0">
        <w:rPr>
          <w:b/>
          <w:sz w:val="36"/>
          <w:szCs w:val="36"/>
          <w:u w:val="single"/>
        </w:rPr>
        <w:t xml:space="preserve">2-D </w:t>
      </w:r>
      <w:proofErr w:type="gramStart"/>
      <w:r w:rsidRPr="009D31E0">
        <w:rPr>
          <w:b/>
          <w:sz w:val="36"/>
          <w:szCs w:val="36"/>
          <w:u w:val="single"/>
        </w:rPr>
        <w:t>Array</w:t>
      </w:r>
      <w:r w:rsidRPr="00B252F3">
        <w:rPr>
          <w:b/>
          <w:sz w:val="36"/>
          <w:szCs w:val="36"/>
        </w:rPr>
        <w:t xml:space="preserve"> :</w:t>
      </w:r>
      <w:proofErr w:type="gramEnd"/>
      <w:r w:rsidRPr="009D31E0">
        <w:rPr>
          <w:sz w:val="28"/>
          <w:szCs w:val="28"/>
        </w:rPr>
        <w:t xml:space="preserve"> </w:t>
      </w:r>
      <w:r w:rsidRPr="009D31E0">
        <w:rPr>
          <w:rFonts w:asciiTheme="majorHAnsi" w:hAnsiTheme="majorHAnsi" w:cstheme="majorHAnsi"/>
          <w:color w:val="000000"/>
          <w:sz w:val="28"/>
          <w:szCs w:val="28"/>
        </w:rPr>
        <w:t>The two-dimensional array can be defined as an array of arrays. The 2D array is organized as matrices which can be represented as the collection of rows and columns. However, 2D arrays are created to implement a relational database lookalike data structure. It provides ease of holding the bulk of data at once which can be passed to any number of functions wherever required.</w:t>
      </w:r>
    </w:p>
    <w:p w:rsidR="009D31E0" w:rsidRPr="00E40A34" w:rsidRDefault="009D31E0" w:rsidP="00C01B35">
      <w:pPr>
        <w:jc w:val="both"/>
        <w:rPr>
          <w:sz w:val="28"/>
          <w:szCs w:val="28"/>
        </w:rPr>
      </w:pPr>
      <w:r>
        <w:rPr>
          <w:sz w:val="28"/>
          <w:szCs w:val="28"/>
        </w:rPr>
        <w:t>2-D Array is used here to display the seating arrangement for movies and matches.</w:t>
      </w:r>
    </w:p>
    <w:p w:rsidR="00B248E4" w:rsidRPr="00996F7D" w:rsidRDefault="00D51054" w:rsidP="00C01B35">
      <w:pPr>
        <w:pStyle w:val="Heading1"/>
        <w:jc w:val="both"/>
        <w:rPr>
          <w:sz w:val="44"/>
          <w:szCs w:val="44"/>
        </w:rPr>
      </w:pPr>
      <w:r w:rsidRPr="00996F7D">
        <w:rPr>
          <w:sz w:val="44"/>
          <w:szCs w:val="44"/>
        </w:rPr>
        <w:lastRenderedPageBreak/>
        <w:t>FUNCTIONS USED IN THE PROGRAM</w:t>
      </w:r>
    </w:p>
    <w:p w:rsidR="00434D0E" w:rsidRPr="0068442E" w:rsidRDefault="00434D0E" w:rsidP="00E96158">
      <w:pPr>
        <w:framePr w:h="8401" w:hRule="exact" w:hSpace="180" w:wrap="around" w:vAnchor="text" w:hAnchor="page" w:x="2965" w:y="493"/>
        <w:jc w:val="both"/>
        <w:rPr>
          <w:sz w:val="28"/>
          <w:szCs w:val="28"/>
        </w:rPr>
      </w:pPr>
      <w:r w:rsidRPr="0068442E">
        <w:rPr>
          <w:color w:val="002060"/>
          <w:sz w:val="28"/>
          <w:szCs w:val="28"/>
        </w:rPr>
        <w:t xml:space="preserve">Void push (char): </w:t>
      </w:r>
      <w:r w:rsidRPr="0068442E">
        <w:rPr>
          <w:sz w:val="28"/>
          <w:szCs w:val="28"/>
        </w:rPr>
        <w:t>To enter element in the stack.</w:t>
      </w:r>
    </w:p>
    <w:p w:rsidR="00434D0E" w:rsidRPr="0068442E" w:rsidRDefault="00434D0E" w:rsidP="00E96158">
      <w:pPr>
        <w:framePr w:h="8401" w:hRule="exact" w:hSpace="180" w:wrap="around" w:vAnchor="text" w:hAnchor="page" w:x="2965" w:y="493"/>
        <w:jc w:val="both"/>
        <w:rPr>
          <w:sz w:val="28"/>
          <w:szCs w:val="28"/>
        </w:rPr>
      </w:pPr>
      <w:r w:rsidRPr="0068442E">
        <w:rPr>
          <w:color w:val="002060"/>
          <w:sz w:val="28"/>
          <w:szCs w:val="28"/>
        </w:rPr>
        <w:t xml:space="preserve">Char pop (): </w:t>
      </w:r>
      <w:r w:rsidRPr="0068442E">
        <w:rPr>
          <w:sz w:val="28"/>
          <w:szCs w:val="28"/>
        </w:rPr>
        <w:t>To delete element from top of the stack.</w:t>
      </w:r>
    </w:p>
    <w:p w:rsidR="00434D0E" w:rsidRPr="0068442E" w:rsidRDefault="00434D0E" w:rsidP="00E96158">
      <w:pPr>
        <w:framePr w:h="8401" w:hRule="exact" w:hSpace="180" w:wrap="around" w:vAnchor="text" w:hAnchor="page" w:x="2965" w:y="493"/>
        <w:jc w:val="both"/>
        <w:rPr>
          <w:sz w:val="28"/>
          <w:szCs w:val="28"/>
        </w:rPr>
      </w:pPr>
      <w:r w:rsidRPr="0068442E">
        <w:rPr>
          <w:color w:val="002060"/>
          <w:sz w:val="28"/>
          <w:szCs w:val="28"/>
        </w:rPr>
        <w:t xml:space="preserve">Void display (): </w:t>
      </w:r>
      <w:r w:rsidRPr="0068442E">
        <w:rPr>
          <w:sz w:val="28"/>
          <w:szCs w:val="28"/>
        </w:rPr>
        <w:t>To display the popped items from the stack.</w:t>
      </w:r>
    </w:p>
    <w:p w:rsidR="00E96158" w:rsidRPr="0068442E" w:rsidRDefault="00434D0E" w:rsidP="00E96158">
      <w:pPr>
        <w:framePr w:h="8401" w:hRule="exact" w:hSpace="180" w:wrap="around" w:vAnchor="text" w:hAnchor="page" w:x="2965" w:y="493"/>
        <w:jc w:val="both"/>
        <w:rPr>
          <w:sz w:val="28"/>
          <w:szCs w:val="28"/>
        </w:rPr>
      </w:pPr>
      <w:r w:rsidRPr="0068442E">
        <w:rPr>
          <w:color w:val="002060"/>
          <w:sz w:val="28"/>
          <w:szCs w:val="28"/>
        </w:rPr>
        <w:t xml:space="preserve">Void insert_new_movie (): </w:t>
      </w:r>
      <w:r w:rsidRPr="0068442E">
        <w:rPr>
          <w:sz w:val="28"/>
          <w:szCs w:val="28"/>
        </w:rPr>
        <w:t>To insert a new entry in the movies list, which is controlled by the administrator.</w:t>
      </w:r>
    </w:p>
    <w:p w:rsidR="00434D0E" w:rsidRPr="0068442E" w:rsidRDefault="00434D0E" w:rsidP="00E96158">
      <w:pPr>
        <w:framePr w:h="8401" w:hRule="exact" w:hSpace="180" w:wrap="around" w:vAnchor="text" w:hAnchor="page" w:x="2965" w:y="493"/>
        <w:jc w:val="both"/>
        <w:rPr>
          <w:sz w:val="28"/>
          <w:szCs w:val="28"/>
        </w:rPr>
      </w:pPr>
      <w:r w:rsidRPr="0068442E">
        <w:rPr>
          <w:color w:val="002060"/>
          <w:sz w:val="28"/>
          <w:szCs w:val="28"/>
        </w:rPr>
        <w:t xml:space="preserve">Void insert_new_match (): </w:t>
      </w:r>
      <w:r w:rsidRPr="0068442E">
        <w:rPr>
          <w:sz w:val="28"/>
          <w:szCs w:val="28"/>
        </w:rPr>
        <w:t>To insert a new entry in the matches list, which is controlled by the administrator.</w:t>
      </w:r>
    </w:p>
    <w:p w:rsidR="00434D0E" w:rsidRPr="0068442E" w:rsidRDefault="00434D0E" w:rsidP="00E96158">
      <w:pPr>
        <w:framePr w:h="8401" w:hRule="exact" w:hSpace="180" w:wrap="around" w:vAnchor="text" w:hAnchor="page" w:x="2965" w:y="493"/>
        <w:jc w:val="both"/>
        <w:rPr>
          <w:sz w:val="28"/>
          <w:szCs w:val="28"/>
        </w:rPr>
      </w:pPr>
      <w:r w:rsidRPr="0068442E">
        <w:rPr>
          <w:color w:val="002060"/>
          <w:sz w:val="28"/>
          <w:szCs w:val="28"/>
        </w:rPr>
        <w:t xml:space="preserve">Void view_available_movies (): </w:t>
      </w:r>
      <w:r w:rsidRPr="0068442E">
        <w:rPr>
          <w:sz w:val="28"/>
          <w:szCs w:val="28"/>
        </w:rPr>
        <w:t>To view the available movies list.</w:t>
      </w:r>
    </w:p>
    <w:p w:rsidR="003C3EE7" w:rsidRPr="0068442E" w:rsidRDefault="00434D0E" w:rsidP="00E96158">
      <w:pPr>
        <w:framePr w:h="8401" w:hRule="exact" w:hSpace="180" w:wrap="around" w:vAnchor="text" w:hAnchor="page" w:x="2965" w:y="493"/>
        <w:jc w:val="both"/>
        <w:rPr>
          <w:sz w:val="28"/>
          <w:szCs w:val="28"/>
        </w:rPr>
      </w:pPr>
      <w:r w:rsidRPr="0068442E">
        <w:rPr>
          <w:color w:val="002060"/>
          <w:sz w:val="28"/>
          <w:szCs w:val="28"/>
        </w:rPr>
        <w:t xml:space="preserve">Void view_available_match (): </w:t>
      </w:r>
      <w:r w:rsidRPr="0068442E">
        <w:rPr>
          <w:sz w:val="28"/>
          <w:szCs w:val="28"/>
        </w:rPr>
        <w:t>To view the available matches list.</w:t>
      </w:r>
    </w:p>
    <w:p w:rsidR="00434D0E" w:rsidRPr="0068442E" w:rsidRDefault="00434D0E" w:rsidP="00E96158">
      <w:pPr>
        <w:framePr w:h="8401" w:hRule="exact" w:hSpace="180" w:wrap="around" w:vAnchor="text" w:hAnchor="page" w:x="2965" w:y="493"/>
        <w:jc w:val="both"/>
        <w:rPr>
          <w:sz w:val="28"/>
          <w:szCs w:val="28"/>
        </w:rPr>
      </w:pPr>
      <w:r w:rsidRPr="0068442E">
        <w:rPr>
          <w:color w:val="002060"/>
          <w:sz w:val="28"/>
          <w:szCs w:val="28"/>
        </w:rPr>
        <w:t xml:space="preserve">Void book_ticket (): </w:t>
      </w:r>
      <w:r w:rsidRPr="0068442E">
        <w:rPr>
          <w:sz w:val="28"/>
          <w:szCs w:val="28"/>
        </w:rPr>
        <w:t>Allows user to choose a movie from the list, display the total amount and fill in their details.</w:t>
      </w:r>
    </w:p>
    <w:p w:rsidR="00434D0E" w:rsidRPr="0068442E" w:rsidRDefault="00434D0E" w:rsidP="00E96158">
      <w:pPr>
        <w:framePr w:h="8401" w:hRule="exact" w:hSpace="180" w:wrap="around" w:vAnchor="text" w:hAnchor="page" w:x="2965" w:y="493"/>
        <w:jc w:val="both"/>
        <w:rPr>
          <w:sz w:val="28"/>
          <w:szCs w:val="28"/>
        </w:rPr>
      </w:pPr>
      <w:r w:rsidRPr="0068442E">
        <w:rPr>
          <w:color w:val="002060"/>
          <w:sz w:val="28"/>
          <w:szCs w:val="28"/>
        </w:rPr>
        <w:t xml:space="preserve">Void book_ticket2 (): </w:t>
      </w:r>
      <w:r w:rsidRPr="0068442E">
        <w:rPr>
          <w:sz w:val="28"/>
          <w:szCs w:val="28"/>
        </w:rPr>
        <w:t>Allows user to choose a match from the list, display the total amount and fill in their details.</w:t>
      </w:r>
    </w:p>
    <w:p w:rsidR="00434D0E" w:rsidRPr="0068442E" w:rsidRDefault="00434D0E" w:rsidP="00E96158">
      <w:pPr>
        <w:framePr w:h="8401" w:hRule="exact" w:hSpace="180" w:wrap="around" w:vAnchor="text" w:hAnchor="page" w:x="2965" w:y="493"/>
        <w:jc w:val="both"/>
        <w:rPr>
          <w:sz w:val="28"/>
          <w:szCs w:val="28"/>
        </w:rPr>
      </w:pPr>
      <w:r w:rsidRPr="0068442E">
        <w:rPr>
          <w:color w:val="002060"/>
          <w:sz w:val="28"/>
          <w:szCs w:val="28"/>
        </w:rPr>
        <w:t xml:space="preserve">Void old_record (): </w:t>
      </w:r>
      <w:r w:rsidRPr="0068442E">
        <w:rPr>
          <w:sz w:val="28"/>
          <w:szCs w:val="28"/>
        </w:rPr>
        <w:t>To store all the transactions of movie booking.</w:t>
      </w:r>
    </w:p>
    <w:p w:rsidR="00434D0E" w:rsidRPr="0068442E" w:rsidRDefault="00434D0E" w:rsidP="00E96158">
      <w:pPr>
        <w:framePr w:h="8401" w:hRule="exact" w:hSpace="180" w:wrap="around" w:vAnchor="text" w:hAnchor="page" w:x="2965" w:y="493"/>
        <w:jc w:val="both"/>
        <w:rPr>
          <w:sz w:val="28"/>
          <w:szCs w:val="28"/>
        </w:rPr>
      </w:pPr>
      <w:r w:rsidRPr="0068442E">
        <w:rPr>
          <w:color w:val="002060"/>
          <w:sz w:val="28"/>
          <w:szCs w:val="28"/>
        </w:rPr>
        <w:t xml:space="preserve">Void old_record2 (): </w:t>
      </w:r>
      <w:r w:rsidRPr="0068442E">
        <w:rPr>
          <w:sz w:val="28"/>
          <w:szCs w:val="28"/>
        </w:rPr>
        <w:t>To store all the transactions of match booking.</w:t>
      </w:r>
    </w:p>
    <w:p w:rsidR="00434D0E" w:rsidRPr="0068442E" w:rsidRDefault="00434D0E" w:rsidP="00E96158">
      <w:pPr>
        <w:framePr w:h="8401" w:hRule="exact" w:hSpace="180" w:wrap="around" w:vAnchor="text" w:hAnchor="page" w:x="2965" w:y="493"/>
        <w:jc w:val="both"/>
        <w:rPr>
          <w:sz w:val="28"/>
          <w:szCs w:val="28"/>
        </w:rPr>
      </w:pPr>
      <w:r w:rsidRPr="0068442E">
        <w:rPr>
          <w:color w:val="002060"/>
          <w:sz w:val="28"/>
          <w:szCs w:val="28"/>
        </w:rPr>
        <w:t xml:space="preserve">Void view_available_pt (): </w:t>
      </w:r>
      <w:r w:rsidRPr="0068442E">
        <w:rPr>
          <w:sz w:val="28"/>
          <w:szCs w:val="28"/>
        </w:rPr>
        <w:t xml:space="preserve">To display the </w:t>
      </w:r>
      <w:r w:rsidR="003C3EE7">
        <w:rPr>
          <w:sz w:val="28"/>
          <w:szCs w:val="28"/>
        </w:rPr>
        <w:t xml:space="preserve">point </w:t>
      </w:r>
      <w:r w:rsidRPr="0068442E">
        <w:rPr>
          <w:sz w:val="28"/>
          <w:szCs w:val="28"/>
        </w:rPr>
        <w:t>table of IPL.</w:t>
      </w:r>
    </w:p>
    <w:p w:rsidR="00434D0E" w:rsidRDefault="00434D0E" w:rsidP="00E96158">
      <w:pPr>
        <w:framePr w:h="8401" w:hRule="exact" w:hSpace="180" w:wrap="around" w:vAnchor="text" w:hAnchor="page" w:x="2965" w:y="493"/>
        <w:jc w:val="both"/>
      </w:pPr>
    </w:p>
    <w:p w:rsidR="00E96158" w:rsidRDefault="00E96158" w:rsidP="00C01B35">
      <w:pPr>
        <w:jc w:val="both"/>
      </w:pPr>
    </w:p>
    <w:p w:rsidR="00E96158" w:rsidRDefault="00E96158">
      <w:r>
        <w:br w:type="page"/>
      </w:r>
    </w:p>
    <w:p w:rsidR="00E96158" w:rsidRPr="00996F7D" w:rsidRDefault="00E96158" w:rsidP="00E96158">
      <w:pPr>
        <w:pStyle w:val="Heading1"/>
        <w:jc w:val="both"/>
        <w:rPr>
          <w:sz w:val="48"/>
          <w:szCs w:val="48"/>
        </w:rPr>
      </w:pPr>
      <w:r>
        <w:rPr>
          <w:sz w:val="48"/>
          <w:szCs w:val="48"/>
        </w:rPr>
        <w:lastRenderedPageBreak/>
        <w:t>ALGORITHMS OF SOME FUNCTIONS</w:t>
      </w:r>
    </w:p>
    <w:p w:rsidR="00E96158" w:rsidRDefault="00E96158" w:rsidP="00E96158">
      <w:pPr>
        <w:jc w:val="both"/>
      </w:pPr>
    </w:p>
    <w:p w:rsidR="00E96158" w:rsidRPr="00464FA7" w:rsidRDefault="00E96158" w:rsidP="00E96158">
      <w:pPr>
        <w:jc w:val="both"/>
        <w:rPr>
          <w:b/>
          <w:color w:val="002060"/>
          <w:sz w:val="28"/>
          <w:szCs w:val="28"/>
          <w:u w:val="single"/>
        </w:rPr>
      </w:pPr>
      <w:r w:rsidRPr="00464FA7">
        <w:rPr>
          <w:b/>
          <w:color w:val="002060"/>
          <w:sz w:val="28"/>
          <w:szCs w:val="28"/>
          <w:u w:val="single"/>
        </w:rPr>
        <w:t>Insertion of new movie</w:t>
      </w:r>
      <w:r w:rsidR="00AF63A6" w:rsidRPr="00464FA7">
        <w:rPr>
          <w:b/>
          <w:color w:val="002060"/>
          <w:sz w:val="28"/>
          <w:szCs w:val="28"/>
          <w:u w:val="single"/>
        </w:rPr>
        <w:t>/match</w:t>
      </w:r>
      <w:r w:rsidRPr="00464FA7">
        <w:rPr>
          <w:b/>
          <w:color w:val="002060"/>
          <w:sz w:val="28"/>
          <w:szCs w:val="28"/>
          <w:u w:val="single"/>
        </w:rPr>
        <w:t>:</w:t>
      </w:r>
    </w:p>
    <w:p w:rsidR="00E96158" w:rsidRPr="00CF1CE5" w:rsidRDefault="00E96158" w:rsidP="00E96158">
      <w:pPr>
        <w:pStyle w:val="ListParagraph"/>
        <w:numPr>
          <w:ilvl w:val="0"/>
          <w:numId w:val="7"/>
        </w:numPr>
        <w:jc w:val="both"/>
        <w:rPr>
          <w:sz w:val="28"/>
          <w:szCs w:val="28"/>
        </w:rPr>
      </w:pPr>
      <w:r w:rsidRPr="00CF1CE5">
        <w:rPr>
          <w:sz w:val="28"/>
          <w:szCs w:val="28"/>
        </w:rPr>
        <w:t>Enter administrator’s ID and Password</w:t>
      </w:r>
      <w:r w:rsidR="00AF63A6" w:rsidRPr="00CF1CE5">
        <w:rPr>
          <w:sz w:val="28"/>
          <w:szCs w:val="28"/>
        </w:rPr>
        <w:t>.</w:t>
      </w:r>
    </w:p>
    <w:p w:rsidR="00E96158" w:rsidRPr="00CF1CE5" w:rsidRDefault="00E96158" w:rsidP="00E96158">
      <w:pPr>
        <w:pStyle w:val="ListParagraph"/>
        <w:numPr>
          <w:ilvl w:val="0"/>
          <w:numId w:val="7"/>
        </w:numPr>
        <w:jc w:val="both"/>
        <w:rPr>
          <w:sz w:val="28"/>
          <w:szCs w:val="28"/>
        </w:rPr>
      </w:pPr>
      <w:r w:rsidRPr="00CF1CE5">
        <w:rPr>
          <w:sz w:val="28"/>
          <w:szCs w:val="28"/>
        </w:rPr>
        <w:t>If Password entered is 1234:</w:t>
      </w:r>
    </w:p>
    <w:p w:rsidR="00E96158" w:rsidRPr="00CF1CE5" w:rsidRDefault="00E96158" w:rsidP="00E96158">
      <w:pPr>
        <w:pStyle w:val="ListParagraph"/>
        <w:jc w:val="both"/>
        <w:rPr>
          <w:sz w:val="28"/>
          <w:szCs w:val="28"/>
        </w:rPr>
      </w:pPr>
      <w:r w:rsidRPr="00464FA7">
        <w:rPr>
          <w:i/>
          <w:sz w:val="28"/>
          <w:szCs w:val="28"/>
        </w:rPr>
        <w:t>For movies</w:t>
      </w:r>
      <w:r w:rsidRPr="00CF1CE5">
        <w:rPr>
          <w:sz w:val="28"/>
          <w:szCs w:val="28"/>
        </w:rPr>
        <w:t xml:space="preserve"> – Enter movie code, movie name, release date &amp; </w:t>
      </w:r>
      <w:r w:rsidR="00AF63A6" w:rsidRPr="00CF1CE5">
        <w:rPr>
          <w:sz w:val="28"/>
          <w:szCs w:val="28"/>
        </w:rPr>
        <w:t>ticket price, to be stored in a file named “data.txt”.</w:t>
      </w:r>
    </w:p>
    <w:p w:rsidR="00AF63A6" w:rsidRPr="00CF1CE5" w:rsidRDefault="00AF63A6" w:rsidP="00AF63A6">
      <w:pPr>
        <w:pStyle w:val="ListParagraph"/>
        <w:jc w:val="both"/>
        <w:rPr>
          <w:sz w:val="28"/>
          <w:szCs w:val="28"/>
        </w:rPr>
      </w:pPr>
      <w:r w:rsidRPr="00464FA7">
        <w:rPr>
          <w:i/>
          <w:sz w:val="28"/>
          <w:szCs w:val="28"/>
        </w:rPr>
        <w:t>For matches</w:t>
      </w:r>
      <w:r w:rsidRPr="00CF1CE5">
        <w:rPr>
          <w:sz w:val="28"/>
          <w:szCs w:val="28"/>
        </w:rPr>
        <w:t xml:space="preserve"> – Enter match no., rival teams, day, date, ticket price &amp; venue, to be stored in a file named “IPL.txt”.</w:t>
      </w:r>
    </w:p>
    <w:p w:rsidR="00AF63A6" w:rsidRPr="00CF1CE5" w:rsidRDefault="00AF63A6" w:rsidP="00AF63A6">
      <w:pPr>
        <w:pStyle w:val="ListParagraph"/>
        <w:jc w:val="both"/>
        <w:rPr>
          <w:sz w:val="28"/>
          <w:szCs w:val="28"/>
        </w:rPr>
      </w:pPr>
    </w:p>
    <w:p w:rsidR="00AF63A6" w:rsidRPr="00464FA7" w:rsidRDefault="00AF63A6" w:rsidP="00E96158">
      <w:pPr>
        <w:jc w:val="both"/>
        <w:rPr>
          <w:b/>
          <w:color w:val="002060"/>
          <w:sz w:val="28"/>
          <w:szCs w:val="28"/>
          <w:u w:val="single"/>
        </w:rPr>
      </w:pPr>
      <w:r w:rsidRPr="00464FA7">
        <w:rPr>
          <w:b/>
          <w:color w:val="002060"/>
          <w:sz w:val="28"/>
          <w:szCs w:val="28"/>
          <w:u w:val="single"/>
        </w:rPr>
        <w:t>Booking tickets for movie/match:</w:t>
      </w:r>
    </w:p>
    <w:p w:rsidR="00AF63A6" w:rsidRPr="00CF1CE5" w:rsidRDefault="00AF63A6" w:rsidP="00654524">
      <w:pPr>
        <w:pStyle w:val="ListParagraph"/>
        <w:numPr>
          <w:ilvl w:val="0"/>
          <w:numId w:val="14"/>
        </w:numPr>
        <w:jc w:val="both"/>
        <w:rPr>
          <w:sz w:val="28"/>
          <w:szCs w:val="28"/>
        </w:rPr>
      </w:pPr>
      <w:r w:rsidRPr="00CF1CE5">
        <w:rPr>
          <w:sz w:val="28"/>
          <w:szCs w:val="28"/>
        </w:rPr>
        <w:t>Movies/Matches list is displayed after reading it from the file.</w:t>
      </w:r>
    </w:p>
    <w:p w:rsidR="00654524" w:rsidRPr="00CF1CE5" w:rsidRDefault="00654524" w:rsidP="00654524">
      <w:pPr>
        <w:pStyle w:val="ListParagraph"/>
        <w:numPr>
          <w:ilvl w:val="0"/>
          <w:numId w:val="14"/>
        </w:numPr>
        <w:jc w:val="both"/>
        <w:rPr>
          <w:sz w:val="28"/>
          <w:szCs w:val="28"/>
        </w:rPr>
      </w:pPr>
      <w:r w:rsidRPr="00CF1CE5">
        <w:rPr>
          <w:sz w:val="28"/>
          <w:szCs w:val="28"/>
        </w:rPr>
        <w:t>Input</w:t>
      </w:r>
      <w:r w:rsidR="00AF63A6" w:rsidRPr="00CF1CE5">
        <w:rPr>
          <w:sz w:val="28"/>
          <w:szCs w:val="28"/>
        </w:rPr>
        <w:t xml:space="preserve"> movie/match code as displayed</w:t>
      </w:r>
      <w:r w:rsidRPr="00CF1CE5">
        <w:rPr>
          <w:sz w:val="28"/>
          <w:szCs w:val="28"/>
        </w:rPr>
        <w:t>.</w:t>
      </w:r>
    </w:p>
    <w:p w:rsidR="00654524" w:rsidRPr="00CF1CE5" w:rsidRDefault="00654524" w:rsidP="00654524">
      <w:pPr>
        <w:pStyle w:val="ListParagraph"/>
        <w:numPr>
          <w:ilvl w:val="0"/>
          <w:numId w:val="14"/>
        </w:numPr>
        <w:jc w:val="both"/>
        <w:rPr>
          <w:sz w:val="28"/>
          <w:szCs w:val="28"/>
        </w:rPr>
      </w:pPr>
      <w:r w:rsidRPr="00CF1CE5">
        <w:rPr>
          <w:sz w:val="28"/>
          <w:szCs w:val="28"/>
        </w:rPr>
        <w:t>Compare from the file using strcmp.</w:t>
      </w:r>
    </w:p>
    <w:p w:rsidR="00CF1CE5" w:rsidRPr="00CF1CE5" w:rsidRDefault="00CF1CE5" w:rsidP="00654524">
      <w:pPr>
        <w:pStyle w:val="ListParagraph"/>
        <w:numPr>
          <w:ilvl w:val="0"/>
          <w:numId w:val="14"/>
        </w:numPr>
        <w:jc w:val="both"/>
        <w:rPr>
          <w:sz w:val="28"/>
          <w:szCs w:val="28"/>
        </w:rPr>
      </w:pPr>
      <w:r w:rsidRPr="00CF1CE5">
        <w:rPr>
          <w:sz w:val="28"/>
          <w:szCs w:val="28"/>
        </w:rPr>
        <w:t>If record found, print the details on the console.</w:t>
      </w:r>
    </w:p>
    <w:p w:rsidR="00CF1CE5" w:rsidRPr="00CF1CE5" w:rsidRDefault="00CF1CE5" w:rsidP="00654524">
      <w:pPr>
        <w:pStyle w:val="ListParagraph"/>
        <w:numPr>
          <w:ilvl w:val="0"/>
          <w:numId w:val="14"/>
        </w:numPr>
        <w:jc w:val="both"/>
        <w:rPr>
          <w:sz w:val="28"/>
          <w:szCs w:val="28"/>
        </w:rPr>
      </w:pPr>
      <w:r w:rsidRPr="00CF1CE5">
        <w:rPr>
          <w:sz w:val="28"/>
          <w:szCs w:val="28"/>
        </w:rPr>
        <w:t>Input user’s name and mobile number.</w:t>
      </w:r>
    </w:p>
    <w:p w:rsidR="00CF1CE5" w:rsidRPr="00CF1CE5" w:rsidRDefault="00CF1CE5" w:rsidP="00654524">
      <w:pPr>
        <w:pStyle w:val="ListParagraph"/>
        <w:numPr>
          <w:ilvl w:val="0"/>
          <w:numId w:val="14"/>
        </w:numPr>
        <w:jc w:val="both"/>
        <w:rPr>
          <w:sz w:val="28"/>
          <w:szCs w:val="28"/>
        </w:rPr>
      </w:pPr>
      <w:r w:rsidRPr="00CF1CE5">
        <w:rPr>
          <w:sz w:val="28"/>
          <w:szCs w:val="28"/>
        </w:rPr>
        <w:t>Display seating arrangement and input seats.</w:t>
      </w:r>
    </w:p>
    <w:p w:rsidR="00CF1CE5" w:rsidRPr="00CF1CE5" w:rsidRDefault="00CF1CE5" w:rsidP="00654524">
      <w:pPr>
        <w:pStyle w:val="ListParagraph"/>
        <w:numPr>
          <w:ilvl w:val="0"/>
          <w:numId w:val="14"/>
        </w:numPr>
        <w:jc w:val="both"/>
        <w:rPr>
          <w:sz w:val="28"/>
          <w:szCs w:val="28"/>
        </w:rPr>
      </w:pPr>
      <w:r w:rsidRPr="00CF1CE5">
        <w:rPr>
          <w:sz w:val="28"/>
          <w:szCs w:val="28"/>
        </w:rPr>
        <w:t>Booking is successful if seats are available.</w:t>
      </w:r>
    </w:p>
    <w:p w:rsidR="00CD6302" w:rsidRDefault="00CD6302" w:rsidP="00CF1CE5">
      <w:pPr>
        <w:jc w:val="both"/>
      </w:pPr>
      <w:r>
        <w:br w:type="page"/>
      </w:r>
    </w:p>
    <w:p w:rsidR="009235E2" w:rsidRPr="00996F7D" w:rsidRDefault="009235E2" w:rsidP="00C01B35">
      <w:pPr>
        <w:pStyle w:val="Heading1"/>
        <w:jc w:val="both"/>
        <w:rPr>
          <w:sz w:val="52"/>
          <w:szCs w:val="52"/>
        </w:rPr>
      </w:pPr>
      <w:r w:rsidRPr="00996F7D">
        <w:rPr>
          <w:sz w:val="52"/>
          <w:szCs w:val="52"/>
        </w:rPr>
        <w:lastRenderedPageBreak/>
        <w:t>RESULT SCREENSHOTS</w:t>
      </w:r>
    </w:p>
    <w:p w:rsidR="004C320F" w:rsidRDefault="004C320F" w:rsidP="00C01B35">
      <w:pPr>
        <w:jc w:val="both"/>
      </w:pPr>
    </w:p>
    <w:p w:rsidR="00AF14A3" w:rsidRPr="00AF14A3" w:rsidRDefault="00AF14A3" w:rsidP="00C01B35">
      <w:pPr>
        <w:jc w:val="both"/>
        <w:rPr>
          <w:b/>
          <w:noProof/>
          <w:color w:val="002060"/>
          <w:sz w:val="32"/>
          <w:szCs w:val="32"/>
          <w:lang w:val="en-IN" w:eastAsia="en-IN"/>
        </w:rPr>
      </w:pPr>
      <w:r w:rsidRPr="00AF14A3">
        <w:rPr>
          <w:b/>
          <w:noProof/>
          <w:color w:val="002060"/>
          <w:sz w:val="32"/>
          <w:szCs w:val="32"/>
          <w:lang w:val="en-IN" w:eastAsia="en-IN"/>
        </w:rPr>
        <w:t>For Movie tickets:</w:t>
      </w:r>
    </w:p>
    <w:p w:rsidR="003D4EFD" w:rsidRDefault="00D96180" w:rsidP="00C01B35">
      <w:pPr>
        <w:jc w:val="both"/>
      </w:pPr>
      <w:r>
        <w:rPr>
          <w:noProof/>
          <w:lang w:val="en-IN" w:eastAsia="en-IN"/>
        </w:rPr>
        <w:drawing>
          <wp:inline distT="0" distB="0" distL="0" distR="0" wp14:anchorId="63D4FF01">
            <wp:extent cx="4495800" cy="591656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t="2737" r="62328" b="5253"/>
                    <a:stretch/>
                  </pic:blipFill>
                  <pic:spPr bwMode="auto">
                    <a:xfrm>
                      <a:off x="0" y="0"/>
                      <a:ext cx="4531385" cy="5963400"/>
                    </a:xfrm>
                    <a:prstGeom prst="rect">
                      <a:avLst/>
                    </a:prstGeom>
                    <a:noFill/>
                    <a:ln>
                      <a:noFill/>
                    </a:ln>
                    <a:extLst>
                      <a:ext uri="{53640926-AAD7-44D8-BBD7-CCE9431645EC}">
                        <a14:shadowObscured xmlns:a14="http://schemas.microsoft.com/office/drawing/2010/main"/>
                      </a:ext>
                    </a:extLst>
                  </pic:spPr>
                </pic:pic>
              </a:graphicData>
            </a:graphic>
          </wp:inline>
        </w:drawing>
      </w:r>
    </w:p>
    <w:p w:rsidR="00AF14A3" w:rsidRDefault="00AF14A3" w:rsidP="00C01B35">
      <w:pPr>
        <w:jc w:val="both"/>
        <w:rPr>
          <w:b/>
          <w:color w:val="002060"/>
          <w:sz w:val="32"/>
          <w:szCs w:val="32"/>
        </w:rPr>
      </w:pPr>
    </w:p>
    <w:p w:rsidR="00AF14A3" w:rsidRPr="00AF14A3" w:rsidRDefault="00AF14A3" w:rsidP="00C01B35">
      <w:pPr>
        <w:jc w:val="both"/>
        <w:rPr>
          <w:b/>
          <w:color w:val="002060"/>
          <w:sz w:val="32"/>
          <w:szCs w:val="32"/>
        </w:rPr>
      </w:pPr>
      <w:r w:rsidRPr="00AF14A3">
        <w:rPr>
          <w:b/>
          <w:color w:val="002060"/>
          <w:sz w:val="32"/>
          <w:szCs w:val="32"/>
        </w:rPr>
        <w:t>For Match tickets:</w:t>
      </w:r>
    </w:p>
    <w:p w:rsidR="003D4EFD" w:rsidRPr="00AF14A3" w:rsidRDefault="00AF14A3" w:rsidP="00C01B35">
      <w:pPr>
        <w:jc w:val="both"/>
        <w:rPr>
          <w:b/>
          <w:sz w:val="32"/>
          <w:szCs w:val="32"/>
        </w:rPr>
      </w:pPr>
      <w:r>
        <w:rPr>
          <w:b/>
          <w:noProof/>
          <w:sz w:val="32"/>
          <w:szCs w:val="32"/>
          <w:lang w:val="en-IN" w:eastAsia="en-IN"/>
        </w:rPr>
        <w:drawing>
          <wp:inline distT="0" distB="0" distL="0" distR="0" wp14:anchorId="2FE6099F">
            <wp:extent cx="4495800" cy="57848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
                      <a:extLst>
                        <a:ext uri="{28A0092B-C50C-407E-A947-70E740481C1C}">
                          <a14:useLocalDpi xmlns:a14="http://schemas.microsoft.com/office/drawing/2010/main" val="0"/>
                        </a:ext>
                      </a:extLst>
                    </a:blip>
                    <a:srcRect l="-1" t="2610" r="60719" b="6336"/>
                    <a:stretch/>
                  </pic:blipFill>
                  <pic:spPr bwMode="auto">
                    <a:xfrm>
                      <a:off x="0" y="0"/>
                      <a:ext cx="4516845" cy="5811929"/>
                    </a:xfrm>
                    <a:prstGeom prst="rect">
                      <a:avLst/>
                    </a:prstGeom>
                    <a:noFill/>
                    <a:ln>
                      <a:noFill/>
                    </a:ln>
                    <a:extLst>
                      <a:ext uri="{53640926-AAD7-44D8-BBD7-CCE9431645EC}">
                        <a14:shadowObscured xmlns:a14="http://schemas.microsoft.com/office/drawing/2010/main"/>
                      </a:ext>
                    </a:extLst>
                  </pic:spPr>
                </pic:pic>
              </a:graphicData>
            </a:graphic>
          </wp:inline>
        </w:drawing>
      </w:r>
      <w:r w:rsidR="003D4EFD" w:rsidRPr="00AF14A3">
        <w:rPr>
          <w:b/>
          <w:sz w:val="32"/>
          <w:szCs w:val="32"/>
        </w:rPr>
        <w:br w:type="page"/>
      </w:r>
    </w:p>
    <w:p w:rsidR="009235E2" w:rsidRPr="00996F7D" w:rsidRDefault="009235E2" w:rsidP="00C01B35">
      <w:pPr>
        <w:pStyle w:val="Heading1"/>
        <w:jc w:val="both"/>
        <w:rPr>
          <w:sz w:val="52"/>
          <w:szCs w:val="52"/>
        </w:rPr>
      </w:pPr>
      <w:r w:rsidRPr="00996F7D">
        <w:rPr>
          <w:sz w:val="52"/>
          <w:szCs w:val="52"/>
        </w:rPr>
        <w:lastRenderedPageBreak/>
        <w:t>TASK DISTRIBUTION</w:t>
      </w:r>
    </w:p>
    <w:p w:rsidR="00F755BD" w:rsidRDefault="003D4EFD" w:rsidP="00C01B35">
      <w:pPr>
        <w:tabs>
          <w:tab w:val="left" w:pos="2736"/>
        </w:tabs>
        <w:jc w:val="both"/>
      </w:pPr>
      <w:r w:rsidRPr="003D4EFD">
        <w:rPr>
          <w:noProof/>
          <w:sz w:val="24"/>
          <w:szCs w:val="24"/>
          <w:lang w:val="en-IN" w:eastAsia="en-IN"/>
        </w:rPr>
        <mc:AlternateContent>
          <mc:Choice Requires="wps">
            <w:drawing>
              <wp:anchor distT="0" distB="2743200" distL="182880" distR="182880" simplePos="0" relativeHeight="251679744" behindDoc="0" locked="0" layoutInCell="1" allowOverlap="1" wp14:anchorId="6488FDDA" wp14:editId="767F80D7">
                <wp:simplePos x="0" y="0"/>
                <wp:positionH relativeFrom="page">
                  <wp:posOffset>458470</wp:posOffset>
                </wp:positionH>
                <wp:positionV relativeFrom="margin">
                  <wp:posOffset>0</wp:posOffset>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txbx>
                        <w:txbxContent>
                          <w:p w:rsidR="00AD2DB0" w:rsidRPr="0008362B" w:rsidRDefault="00AD2DB0" w:rsidP="003D4EFD">
                            <w:pPr>
                              <w:pStyle w:val="Quote"/>
                              <w:jc w:val="left"/>
                              <w:rPr>
                                <w:sz w:val="40"/>
                                <w:szCs w:val="40"/>
                                <w:vertAlign w:val="superscript"/>
                              </w:rPr>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6488FDDA" id="Text Box 5" o:spid="_x0000_s1029" type="#_x0000_t202" alt="Sidebar" style="position:absolute;left:0;text-align:left;margin-left:36.1pt;margin-top:0;width:98.25pt;height:181.45pt;z-index:251679744;visibility:visible;mso-wrap-style:square;mso-width-percent:250;mso-height-percent:950;mso-wrap-distance-left:14.4pt;mso-wrap-distance-top:0;mso-wrap-distance-right:14.4pt;mso-wrap-distance-bottom:3in;mso-position-horizontal:absolute;mso-position-horizontal-relative:page;mso-position-vertical:absolute;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" filled="f" stroked="f" strokeweight=".5pt">
                <v:textbox inset="3.6pt,0,3.6pt,0">
                  <w:txbxContent>
                    <w:p w:rsidR="00AD2DB0" w:rsidRPr="0008362B" w:rsidRDefault="00AD2DB0" w:rsidP="003D4EFD">
                      <w:pPr>
                        <w:pStyle w:val="Quote"/>
                        <w:jc w:val="left"/>
                        <w:rPr>
                          <w:sz w:val="40"/>
                          <w:szCs w:val="40"/>
                          <w:vertAlign w:val="superscript"/>
                        </w:rPr>
                      </w:pPr>
                    </w:p>
                  </w:txbxContent>
                </v:textbox>
                <w10:wrap type="square" side="largest" anchorx="page" anchory="margin"/>
              </v:shape>
            </w:pict>
          </mc:Fallback>
        </mc:AlternateContent>
      </w:r>
      <w:r w:rsidR="0009770F">
        <w:tab/>
      </w:r>
    </w:p>
    <w:p w:rsidR="00F755BD" w:rsidRPr="00F755BD" w:rsidRDefault="00F755BD" w:rsidP="00F755BD"/>
    <w:p w:rsidR="004C320F" w:rsidRPr="00F755BD" w:rsidRDefault="00F755BD" w:rsidP="00F755BD">
      <w:r>
        <w:rPr>
          <w:noProof/>
          <w:lang w:val="en-IN" w:eastAsia="en-IN"/>
        </w:rPr>
        <w:drawing>
          <wp:inline distT="0" distB="0" distL="0" distR="0" wp14:anchorId="2CBCFA0B" wp14:editId="68D14ED6">
            <wp:extent cx="4000500" cy="4983480"/>
            <wp:effectExtent l="0" t="0" r="19050" b="762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sectPr w:rsidR="004C320F" w:rsidRPr="00F755BD" w:rsidSect="00464FA7">
      <w:headerReference w:type="default" r:id="rId27"/>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1B39" w:rsidRDefault="001F1B39">
      <w:pPr>
        <w:spacing w:after="0" w:line="240" w:lineRule="auto"/>
      </w:pPr>
      <w:r>
        <w:separator/>
      </w:r>
    </w:p>
    <w:p w:rsidR="001F1B39" w:rsidRDefault="001F1B39"/>
    <w:p w:rsidR="001F1B39" w:rsidRDefault="001F1B39"/>
  </w:endnote>
  <w:endnote w:type="continuationSeparator" w:id="0">
    <w:p w:rsidR="001F1B39" w:rsidRDefault="001F1B39">
      <w:pPr>
        <w:spacing w:after="0" w:line="240" w:lineRule="auto"/>
      </w:pPr>
      <w:r>
        <w:continuationSeparator/>
      </w:r>
    </w:p>
    <w:p w:rsidR="001F1B39" w:rsidRDefault="001F1B39"/>
    <w:p w:rsidR="001F1B39" w:rsidRDefault="001F1B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ahnschrift SemiBold SemiConden">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1B39" w:rsidRDefault="001F1B39">
      <w:pPr>
        <w:spacing w:after="0" w:line="240" w:lineRule="auto"/>
      </w:pPr>
      <w:r>
        <w:separator/>
      </w:r>
    </w:p>
    <w:p w:rsidR="001F1B39" w:rsidRDefault="001F1B39"/>
    <w:p w:rsidR="001F1B39" w:rsidRDefault="001F1B39"/>
  </w:footnote>
  <w:footnote w:type="continuationSeparator" w:id="0">
    <w:p w:rsidR="001F1B39" w:rsidRDefault="001F1B39">
      <w:pPr>
        <w:spacing w:after="0" w:line="240" w:lineRule="auto"/>
      </w:pPr>
      <w:r>
        <w:continuationSeparator/>
      </w:r>
    </w:p>
    <w:p w:rsidR="001F1B39" w:rsidRDefault="001F1B39"/>
    <w:p w:rsidR="001F1B39" w:rsidRDefault="001F1B3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AD2DB0">
      <w:trPr>
        <w:trHeight w:hRule="exact" w:val="720"/>
        <w:jc w:val="right"/>
      </w:trPr>
      <w:tc>
        <w:tcPr>
          <w:tcW w:w="2088" w:type="dxa"/>
          <w:vAlign w:val="bottom"/>
        </w:tcPr>
        <w:p w:rsidR="00AD2DB0" w:rsidRDefault="00AD2DB0">
          <w:pPr>
            <w:pStyle w:val="Page"/>
          </w:pPr>
        </w:p>
      </w:tc>
      <w:tc>
        <w:tcPr>
          <w:tcW w:w="288" w:type="dxa"/>
          <w:shd w:val="clear" w:color="auto" w:fill="auto"/>
          <w:vAlign w:val="bottom"/>
        </w:tcPr>
        <w:p w:rsidR="00AD2DB0" w:rsidRDefault="00AD2DB0"/>
      </w:tc>
      <w:tc>
        <w:tcPr>
          <w:tcW w:w="8424" w:type="dxa"/>
          <w:vAlign w:val="bottom"/>
        </w:tcPr>
        <w:p w:rsidR="00AD2DB0" w:rsidRDefault="00AD2DB0">
          <w:pPr>
            <w:pStyle w:val="InfoHeading"/>
          </w:pPr>
          <w:r>
            <w:t>Table of Contents</w:t>
          </w:r>
        </w:p>
      </w:tc>
    </w:tr>
    <w:tr w:rsidR="00AD2DB0">
      <w:trPr>
        <w:trHeight w:hRule="exact" w:val="86"/>
        <w:jc w:val="right"/>
      </w:trPr>
      <w:tc>
        <w:tcPr>
          <w:tcW w:w="2088" w:type="dxa"/>
          <w:shd w:val="clear" w:color="auto" w:fill="000000" w:themeFill="text1"/>
        </w:tcPr>
        <w:p w:rsidR="00AD2DB0" w:rsidRDefault="00AD2DB0">
          <w:pPr>
            <w:pStyle w:val="Header"/>
          </w:pPr>
        </w:p>
      </w:tc>
      <w:tc>
        <w:tcPr>
          <w:tcW w:w="288" w:type="dxa"/>
          <w:shd w:val="clear" w:color="auto" w:fill="auto"/>
        </w:tcPr>
        <w:p w:rsidR="00AD2DB0" w:rsidRDefault="00AD2DB0">
          <w:pPr>
            <w:pStyle w:val="Header"/>
          </w:pPr>
        </w:p>
      </w:tc>
      <w:tc>
        <w:tcPr>
          <w:tcW w:w="8424" w:type="dxa"/>
          <w:shd w:val="clear" w:color="auto" w:fill="000000" w:themeFill="text1"/>
        </w:tcPr>
        <w:p w:rsidR="00AD2DB0" w:rsidRDefault="00AD2DB0">
          <w:pPr>
            <w:pStyle w:val="Header"/>
          </w:pPr>
        </w:p>
      </w:tc>
    </w:tr>
  </w:tbl>
  <w:p w:rsidR="00AD2DB0" w:rsidRDefault="00AD2D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AD2DB0">
      <w:trPr>
        <w:trHeight w:hRule="exact" w:val="720"/>
        <w:jc w:val="right"/>
      </w:trPr>
      <w:tc>
        <w:tcPr>
          <w:tcW w:w="2088" w:type="dxa"/>
          <w:vAlign w:val="bottom"/>
        </w:tcPr>
        <w:p w:rsidR="00AD2DB0" w:rsidRDefault="00AD2DB0">
          <w:pPr>
            <w:pStyle w:val="Page"/>
          </w:pPr>
          <w:r>
            <w:t xml:space="preserve">Pg. </w:t>
          </w:r>
          <w:r>
            <w:fldChar w:fldCharType="begin"/>
          </w:r>
          <w:r>
            <w:instrText xml:space="preserve"> Page \# 0# </w:instrText>
          </w:r>
          <w:r>
            <w:fldChar w:fldCharType="separate"/>
          </w:r>
          <w:r w:rsidR="002B5B19">
            <w:t>10</w:t>
          </w:r>
          <w:r>
            <w:fldChar w:fldCharType="end"/>
          </w:r>
        </w:p>
      </w:tc>
      <w:tc>
        <w:tcPr>
          <w:tcW w:w="288" w:type="dxa"/>
          <w:vAlign w:val="bottom"/>
        </w:tcPr>
        <w:p w:rsidR="00AD2DB0" w:rsidRDefault="00AD2DB0"/>
      </w:tc>
      <w:tc>
        <w:tcPr>
          <w:tcW w:w="8424" w:type="dxa"/>
          <w:vAlign w:val="bottom"/>
        </w:tcPr>
        <w:p w:rsidR="00AD2DB0" w:rsidRDefault="00AD2DB0">
          <w:pPr>
            <w:pStyle w:val="InfoHeading"/>
          </w:pPr>
          <w:r>
            <w:fldChar w:fldCharType="begin"/>
          </w:r>
          <w:r>
            <w:instrText xml:space="preserve"> If </w:instrText>
          </w:r>
          <w:r>
            <w:rPr>
              <w:noProof/>
            </w:rPr>
            <w:fldChar w:fldCharType="begin"/>
          </w:r>
          <w:r>
            <w:rPr>
              <w:noProof/>
            </w:rPr>
            <w:instrText xml:space="preserve"> STYLEREF “Heading 1”  </w:instrText>
          </w:r>
          <w:r>
            <w:rPr>
              <w:noProof/>
            </w:rPr>
            <w:fldChar w:fldCharType="separate"/>
          </w:r>
          <w:r w:rsidR="002B5B19">
            <w:rPr>
              <w:noProof/>
            </w:rPr>
            <w:instrText>TASK DISTRIBUTION</w:instrText>
          </w:r>
          <w:r>
            <w:rPr>
              <w:noProof/>
            </w:rPr>
            <w:fldChar w:fldCharType="end"/>
          </w:r>
          <w:r>
            <w:instrText>&lt;&gt; “Error*” “</w:instrText>
          </w:r>
          <w:r>
            <w:rPr>
              <w:noProof/>
            </w:rPr>
            <w:fldChar w:fldCharType="begin"/>
          </w:r>
          <w:r>
            <w:rPr>
              <w:noProof/>
            </w:rPr>
            <w:instrText xml:space="preserve"> STYLEREF “Heading 1” </w:instrText>
          </w:r>
          <w:r>
            <w:rPr>
              <w:noProof/>
            </w:rPr>
            <w:fldChar w:fldCharType="separate"/>
          </w:r>
          <w:r w:rsidR="002B5B19">
            <w:rPr>
              <w:noProof/>
            </w:rPr>
            <w:instrText>TASK DISTRIBUTION</w:instrText>
          </w:r>
          <w:r>
            <w:rPr>
              <w:noProof/>
            </w:rPr>
            <w:fldChar w:fldCharType="end"/>
          </w:r>
          <w:r>
            <w:instrText xml:space="preserve"> </w:instrText>
          </w:r>
          <w:r>
            <w:fldChar w:fldCharType="separate"/>
          </w:r>
          <w:r w:rsidR="002B5B19">
            <w:rPr>
              <w:noProof/>
            </w:rPr>
            <w:t xml:space="preserve">TASK DISTRIBUTION </w:t>
          </w:r>
          <w:r>
            <w:fldChar w:fldCharType="end"/>
          </w:r>
        </w:p>
      </w:tc>
    </w:tr>
    <w:tr w:rsidR="00AD2DB0">
      <w:trPr>
        <w:trHeight w:hRule="exact" w:val="86"/>
        <w:jc w:val="right"/>
      </w:trPr>
      <w:tc>
        <w:tcPr>
          <w:tcW w:w="2088" w:type="dxa"/>
          <w:shd w:val="clear" w:color="auto" w:fill="000000" w:themeFill="text1"/>
        </w:tcPr>
        <w:p w:rsidR="00AD2DB0" w:rsidRDefault="00AD2DB0">
          <w:pPr>
            <w:rPr>
              <w:sz w:val="10"/>
            </w:rPr>
          </w:pPr>
        </w:p>
      </w:tc>
      <w:tc>
        <w:tcPr>
          <w:tcW w:w="288" w:type="dxa"/>
        </w:tcPr>
        <w:p w:rsidR="00AD2DB0" w:rsidRDefault="00AD2DB0">
          <w:pPr>
            <w:rPr>
              <w:sz w:val="10"/>
            </w:rPr>
          </w:pPr>
        </w:p>
      </w:tc>
      <w:tc>
        <w:tcPr>
          <w:tcW w:w="8424" w:type="dxa"/>
          <w:shd w:val="clear" w:color="auto" w:fill="000000" w:themeFill="text1"/>
        </w:tcPr>
        <w:p w:rsidR="00AD2DB0" w:rsidRDefault="00AD2DB0">
          <w:pPr>
            <w:rPr>
              <w:sz w:val="10"/>
            </w:rPr>
          </w:pPr>
        </w:p>
      </w:tc>
    </w:tr>
  </w:tbl>
  <w:p w:rsidR="00AD2DB0" w:rsidRDefault="00AD2DB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4A66AC" w:themeColor="accent1"/>
      </w:rPr>
    </w:lvl>
  </w:abstractNum>
  <w:abstractNum w:abstractNumId="1" w15:restartNumberingAfterBreak="0">
    <w:nsid w:val="03336EF1"/>
    <w:multiLevelType w:val="hybridMultilevel"/>
    <w:tmpl w:val="ABF66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D81C91"/>
    <w:multiLevelType w:val="multilevel"/>
    <w:tmpl w:val="4348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96A11"/>
    <w:multiLevelType w:val="hybridMultilevel"/>
    <w:tmpl w:val="09E4E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686FEA"/>
    <w:multiLevelType w:val="hybridMultilevel"/>
    <w:tmpl w:val="8586F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7F6A45"/>
    <w:multiLevelType w:val="multilevel"/>
    <w:tmpl w:val="0436C7FE"/>
    <w:lvl w:ilvl="0">
      <w:start w:val="1"/>
      <w:numFmt w:val="decimal"/>
      <w:pStyle w:val="ListNumber"/>
      <w:lvlText w:val="%1."/>
      <w:lvlJc w:val="left"/>
      <w:pPr>
        <w:ind w:left="360" w:hanging="360"/>
      </w:pPr>
      <w:rPr>
        <w:rFonts w:hint="default"/>
        <w:color w:val="4A66AC" w:themeColor="accent1"/>
      </w:rPr>
    </w:lvl>
    <w:lvl w:ilvl="1">
      <w:start w:val="1"/>
      <w:numFmt w:val="decimal"/>
      <w:pStyle w:val="ListNumber2"/>
      <w:suff w:val="space"/>
      <w:lvlText w:val="%1.%2"/>
      <w:lvlJc w:val="left"/>
      <w:pPr>
        <w:ind w:left="936" w:hanging="576"/>
      </w:pPr>
      <w:rPr>
        <w:rFonts w:hint="default"/>
        <w:color w:val="4A66AC" w:themeColor="accent1"/>
      </w:rPr>
    </w:lvl>
    <w:lvl w:ilvl="2">
      <w:start w:val="1"/>
      <w:numFmt w:val="lowerLetter"/>
      <w:pStyle w:val="ListNumber3"/>
      <w:lvlText w:val="%3."/>
      <w:lvlJc w:val="left"/>
      <w:pPr>
        <w:ind w:left="720" w:hanging="360"/>
      </w:pPr>
      <w:rPr>
        <w:rFonts w:hint="default"/>
        <w:color w:val="4A66AC" w:themeColor="accent1"/>
      </w:rPr>
    </w:lvl>
    <w:lvl w:ilvl="3">
      <w:start w:val="1"/>
      <w:numFmt w:val="lowerRoman"/>
      <w:pStyle w:val="ListNumber4"/>
      <w:lvlText w:val="%4."/>
      <w:lvlJc w:val="left"/>
      <w:pPr>
        <w:ind w:left="1080" w:hanging="360"/>
      </w:pPr>
      <w:rPr>
        <w:rFonts w:hint="default"/>
        <w:color w:val="4A66AC"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DDB6797"/>
    <w:multiLevelType w:val="hybridMultilevel"/>
    <w:tmpl w:val="8EF0F62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6F1B2654"/>
    <w:multiLevelType w:val="hybridMultilevel"/>
    <w:tmpl w:val="2EAE0D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2033AE8"/>
    <w:multiLevelType w:val="hybridMultilevel"/>
    <w:tmpl w:val="0D68B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51877DF"/>
    <w:multiLevelType w:val="hybridMultilevel"/>
    <w:tmpl w:val="EEBC3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D3E0074"/>
    <w:multiLevelType w:val="hybridMultilevel"/>
    <w:tmpl w:val="0EC4D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5"/>
  </w:num>
  <w:num w:numId="4">
    <w:abstractNumId w:val="0"/>
    <w:lvlOverride w:ilvl="0">
      <w:startOverride w:val="1"/>
    </w:lvlOverride>
  </w:num>
  <w:num w:numId="5">
    <w:abstractNumId w:val="0"/>
    <w:lvlOverride w:ilvl="0">
      <w:startOverride w:val="1"/>
    </w:lvlOverride>
  </w:num>
  <w:num w:numId="6">
    <w:abstractNumId w:val="4"/>
  </w:num>
  <w:num w:numId="7">
    <w:abstractNumId w:val="3"/>
  </w:num>
  <w:num w:numId="8">
    <w:abstractNumId w:val="2"/>
  </w:num>
  <w:num w:numId="9">
    <w:abstractNumId w:val="8"/>
  </w:num>
  <w:num w:numId="10">
    <w:abstractNumId w:val="9"/>
  </w:num>
  <w:num w:numId="11">
    <w:abstractNumId w:val="6"/>
  </w:num>
  <w:num w:numId="12">
    <w:abstractNumId w:val="10"/>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D7A"/>
    <w:rsid w:val="00023A53"/>
    <w:rsid w:val="0003667E"/>
    <w:rsid w:val="00071C96"/>
    <w:rsid w:val="0008362B"/>
    <w:rsid w:val="000839E9"/>
    <w:rsid w:val="0009770F"/>
    <w:rsid w:val="000F1800"/>
    <w:rsid w:val="00140F8D"/>
    <w:rsid w:val="001F1B39"/>
    <w:rsid w:val="002A4EBF"/>
    <w:rsid w:val="002B5B19"/>
    <w:rsid w:val="002F7EBB"/>
    <w:rsid w:val="00324295"/>
    <w:rsid w:val="003A203A"/>
    <w:rsid w:val="003C3EE7"/>
    <w:rsid w:val="003D4EFD"/>
    <w:rsid w:val="00434D0E"/>
    <w:rsid w:val="00454CCE"/>
    <w:rsid w:val="00464FA7"/>
    <w:rsid w:val="004805E4"/>
    <w:rsid w:val="004C320F"/>
    <w:rsid w:val="004D18D2"/>
    <w:rsid w:val="00550F16"/>
    <w:rsid w:val="005675B3"/>
    <w:rsid w:val="005F1D7A"/>
    <w:rsid w:val="00654524"/>
    <w:rsid w:val="0068442E"/>
    <w:rsid w:val="00704E6D"/>
    <w:rsid w:val="00716F51"/>
    <w:rsid w:val="007811DF"/>
    <w:rsid w:val="00796CDB"/>
    <w:rsid w:val="00845DF3"/>
    <w:rsid w:val="0089154E"/>
    <w:rsid w:val="008B6B79"/>
    <w:rsid w:val="008F085C"/>
    <w:rsid w:val="0090760F"/>
    <w:rsid w:val="00922587"/>
    <w:rsid w:val="009235E2"/>
    <w:rsid w:val="0094005C"/>
    <w:rsid w:val="00975536"/>
    <w:rsid w:val="00990017"/>
    <w:rsid w:val="00996F7D"/>
    <w:rsid w:val="009D31E0"/>
    <w:rsid w:val="009D60B3"/>
    <w:rsid w:val="00A53DC4"/>
    <w:rsid w:val="00AD2DB0"/>
    <w:rsid w:val="00AF14A3"/>
    <w:rsid w:val="00AF63A6"/>
    <w:rsid w:val="00B248E4"/>
    <w:rsid w:val="00B252F3"/>
    <w:rsid w:val="00BC7B54"/>
    <w:rsid w:val="00C01B35"/>
    <w:rsid w:val="00C14547"/>
    <w:rsid w:val="00CC036A"/>
    <w:rsid w:val="00CD6302"/>
    <w:rsid w:val="00CE600C"/>
    <w:rsid w:val="00CF1CE5"/>
    <w:rsid w:val="00CF529D"/>
    <w:rsid w:val="00D51054"/>
    <w:rsid w:val="00D656BF"/>
    <w:rsid w:val="00D71966"/>
    <w:rsid w:val="00D96180"/>
    <w:rsid w:val="00E05D9A"/>
    <w:rsid w:val="00E40A34"/>
    <w:rsid w:val="00E96158"/>
    <w:rsid w:val="00ED036F"/>
    <w:rsid w:val="00F243E9"/>
    <w:rsid w:val="00F755BD"/>
    <w:rsid w:val="00F87A58"/>
    <w:rsid w:val="00FA041C"/>
    <w:rsid w:val="00FF148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9004294E-689D-448A-8CE9-0D8A11E20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lsdException w:name="List Number 3" w:semiHidden="1" w:uiPriority="18" w:unhideWhenUsed="1"/>
    <w:lsdException w:name="List Number 4" w:semiHidden="1" w:uiPriority="18" w:unhideWhenUsed="1"/>
    <w:lsdException w:name="List Number 5" w:semiHidden="1" w:uiPriority="18" w:unhideWhenUsed="1"/>
    <w:lsdException w:name="Title" w:uiPriority="10" w:qFormat="1"/>
    <w:lsdException w:name="Closing" w:semiHidden="1" w:unhideWhenUsed="1"/>
    <w:lsdException w:name="Signature" w:semiHidden="1" w:uiPriority="9"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A53"/>
  </w:style>
  <w:style w:type="paragraph" w:styleId="Heading1">
    <w:name w:val="heading 1"/>
    <w:basedOn w:val="Normal"/>
    <w:next w:val="Normal"/>
    <w:link w:val="Heading1Char"/>
    <w:uiPriority w:val="9"/>
    <w:qFormat/>
    <w:rsid w:val="00023A53"/>
    <w:pPr>
      <w:keepNext/>
      <w:keepLines/>
      <w:pBdr>
        <w:bottom w:val="single" w:sz="4" w:space="2" w:color="629D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023A53"/>
    <w:pPr>
      <w:keepNext/>
      <w:keepLines/>
      <w:spacing w:before="120" w:after="0" w:line="240" w:lineRule="auto"/>
      <w:outlineLvl w:val="1"/>
    </w:pPr>
    <w:rPr>
      <w:rFonts w:asciiTheme="majorHAnsi" w:eastAsiaTheme="majorEastAsia" w:hAnsiTheme="majorHAnsi" w:cstheme="majorBidi"/>
      <w:color w:val="629DD1" w:themeColor="accent2"/>
      <w:sz w:val="36"/>
      <w:szCs w:val="36"/>
    </w:rPr>
  </w:style>
  <w:style w:type="paragraph" w:styleId="Heading3">
    <w:name w:val="heading 3"/>
    <w:basedOn w:val="Normal"/>
    <w:next w:val="Normal"/>
    <w:link w:val="Heading3Char"/>
    <w:uiPriority w:val="9"/>
    <w:semiHidden/>
    <w:unhideWhenUsed/>
    <w:qFormat/>
    <w:rsid w:val="00023A53"/>
    <w:pPr>
      <w:keepNext/>
      <w:keepLines/>
      <w:spacing w:before="80" w:after="0" w:line="240" w:lineRule="auto"/>
      <w:outlineLvl w:val="2"/>
    </w:pPr>
    <w:rPr>
      <w:rFonts w:asciiTheme="majorHAnsi" w:eastAsiaTheme="majorEastAsia" w:hAnsiTheme="majorHAnsi" w:cstheme="majorBidi"/>
      <w:color w:val="3476B1" w:themeColor="accent2" w:themeShade="BF"/>
      <w:sz w:val="32"/>
      <w:szCs w:val="32"/>
    </w:rPr>
  </w:style>
  <w:style w:type="paragraph" w:styleId="Heading4">
    <w:name w:val="heading 4"/>
    <w:basedOn w:val="Normal"/>
    <w:next w:val="Normal"/>
    <w:link w:val="Heading4Char"/>
    <w:uiPriority w:val="9"/>
    <w:semiHidden/>
    <w:unhideWhenUsed/>
    <w:qFormat/>
    <w:rsid w:val="00023A53"/>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Heading5">
    <w:name w:val="heading 5"/>
    <w:basedOn w:val="Normal"/>
    <w:next w:val="Normal"/>
    <w:link w:val="Heading5Char"/>
    <w:uiPriority w:val="9"/>
    <w:semiHidden/>
    <w:unhideWhenUsed/>
    <w:qFormat/>
    <w:rsid w:val="00023A53"/>
    <w:pPr>
      <w:keepNext/>
      <w:keepLines/>
      <w:spacing w:before="80" w:after="0" w:line="240" w:lineRule="auto"/>
      <w:outlineLvl w:val="4"/>
    </w:pPr>
    <w:rPr>
      <w:rFonts w:asciiTheme="majorHAnsi" w:eastAsiaTheme="majorEastAsia" w:hAnsiTheme="majorHAnsi" w:cstheme="majorBidi"/>
      <w:color w:val="3476B1" w:themeColor="accent2" w:themeShade="BF"/>
      <w:sz w:val="24"/>
      <w:szCs w:val="24"/>
    </w:rPr>
  </w:style>
  <w:style w:type="paragraph" w:styleId="Heading6">
    <w:name w:val="heading 6"/>
    <w:basedOn w:val="Normal"/>
    <w:next w:val="Normal"/>
    <w:link w:val="Heading6Char"/>
    <w:uiPriority w:val="9"/>
    <w:semiHidden/>
    <w:unhideWhenUsed/>
    <w:qFormat/>
    <w:rsid w:val="00023A53"/>
    <w:pPr>
      <w:keepNext/>
      <w:keepLines/>
      <w:spacing w:before="80" w:after="0" w:line="240" w:lineRule="auto"/>
      <w:outlineLvl w:val="5"/>
    </w:pPr>
    <w:rPr>
      <w:rFonts w:asciiTheme="majorHAnsi" w:eastAsiaTheme="majorEastAsia" w:hAnsiTheme="majorHAnsi" w:cstheme="majorBidi"/>
      <w:i/>
      <w:iCs/>
      <w:color w:val="234F77" w:themeColor="accent2" w:themeShade="80"/>
      <w:sz w:val="24"/>
      <w:szCs w:val="24"/>
    </w:rPr>
  </w:style>
  <w:style w:type="paragraph" w:styleId="Heading7">
    <w:name w:val="heading 7"/>
    <w:basedOn w:val="Normal"/>
    <w:next w:val="Normal"/>
    <w:link w:val="Heading7Char"/>
    <w:uiPriority w:val="9"/>
    <w:semiHidden/>
    <w:unhideWhenUsed/>
    <w:qFormat/>
    <w:rsid w:val="00023A53"/>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Heading8">
    <w:name w:val="heading 8"/>
    <w:basedOn w:val="Normal"/>
    <w:next w:val="Normal"/>
    <w:link w:val="Heading8Char"/>
    <w:uiPriority w:val="9"/>
    <w:semiHidden/>
    <w:unhideWhenUsed/>
    <w:qFormat/>
    <w:rsid w:val="00023A53"/>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Heading9">
    <w:name w:val="heading 9"/>
    <w:basedOn w:val="Normal"/>
    <w:next w:val="Normal"/>
    <w:link w:val="Heading9Char"/>
    <w:uiPriority w:val="9"/>
    <w:semiHidden/>
    <w:unhideWhenUsed/>
    <w:qFormat/>
    <w:rsid w:val="00023A53"/>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after="0" w:line="240" w:lineRule="auto"/>
      <w:ind w:left="29" w:right="144"/>
    </w:pPr>
    <w:rPr>
      <w:color w:val="4A66AC" w:themeColor="accent1"/>
    </w:rPr>
  </w:style>
  <w:style w:type="character" w:customStyle="1" w:styleId="FooterChar">
    <w:name w:val="Footer Char"/>
    <w:basedOn w:val="DefaultParagraphFont"/>
    <w:link w:val="Footer"/>
    <w:uiPriority w:val="99"/>
    <w:rPr>
      <w:color w:val="4A66AC" w:themeColor="accent1"/>
    </w:rPr>
  </w:style>
  <w:style w:type="paragraph" w:styleId="Subtitle">
    <w:name w:val="Subtitle"/>
    <w:basedOn w:val="Normal"/>
    <w:next w:val="Normal"/>
    <w:link w:val="SubtitleChar"/>
    <w:uiPriority w:val="11"/>
    <w:qFormat/>
    <w:rsid w:val="00023A53"/>
    <w:pPr>
      <w:numPr>
        <w:ilvl w:val="1"/>
      </w:numPr>
      <w:spacing w:after="240"/>
    </w:pPr>
    <w:rPr>
      <w:caps/>
      <w:color w:val="404040" w:themeColor="text1" w:themeTint="BF"/>
      <w:spacing w:val="20"/>
      <w:sz w:val="28"/>
      <w:szCs w:val="28"/>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pPr>
      <w:spacing w:after="60" w:line="240" w:lineRule="auto"/>
      <w:ind w:left="29" w:right="29"/>
      <w:jc w:val="right"/>
    </w:pPr>
    <w:rPr>
      <w:b/>
      <w:bCs/>
      <w:color w:val="4A66AC" w:themeColor="accent1"/>
      <w:sz w:val="36"/>
    </w:rPr>
  </w:style>
  <w:style w:type="paragraph" w:customStyle="1" w:styleId="Page">
    <w:name w:val="Page"/>
    <w:basedOn w:val="Normal"/>
    <w:next w:val="Normal"/>
    <w:uiPriority w:val="99"/>
    <w:unhideWhenUsed/>
    <w:pPr>
      <w:spacing w:after="40" w:line="240" w:lineRule="auto"/>
    </w:pPr>
    <w:rPr>
      <w:noProof/>
      <w:color w:val="000000" w:themeColor="text1"/>
      <w:sz w:val="36"/>
    </w:rPr>
  </w:style>
  <w:style w:type="paragraph" w:styleId="Title">
    <w:name w:val="Title"/>
    <w:basedOn w:val="Normal"/>
    <w:next w:val="Normal"/>
    <w:link w:val="TitleChar"/>
    <w:uiPriority w:val="10"/>
    <w:qFormat/>
    <w:rsid w:val="00023A5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023A53"/>
    <w:rPr>
      <w:rFonts w:asciiTheme="majorHAnsi" w:eastAsiaTheme="majorEastAsia" w:hAnsiTheme="majorHAnsi" w:cstheme="majorBidi"/>
      <w:color w:val="262626" w:themeColor="text1" w:themeTint="D9"/>
      <w:sz w:val="96"/>
      <w:szCs w:val="96"/>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22"/>
    <w:qFormat/>
    <w:rsid w:val="00023A53"/>
    <w:rPr>
      <w:b/>
      <w:bCs/>
    </w:rPr>
  </w:style>
  <w:style w:type="character" w:customStyle="1" w:styleId="SubtitleChar">
    <w:name w:val="Subtitle Char"/>
    <w:basedOn w:val="DefaultParagraphFont"/>
    <w:link w:val="Subtitle"/>
    <w:uiPriority w:val="11"/>
    <w:rsid w:val="00023A53"/>
    <w:rPr>
      <w:caps/>
      <w:color w:val="404040" w:themeColor="text1" w:themeTint="BF"/>
      <w:spacing w:val="20"/>
      <w:sz w:val="28"/>
      <w:szCs w:val="28"/>
    </w:rPr>
  </w:style>
  <w:style w:type="paragraph" w:customStyle="1" w:styleId="Abstract">
    <w:name w:val="Abstract"/>
    <w:basedOn w:val="Normal"/>
    <w:uiPriority w:val="3"/>
    <w:pPr>
      <w:spacing w:before="360" w:after="480" w:line="360" w:lineRule="auto"/>
    </w:pPr>
    <w:rPr>
      <w:i/>
      <w:iCs/>
      <w:color w:val="4A66AC" w:themeColor="accent1"/>
      <w:kern w:val="20"/>
      <w:sz w:val="28"/>
    </w:rPr>
  </w:style>
  <w:style w:type="paragraph" w:styleId="NoSpacing">
    <w:name w:val="No Spacing"/>
    <w:link w:val="NoSpacingChar"/>
    <w:uiPriority w:val="1"/>
    <w:qFormat/>
    <w:rsid w:val="00023A53"/>
    <w:pPr>
      <w:spacing w:after="0" w:line="240" w:lineRule="auto"/>
    </w:pPr>
  </w:style>
  <w:style w:type="character" w:styleId="Hyperlink">
    <w:name w:val="Hyperlink"/>
    <w:basedOn w:val="DefaultParagraphFont"/>
    <w:uiPriority w:val="99"/>
    <w:unhideWhenUsed/>
    <w:rPr>
      <w:color w:val="9454C3"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9"/>
    <w:rsid w:val="00023A53"/>
    <w:rPr>
      <w:rFonts w:asciiTheme="majorHAnsi" w:eastAsiaTheme="majorEastAsia" w:hAnsiTheme="majorHAnsi" w:cstheme="majorBidi"/>
      <w:color w:val="262626" w:themeColor="text1" w:themeTint="D9"/>
      <w:sz w:val="40"/>
      <w:szCs w:val="40"/>
    </w:rPr>
  </w:style>
  <w:style w:type="paragraph" w:styleId="TOCHeading">
    <w:name w:val="TOC Heading"/>
    <w:basedOn w:val="Heading1"/>
    <w:next w:val="Normal"/>
    <w:uiPriority w:val="39"/>
    <w:unhideWhenUsed/>
    <w:qFormat/>
    <w:rsid w:val="00023A53"/>
    <w:pPr>
      <w:outlineLvl w:val="9"/>
    </w:pPr>
  </w:style>
  <w:style w:type="character" w:customStyle="1" w:styleId="Heading2Char">
    <w:name w:val="Heading 2 Char"/>
    <w:basedOn w:val="DefaultParagraphFont"/>
    <w:link w:val="Heading2"/>
    <w:uiPriority w:val="9"/>
    <w:rsid w:val="00023A53"/>
    <w:rPr>
      <w:rFonts w:asciiTheme="majorHAnsi" w:eastAsiaTheme="majorEastAsia" w:hAnsiTheme="majorHAnsi" w:cstheme="majorBidi"/>
      <w:color w:val="629DD1" w:themeColor="accent2"/>
      <w:sz w:val="36"/>
      <w:szCs w:val="36"/>
    </w:rPr>
  </w:style>
  <w:style w:type="paragraph" w:styleId="Quote">
    <w:name w:val="Quote"/>
    <w:basedOn w:val="Normal"/>
    <w:next w:val="Normal"/>
    <w:link w:val="QuoteChar"/>
    <w:uiPriority w:val="1"/>
    <w:qFormat/>
    <w:rsid w:val="00023A5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1"/>
    <w:rsid w:val="00023A53"/>
    <w:rPr>
      <w:rFonts w:asciiTheme="majorHAnsi" w:eastAsiaTheme="majorEastAsia" w:hAnsiTheme="majorHAnsi" w:cstheme="majorBidi"/>
      <w:color w:val="000000" w:themeColor="text1"/>
      <w:sz w:val="24"/>
      <w:szCs w:val="24"/>
    </w:rPr>
  </w:style>
  <w:style w:type="paragraph" w:styleId="Signature">
    <w:name w:val="Signature"/>
    <w:basedOn w:val="Normal"/>
    <w:link w:val="SignatureChar"/>
    <w:uiPriority w:val="9"/>
    <w:unhideWhenUsed/>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pPr>
      <w:numPr>
        <w:numId w:val="3"/>
      </w:numPr>
      <w:spacing w:before="40" w:line="288" w:lineRule="auto"/>
      <w:contextualSpacing/>
    </w:pPr>
    <w:rPr>
      <w:color w:val="595959" w:themeColor="text1" w:themeTint="A6"/>
      <w:kern w:val="20"/>
    </w:rPr>
  </w:style>
  <w:style w:type="paragraph" w:styleId="ListNumber2">
    <w:name w:val="List Number 2"/>
    <w:basedOn w:val="Normal"/>
    <w:uiPriority w:val="1"/>
    <w:unhideWhenUsed/>
    <w:pPr>
      <w:numPr>
        <w:ilvl w:val="1"/>
        <w:numId w:val="3"/>
      </w:numPr>
      <w:spacing w:before="4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pPr>
      <w:tabs>
        <w:tab w:val="decimal" w:pos="869"/>
      </w:tabs>
      <w:spacing w:before="60" w:after="60" w:line="240" w:lineRule="auto"/>
    </w:pPr>
  </w:style>
  <w:style w:type="paragraph" w:customStyle="1" w:styleId="TableText">
    <w:name w:val="Table Text"/>
    <w:basedOn w:val="Normal"/>
    <w:uiPriority w:val="1"/>
    <w:pPr>
      <w:spacing w:before="60" w:after="60" w:line="240" w:lineRule="auto"/>
    </w:pPr>
  </w:style>
  <w:style w:type="paragraph" w:customStyle="1" w:styleId="Organization">
    <w:name w:val="Organization"/>
    <w:basedOn w:val="Normal"/>
    <w:uiPriority w:val="2"/>
    <w:pPr>
      <w:spacing w:after="60" w:line="240" w:lineRule="auto"/>
      <w:ind w:left="29" w:right="29"/>
    </w:pPr>
    <w:rPr>
      <w:b/>
      <w:bCs/>
      <w:color w:val="4A66AC" w:themeColor="accent1"/>
      <w:sz w:val="36"/>
    </w:rPr>
  </w:style>
  <w:style w:type="paragraph" w:styleId="TOC2">
    <w:name w:val="toc 2"/>
    <w:basedOn w:val="Normal"/>
    <w:next w:val="Normal"/>
    <w:autoRedefine/>
    <w:uiPriority w:val="39"/>
    <w:unhideWhenUsed/>
    <w:rsid w:val="00716F51"/>
    <w:pPr>
      <w:spacing w:after="100"/>
      <w:ind w:left="200"/>
    </w:pPr>
  </w:style>
  <w:style w:type="paragraph" w:styleId="ListParagraph">
    <w:name w:val="List Paragraph"/>
    <w:basedOn w:val="Normal"/>
    <w:uiPriority w:val="34"/>
    <w:qFormat/>
    <w:rsid w:val="0090760F"/>
    <w:pPr>
      <w:ind w:left="720"/>
      <w:contextualSpacing/>
    </w:pPr>
  </w:style>
  <w:style w:type="paragraph" w:styleId="NormalWeb">
    <w:name w:val="Normal (Web)"/>
    <w:basedOn w:val="Normal"/>
    <w:uiPriority w:val="99"/>
    <w:unhideWhenUsed/>
    <w:rsid w:val="0090760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023A53"/>
    <w:rPr>
      <w:rFonts w:asciiTheme="majorHAnsi" w:eastAsiaTheme="majorEastAsia" w:hAnsiTheme="majorHAnsi" w:cstheme="majorBidi"/>
      <w:color w:val="3476B1" w:themeColor="accent2" w:themeShade="BF"/>
      <w:sz w:val="32"/>
      <w:szCs w:val="32"/>
    </w:rPr>
  </w:style>
  <w:style w:type="character" w:customStyle="1" w:styleId="Heading4Char">
    <w:name w:val="Heading 4 Char"/>
    <w:basedOn w:val="DefaultParagraphFont"/>
    <w:link w:val="Heading4"/>
    <w:uiPriority w:val="9"/>
    <w:semiHidden/>
    <w:rsid w:val="00023A53"/>
    <w:rPr>
      <w:rFonts w:asciiTheme="majorHAnsi" w:eastAsiaTheme="majorEastAsia" w:hAnsiTheme="majorHAnsi" w:cstheme="majorBidi"/>
      <w:i/>
      <w:iCs/>
      <w:color w:val="234F77" w:themeColor="accent2" w:themeShade="80"/>
      <w:sz w:val="28"/>
      <w:szCs w:val="28"/>
    </w:rPr>
  </w:style>
  <w:style w:type="character" w:customStyle="1" w:styleId="Heading5Char">
    <w:name w:val="Heading 5 Char"/>
    <w:basedOn w:val="DefaultParagraphFont"/>
    <w:link w:val="Heading5"/>
    <w:uiPriority w:val="9"/>
    <w:semiHidden/>
    <w:rsid w:val="00023A53"/>
    <w:rPr>
      <w:rFonts w:asciiTheme="majorHAnsi" w:eastAsiaTheme="majorEastAsia" w:hAnsiTheme="majorHAnsi" w:cstheme="majorBidi"/>
      <w:color w:val="3476B1" w:themeColor="accent2" w:themeShade="BF"/>
      <w:sz w:val="24"/>
      <w:szCs w:val="24"/>
    </w:rPr>
  </w:style>
  <w:style w:type="character" w:customStyle="1" w:styleId="Heading6Char">
    <w:name w:val="Heading 6 Char"/>
    <w:basedOn w:val="DefaultParagraphFont"/>
    <w:link w:val="Heading6"/>
    <w:uiPriority w:val="9"/>
    <w:semiHidden/>
    <w:rsid w:val="00023A53"/>
    <w:rPr>
      <w:rFonts w:asciiTheme="majorHAnsi" w:eastAsiaTheme="majorEastAsia" w:hAnsiTheme="majorHAnsi" w:cstheme="majorBidi"/>
      <w:i/>
      <w:iCs/>
      <w:color w:val="234F77" w:themeColor="accent2" w:themeShade="80"/>
      <w:sz w:val="24"/>
      <w:szCs w:val="24"/>
    </w:rPr>
  </w:style>
  <w:style w:type="character" w:customStyle="1" w:styleId="Heading7Char">
    <w:name w:val="Heading 7 Char"/>
    <w:basedOn w:val="DefaultParagraphFont"/>
    <w:link w:val="Heading7"/>
    <w:uiPriority w:val="9"/>
    <w:semiHidden/>
    <w:rsid w:val="00023A53"/>
    <w:rPr>
      <w:rFonts w:asciiTheme="majorHAnsi" w:eastAsiaTheme="majorEastAsia" w:hAnsiTheme="majorHAnsi" w:cstheme="majorBidi"/>
      <w:b/>
      <w:bCs/>
      <w:color w:val="234F77" w:themeColor="accent2" w:themeShade="80"/>
      <w:sz w:val="22"/>
      <w:szCs w:val="22"/>
    </w:rPr>
  </w:style>
  <w:style w:type="character" w:customStyle="1" w:styleId="Heading8Char">
    <w:name w:val="Heading 8 Char"/>
    <w:basedOn w:val="DefaultParagraphFont"/>
    <w:link w:val="Heading8"/>
    <w:uiPriority w:val="9"/>
    <w:semiHidden/>
    <w:rsid w:val="00023A53"/>
    <w:rPr>
      <w:rFonts w:asciiTheme="majorHAnsi" w:eastAsiaTheme="majorEastAsia" w:hAnsiTheme="majorHAnsi" w:cstheme="majorBidi"/>
      <w:color w:val="234F77" w:themeColor="accent2" w:themeShade="80"/>
      <w:sz w:val="22"/>
      <w:szCs w:val="22"/>
    </w:rPr>
  </w:style>
  <w:style w:type="character" w:customStyle="1" w:styleId="Heading9Char">
    <w:name w:val="Heading 9 Char"/>
    <w:basedOn w:val="DefaultParagraphFont"/>
    <w:link w:val="Heading9"/>
    <w:uiPriority w:val="9"/>
    <w:semiHidden/>
    <w:rsid w:val="00023A53"/>
    <w:rPr>
      <w:rFonts w:asciiTheme="majorHAnsi" w:eastAsiaTheme="majorEastAsia" w:hAnsiTheme="majorHAnsi" w:cstheme="majorBidi"/>
      <w:i/>
      <w:iCs/>
      <w:color w:val="234F77" w:themeColor="accent2" w:themeShade="80"/>
      <w:sz w:val="22"/>
      <w:szCs w:val="22"/>
    </w:rPr>
  </w:style>
  <w:style w:type="paragraph" w:styleId="Caption">
    <w:name w:val="caption"/>
    <w:basedOn w:val="Normal"/>
    <w:next w:val="Normal"/>
    <w:uiPriority w:val="35"/>
    <w:semiHidden/>
    <w:unhideWhenUsed/>
    <w:qFormat/>
    <w:rsid w:val="00023A53"/>
    <w:pPr>
      <w:spacing w:line="240" w:lineRule="auto"/>
    </w:pPr>
    <w:rPr>
      <w:b/>
      <w:bCs/>
      <w:color w:val="404040" w:themeColor="text1" w:themeTint="BF"/>
      <w:sz w:val="16"/>
      <w:szCs w:val="16"/>
    </w:rPr>
  </w:style>
  <w:style w:type="character" w:styleId="Emphasis">
    <w:name w:val="Emphasis"/>
    <w:basedOn w:val="DefaultParagraphFont"/>
    <w:uiPriority w:val="20"/>
    <w:qFormat/>
    <w:rsid w:val="00023A53"/>
    <w:rPr>
      <w:i/>
      <w:iCs/>
      <w:color w:val="000000" w:themeColor="text1"/>
    </w:rPr>
  </w:style>
  <w:style w:type="paragraph" w:styleId="IntenseQuote">
    <w:name w:val="Intense Quote"/>
    <w:basedOn w:val="Normal"/>
    <w:next w:val="Normal"/>
    <w:link w:val="IntenseQuoteChar"/>
    <w:uiPriority w:val="30"/>
    <w:qFormat/>
    <w:rsid w:val="00023A53"/>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023A53"/>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023A53"/>
    <w:rPr>
      <w:i/>
      <w:iCs/>
      <w:color w:val="595959" w:themeColor="text1" w:themeTint="A6"/>
    </w:rPr>
  </w:style>
  <w:style w:type="character" w:styleId="IntenseEmphasis">
    <w:name w:val="Intense Emphasis"/>
    <w:basedOn w:val="DefaultParagraphFont"/>
    <w:uiPriority w:val="21"/>
    <w:qFormat/>
    <w:rsid w:val="00023A53"/>
    <w:rPr>
      <w:b/>
      <w:bCs/>
      <w:i/>
      <w:iCs/>
      <w:caps w:val="0"/>
      <w:smallCaps w:val="0"/>
      <w:strike w:val="0"/>
      <w:dstrike w:val="0"/>
      <w:color w:val="629DD1" w:themeColor="accent2"/>
    </w:rPr>
  </w:style>
  <w:style w:type="character" w:styleId="SubtleReference">
    <w:name w:val="Subtle Reference"/>
    <w:basedOn w:val="DefaultParagraphFont"/>
    <w:uiPriority w:val="31"/>
    <w:qFormat/>
    <w:rsid w:val="00023A5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23A53"/>
    <w:rPr>
      <w:b/>
      <w:bCs/>
      <w:caps w:val="0"/>
      <w:smallCaps/>
      <w:color w:val="auto"/>
      <w:spacing w:val="0"/>
      <w:u w:val="single"/>
    </w:rPr>
  </w:style>
  <w:style w:type="character" w:styleId="BookTitle">
    <w:name w:val="Book Title"/>
    <w:basedOn w:val="DefaultParagraphFont"/>
    <w:uiPriority w:val="33"/>
    <w:qFormat/>
    <w:rsid w:val="00023A53"/>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549643">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hyperlink" Target="https://en.wikipedia.org/wiki/Abstract_data_type" TargetMode="External"/><Relationship Id="rId26" Type="http://schemas.microsoft.com/office/2007/relationships/diagramDrawing" Target="diagrams/drawing2.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hyperlink" Target="https://en.wikipedia.org/wiki/Collection_(abstract_data_type)" TargetMode="External"/><Relationship Id="rId25" Type="http://schemas.openxmlformats.org/officeDocument/2006/relationships/diagramColors" Target="diagrams/colors2.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image" Target="media/image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diagramQuickStyle" Target="diagrams/quickStyle2.xml"/><Relationship Id="rId5" Type="http://schemas.openxmlformats.org/officeDocument/2006/relationships/styles" Target="styles.xml"/><Relationship Id="rId15" Type="http://schemas.openxmlformats.org/officeDocument/2006/relationships/diagramColors" Target="diagrams/colors1.xml"/><Relationship Id="rId23" Type="http://schemas.openxmlformats.org/officeDocument/2006/relationships/diagramLayout" Target="diagrams/layout2.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en.wikipedia.org/wiki/Collection_(comput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 Id="rId22" Type="http://schemas.openxmlformats.org/officeDocument/2006/relationships/diagramData" Target="diagrams/data2.xml"/><Relationship Id="rId27" Type="http://schemas.openxmlformats.org/officeDocument/2006/relationships/header" Target="head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RedAndBlackRe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026AD8-CCE6-4B33-A54C-C7647384871E}" type="doc">
      <dgm:prSet loTypeId="urn:microsoft.com/office/officeart/2005/8/layout/hierarchy1" loCatId="hierarchy" qsTypeId="urn:microsoft.com/office/officeart/2005/8/quickstyle/3d4" qsCatId="3D" csTypeId="urn:microsoft.com/office/officeart/2005/8/colors/accent1_2" csCatId="accent1" phldr="1"/>
      <dgm:spPr/>
      <dgm:t>
        <a:bodyPr/>
        <a:lstStyle/>
        <a:p>
          <a:endParaRPr lang="en-IN"/>
        </a:p>
      </dgm:t>
    </dgm:pt>
    <dgm:pt modelId="{2641E2D1-A2F4-4FBF-908B-07E84157CA30}">
      <dgm:prSet phldrT="[Text]"/>
      <dgm:spPr/>
      <dgm:t>
        <a:bodyPr/>
        <a:lstStyle/>
        <a:p>
          <a:r>
            <a:rPr lang="en-IN"/>
            <a:t>M Square</a:t>
          </a:r>
        </a:p>
      </dgm:t>
    </dgm:pt>
    <dgm:pt modelId="{53CF4E0E-9ECB-41DE-87BC-9FBE6668DC46}" type="parTrans" cxnId="{4D907D21-F8E2-473D-8BD4-B444D7E1A659}">
      <dgm:prSet/>
      <dgm:spPr/>
      <dgm:t>
        <a:bodyPr/>
        <a:lstStyle/>
        <a:p>
          <a:endParaRPr lang="en-IN"/>
        </a:p>
      </dgm:t>
    </dgm:pt>
    <dgm:pt modelId="{53648ACF-22AC-4DA9-A198-8BDA762487C2}" type="sibTrans" cxnId="{4D907D21-F8E2-473D-8BD4-B444D7E1A659}">
      <dgm:prSet/>
      <dgm:spPr/>
      <dgm:t>
        <a:bodyPr/>
        <a:lstStyle/>
        <a:p>
          <a:endParaRPr lang="en-IN"/>
        </a:p>
      </dgm:t>
    </dgm:pt>
    <dgm:pt modelId="{17E915DA-ED65-4200-9623-D5495D65A254}">
      <dgm:prSet phldrT="[Text]"/>
      <dgm:spPr/>
      <dgm:t>
        <a:bodyPr/>
        <a:lstStyle/>
        <a:p>
          <a:r>
            <a:rPr lang="en-IN"/>
            <a:t>Movies</a:t>
          </a:r>
        </a:p>
      </dgm:t>
    </dgm:pt>
    <dgm:pt modelId="{77391B70-1BB1-4DE3-A9FE-0528B2652E02}" type="parTrans" cxnId="{E1B6C762-6A4C-4EC0-A269-EC1853692BC9}">
      <dgm:prSet/>
      <dgm:spPr/>
      <dgm:t>
        <a:bodyPr/>
        <a:lstStyle/>
        <a:p>
          <a:endParaRPr lang="en-IN"/>
        </a:p>
      </dgm:t>
    </dgm:pt>
    <dgm:pt modelId="{4A98EE67-0B75-4930-BA20-485539CBE1B4}" type="sibTrans" cxnId="{E1B6C762-6A4C-4EC0-A269-EC1853692BC9}">
      <dgm:prSet/>
      <dgm:spPr/>
      <dgm:t>
        <a:bodyPr/>
        <a:lstStyle/>
        <a:p>
          <a:endParaRPr lang="en-IN"/>
        </a:p>
      </dgm:t>
    </dgm:pt>
    <dgm:pt modelId="{C3FE3D99-1599-4250-AD81-EDF8E5EC0A71}">
      <dgm:prSet phldrT="[Text]" custT="1"/>
      <dgm:spPr/>
      <dgm:t>
        <a:bodyPr/>
        <a:lstStyle/>
        <a:p>
          <a:r>
            <a:rPr lang="en-IN" sz="900" b="1" i="1" u="sng"/>
            <a:t>For Administrtor:</a:t>
          </a:r>
        </a:p>
        <a:p>
          <a:r>
            <a:rPr lang="en-IN" sz="700"/>
            <a:t>1. Insert new movie</a:t>
          </a:r>
        </a:p>
      </dgm:t>
    </dgm:pt>
    <dgm:pt modelId="{9022AAE2-BF0C-48C4-88D4-0B9CD52325A7}" type="parTrans" cxnId="{42593851-8301-49B2-87E1-B396CBF96D45}">
      <dgm:prSet/>
      <dgm:spPr/>
      <dgm:t>
        <a:bodyPr/>
        <a:lstStyle/>
        <a:p>
          <a:endParaRPr lang="en-IN"/>
        </a:p>
      </dgm:t>
    </dgm:pt>
    <dgm:pt modelId="{3B7C75AD-3BF4-4133-BBFC-EC832DF1C91A}" type="sibTrans" cxnId="{42593851-8301-49B2-87E1-B396CBF96D45}">
      <dgm:prSet/>
      <dgm:spPr/>
      <dgm:t>
        <a:bodyPr/>
        <a:lstStyle/>
        <a:p>
          <a:endParaRPr lang="en-IN"/>
        </a:p>
      </dgm:t>
    </dgm:pt>
    <dgm:pt modelId="{8183EC8C-6ED3-4DB7-8C6D-12D28C115EAD}">
      <dgm:prSet phldrT="[Text]" custT="1"/>
      <dgm:spPr/>
      <dgm:t>
        <a:bodyPr/>
        <a:lstStyle/>
        <a:p>
          <a:r>
            <a:rPr lang="en-IN" sz="900" b="1" i="1" u="sng"/>
            <a:t>For User:</a:t>
          </a:r>
        </a:p>
        <a:p>
          <a:r>
            <a:rPr lang="en-IN" sz="700"/>
            <a:t>1. View all movies</a:t>
          </a:r>
        </a:p>
        <a:p>
          <a:r>
            <a:rPr lang="en-IN" sz="700"/>
            <a:t>2. Book tickets</a:t>
          </a:r>
        </a:p>
        <a:p>
          <a:r>
            <a:rPr lang="en-IN" sz="700"/>
            <a:t>3. View all transactions</a:t>
          </a:r>
        </a:p>
      </dgm:t>
    </dgm:pt>
    <dgm:pt modelId="{CAF57A74-E5E8-4E27-AF47-498FC02FCF3E}" type="parTrans" cxnId="{81E32A72-E6E6-48F7-846C-B726003330FE}">
      <dgm:prSet/>
      <dgm:spPr/>
      <dgm:t>
        <a:bodyPr/>
        <a:lstStyle/>
        <a:p>
          <a:endParaRPr lang="en-IN"/>
        </a:p>
      </dgm:t>
    </dgm:pt>
    <dgm:pt modelId="{82BB90EB-3400-4D83-B2C5-7B80585DA0BF}" type="sibTrans" cxnId="{81E32A72-E6E6-48F7-846C-B726003330FE}">
      <dgm:prSet/>
      <dgm:spPr/>
      <dgm:t>
        <a:bodyPr/>
        <a:lstStyle/>
        <a:p>
          <a:endParaRPr lang="en-IN"/>
        </a:p>
      </dgm:t>
    </dgm:pt>
    <dgm:pt modelId="{692900AB-1A77-4270-88D2-C7B216D0966D}">
      <dgm:prSet phldrT="[Text]"/>
      <dgm:spPr/>
      <dgm:t>
        <a:bodyPr/>
        <a:lstStyle/>
        <a:p>
          <a:r>
            <a:rPr lang="en-IN"/>
            <a:t>Matches</a:t>
          </a:r>
        </a:p>
      </dgm:t>
    </dgm:pt>
    <dgm:pt modelId="{7AFE5371-0043-45E2-8860-9B75FAFCD489}" type="parTrans" cxnId="{7E08FA8E-AC70-4154-A688-FA4CC658941A}">
      <dgm:prSet/>
      <dgm:spPr/>
      <dgm:t>
        <a:bodyPr/>
        <a:lstStyle/>
        <a:p>
          <a:endParaRPr lang="en-IN"/>
        </a:p>
      </dgm:t>
    </dgm:pt>
    <dgm:pt modelId="{350B4388-262B-4C6F-AAD7-6882947CAB47}" type="sibTrans" cxnId="{7E08FA8E-AC70-4154-A688-FA4CC658941A}">
      <dgm:prSet/>
      <dgm:spPr/>
      <dgm:t>
        <a:bodyPr/>
        <a:lstStyle/>
        <a:p>
          <a:endParaRPr lang="en-IN"/>
        </a:p>
      </dgm:t>
    </dgm:pt>
    <dgm:pt modelId="{74191725-7EDD-4B8E-B15F-3ED089EE6326}">
      <dgm:prSet phldrT="[Text]" custT="1"/>
      <dgm:spPr/>
      <dgm:t>
        <a:bodyPr/>
        <a:lstStyle/>
        <a:p>
          <a:r>
            <a:rPr lang="en-IN" sz="900" b="1" i="1" u="sng"/>
            <a:t>For Administator:</a:t>
          </a:r>
        </a:p>
        <a:p>
          <a:r>
            <a:rPr lang="en-IN" sz="700"/>
            <a:t>1. Insert new match</a:t>
          </a:r>
        </a:p>
      </dgm:t>
    </dgm:pt>
    <dgm:pt modelId="{7E5133CE-E9EE-488B-B0BA-EBBE79973A74}" type="parTrans" cxnId="{9FB0FAD0-6E61-4FE4-A301-688F7EA90A6E}">
      <dgm:prSet/>
      <dgm:spPr/>
      <dgm:t>
        <a:bodyPr/>
        <a:lstStyle/>
        <a:p>
          <a:endParaRPr lang="en-IN"/>
        </a:p>
      </dgm:t>
    </dgm:pt>
    <dgm:pt modelId="{6F9219B2-96C1-4A2D-A586-DC7BBE62584C}" type="sibTrans" cxnId="{9FB0FAD0-6E61-4FE4-A301-688F7EA90A6E}">
      <dgm:prSet/>
      <dgm:spPr/>
      <dgm:t>
        <a:bodyPr/>
        <a:lstStyle/>
        <a:p>
          <a:endParaRPr lang="en-IN"/>
        </a:p>
      </dgm:t>
    </dgm:pt>
    <dgm:pt modelId="{DEE5D67E-8817-4BAD-A560-3CAFBAA05CF3}">
      <dgm:prSet phldrT="[Text]" custT="1"/>
      <dgm:spPr/>
      <dgm:t>
        <a:bodyPr/>
        <a:lstStyle/>
        <a:p>
          <a:r>
            <a:rPr lang="en-IN" sz="900" b="1" i="1" u="sng"/>
            <a:t>For User:</a:t>
          </a:r>
        </a:p>
        <a:p>
          <a:r>
            <a:rPr lang="en-IN" sz="700"/>
            <a:t>1. View all matches</a:t>
          </a:r>
        </a:p>
        <a:p>
          <a:r>
            <a:rPr lang="en-IN" sz="700"/>
            <a:t>2. Book tickets</a:t>
          </a:r>
        </a:p>
        <a:p>
          <a:r>
            <a:rPr lang="en-IN" sz="700"/>
            <a:t>3. View all transactions</a:t>
          </a:r>
        </a:p>
      </dgm:t>
    </dgm:pt>
    <dgm:pt modelId="{3B710BAF-E587-446C-A2B9-F970402848D1}" type="parTrans" cxnId="{C11E10D8-48B8-4455-B361-854E668651EB}">
      <dgm:prSet/>
      <dgm:spPr/>
      <dgm:t>
        <a:bodyPr/>
        <a:lstStyle/>
        <a:p>
          <a:endParaRPr lang="en-IN"/>
        </a:p>
      </dgm:t>
    </dgm:pt>
    <dgm:pt modelId="{40DD0102-4504-4451-9CFD-08CA5A09F233}" type="sibTrans" cxnId="{C11E10D8-48B8-4455-B361-854E668651EB}">
      <dgm:prSet/>
      <dgm:spPr/>
      <dgm:t>
        <a:bodyPr/>
        <a:lstStyle/>
        <a:p>
          <a:endParaRPr lang="en-IN"/>
        </a:p>
      </dgm:t>
    </dgm:pt>
    <dgm:pt modelId="{3EAEA398-58BA-452B-8F12-A977980C0990}">
      <dgm:prSet phldrT="[Text]" custT="1"/>
      <dgm:spPr/>
      <dgm:t>
        <a:bodyPr/>
        <a:lstStyle/>
        <a:p>
          <a:r>
            <a:rPr lang="en-IN" sz="900"/>
            <a:t>Seating arrangement</a:t>
          </a:r>
        </a:p>
      </dgm:t>
    </dgm:pt>
    <dgm:pt modelId="{D3F88B8C-9078-4F98-A657-E1CA631A4F5E}" type="parTrans" cxnId="{425269F0-1CD9-496B-9D8D-A5FFE907ED52}">
      <dgm:prSet/>
      <dgm:spPr/>
      <dgm:t>
        <a:bodyPr/>
        <a:lstStyle/>
        <a:p>
          <a:endParaRPr lang="en-IN"/>
        </a:p>
      </dgm:t>
    </dgm:pt>
    <dgm:pt modelId="{409BE647-40D6-4E65-A0D8-6B196E6CCA03}" type="sibTrans" cxnId="{425269F0-1CD9-496B-9D8D-A5FFE907ED52}">
      <dgm:prSet/>
      <dgm:spPr/>
      <dgm:t>
        <a:bodyPr/>
        <a:lstStyle/>
        <a:p>
          <a:endParaRPr lang="en-IN"/>
        </a:p>
      </dgm:t>
    </dgm:pt>
    <dgm:pt modelId="{B7C69620-3D44-46B3-B55F-99E59FCC03A7}">
      <dgm:prSet phldrT="[Text]" custT="1"/>
      <dgm:spPr/>
      <dgm:t>
        <a:bodyPr/>
        <a:lstStyle/>
        <a:p>
          <a:r>
            <a:rPr lang="en-IN" sz="900"/>
            <a:t>No. of seats</a:t>
          </a:r>
        </a:p>
      </dgm:t>
    </dgm:pt>
    <dgm:pt modelId="{2E471499-FCB5-4E12-94C0-5016FB303E5B}" type="parTrans" cxnId="{28FE2DEB-F0C1-4455-B0F6-7FE952B77595}">
      <dgm:prSet/>
      <dgm:spPr/>
      <dgm:t>
        <a:bodyPr/>
        <a:lstStyle/>
        <a:p>
          <a:endParaRPr lang="en-IN"/>
        </a:p>
      </dgm:t>
    </dgm:pt>
    <dgm:pt modelId="{46FDAF69-AF6A-4E58-AE78-B02DD4E6FB80}" type="sibTrans" cxnId="{28FE2DEB-F0C1-4455-B0F6-7FE952B77595}">
      <dgm:prSet/>
      <dgm:spPr/>
      <dgm:t>
        <a:bodyPr/>
        <a:lstStyle/>
        <a:p>
          <a:endParaRPr lang="en-IN"/>
        </a:p>
      </dgm:t>
    </dgm:pt>
    <dgm:pt modelId="{873AC7F1-EC05-44C5-B77A-22B33445BF02}">
      <dgm:prSet phldrT="[Text]" custT="1"/>
      <dgm:spPr/>
      <dgm:t>
        <a:bodyPr/>
        <a:lstStyle/>
        <a:p>
          <a:r>
            <a:rPr lang="en-IN" sz="900"/>
            <a:t>Price</a:t>
          </a:r>
        </a:p>
      </dgm:t>
    </dgm:pt>
    <dgm:pt modelId="{EFA0EE7A-F353-485D-BF5B-FED66A0225BD}" type="parTrans" cxnId="{94873B75-EF59-458E-A5D1-CE74EC35DAD0}">
      <dgm:prSet/>
      <dgm:spPr/>
      <dgm:t>
        <a:bodyPr/>
        <a:lstStyle/>
        <a:p>
          <a:endParaRPr lang="en-IN"/>
        </a:p>
      </dgm:t>
    </dgm:pt>
    <dgm:pt modelId="{323C844A-7C50-4387-8B4C-6695F97C1FC5}" type="sibTrans" cxnId="{94873B75-EF59-458E-A5D1-CE74EC35DAD0}">
      <dgm:prSet/>
      <dgm:spPr/>
      <dgm:t>
        <a:bodyPr/>
        <a:lstStyle/>
        <a:p>
          <a:endParaRPr lang="en-IN"/>
        </a:p>
      </dgm:t>
    </dgm:pt>
    <dgm:pt modelId="{0E348527-90D7-4600-9D7F-31C0CDB87740}">
      <dgm:prSet phldrT="[Text]" custT="1"/>
      <dgm:spPr/>
      <dgm:t>
        <a:bodyPr/>
        <a:lstStyle/>
        <a:p>
          <a:r>
            <a:rPr lang="en-IN" sz="900"/>
            <a:t>Seating arrangement</a:t>
          </a:r>
        </a:p>
      </dgm:t>
    </dgm:pt>
    <dgm:pt modelId="{5FFA2A0F-C507-4F8B-B0BA-8591993D1C7C}" type="parTrans" cxnId="{546991AC-6ACC-4184-BF03-AE97E53216B4}">
      <dgm:prSet/>
      <dgm:spPr/>
      <dgm:t>
        <a:bodyPr/>
        <a:lstStyle/>
        <a:p>
          <a:endParaRPr lang="en-IN"/>
        </a:p>
      </dgm:t>
    </dgm:pt>
    <dgm:pt modelId="{4281D4F0-E0A7-468F-B6D6-3BF356F74126}" type="sibTrans" cxnId="{546991AC-6ACC-4184-BF03-AE97E53216B4}">
      <dgm:prSet/>
      <dgm:spPr/>
      <dgm:t>
        <a:bodyPr/>
        <a:lstStyle/>
        <a:p>
          <a:endParaRPr lang="en-IN"/>
        </a:p>
      </dgm:t>
    </dgm:pt>
    <dgm:pt modelId="{E9B269BE-F021-4C4B-A292-96E9E5FA0E72}">
      <dgm:prSet phldrT="[Text]" custT="1"/>
      <dgm:spPr/>
      <dgm:t>
        <a:bodyPr/>
        <a:lstStyle/>
        <a:p>
          <a:r>
            <a:rPr lang="en-IN" sz="900"/>
            <a:t>No. of seats</a:t>
          </a:r>
        </a:p>
      </dgm:t>
    </dgm:pt>
    <dgm:pt modelId="{7A7C8EC9-2C1E-4491-8206-B0FE75CD8EAE}" type="parTrans" cxnId="{A55FA88C-5562-4068-BEDD-9EC95C10193B}">
      <dgm:prSet/>
      <dgm:spPr/>
      <dgm:t>
        <a:bodyPr/>
        <a:lstStyle/>
        <a:p>
          <a:endParaRPr lang="en-IN"/>
        </a:p>
      </dgm:t>
    </dgm:pt>
    <dgm:pt modelId="{815D9840-3F34-49C0-B00B-4A1F9719FF99}" type="sibTrans" cxnId="{A55FA88C-5562-4068-BEDD-9EC95C10193B}">
      <dgm:prSet/>
      <dgm:spPr/>
      <dgm:t>
        <a:bodyPr/>
        <a:lstStyle/>
        <a:p>
          <a:endParaRPr lang="en-IN"/>
        </a:p>
      </dgm:t>
    </dgm:pt>
    <dgm:pt modelId="{08E04938-4F04-467D-800B-674B560902BE}">
      <dgm:prSet phldrT="[Text]" custT="1"/>
      <dgm:spPr/>
      <dgm:t>
        <a:bodyPr/>
        <a:lstStyle/>
        <a:p>
          <a:r>
            <a:rPr lang="en-IN" sz="900"/>
            <a:t>Price</a:t>
          </a:r>
        </a:p>
      </dgm:t>
    </dgm:pt>
    <dgm:pt modelId="{114CF0AD-B7AB-4AD4-87FA-E7D51E9265B9}" type="parTrans" cxnId="{E5AF1E9E-CFA3-48B6-ADE9-7D889D4409B8}">
      <dgm:prSet/>
      <dgm:spPr/>
      <dgm:t>
        <a:bodyPr/>
        <a:lstStyle/>
        <a:p>
          <a:endParaRPr lang="en-IN"/>
        </a:p>
      </dgm:t>
    </dgm:pt>
    <dgm:pt modelId="{0A899352-88CA-457A-AFD2-1EE2A7296CF5}" type="sibTrans" cxnId="{E5AF1E9E-CFA3-48B6-ADE9-7D889D4409B8}">
      <dgm:prSet/>
      <dgm:spPr/>
      <dgm:t>
        <a:bodyPr/>
        <a:lstStyle/>
        <a:p>
          <a:endParaRPr lang="en-IN"/>
        </a:p>
      </dgm:t>
    </dgm:pt>
    <dgm:pt modelId="{FB03A46B-13B3-47AB-BEE6-9EA52AA0026E}" type="pres">
      <dgm:prSet presAssocID="{42026AD8-CCE6-4B33-A54C-C7647384871E}" presName="hierChild1" presStyleCnt="0">
        <dgm:presLayoutVars>
          <dgm:chPref val="1"/>
          <dgm:dir/>
          <dgm:animOne val="branch"/>
          <dgm:animLvl val="lvl"/>
          <dgm:resizeHandles/>
        </dgm:presLayoutVars>
      </dgm:prSet>
      <dgm:spPr/>
      <dgm:t>
        <a:bodyPr/>
        <a:lstStyle/>
        <a:p>
          <a:endParaRPr lang="en-IN"/>
        </a:p>
      </dgm:t>
    </dgm:pt>
    <dgm:pt modelId="{26010048-6BCE-4B28-A3F0-4CDEFB1F7E49}" type="pres">
      <dgm:prSet presAssocID="{2641E2D1-A2F4-4FBF-908B-07E84157CA30}" presName="hierRoot1" presStyleCnt="0"/>
      <dgm:spPr/>
    </dgm:pt>
    <dgm:pt modelId="{035F885A-ED74-4FFE-A7B5-149BBCFB1B3B}" type="pres">
      <dgm:prSet presAssocID="{2641E2D1-A2F4-4FBF-908B-07E84157CA30}" presName="composite" presStyleCnt="0"/>
      <dgm:spPr/>
    </dgm:pt>
    <dgm:pt modelId="{FBC1FDE1-737B-4625-8BDB-6CBEC08D103E}" type="pres">
      <dgm:prSet presAssocID="{2641E2D1-A2F4-4FBF-908B-07E84157CA30}" presName="background" presStyleLbl="node0" presStyleIdx="0" presStyleCnt="1"/>
      <dgm:spPr/>
    </dgm:pt>
    <dgm:pt modelId="{F0070B87-9DF5-4A50-85A5-2E7C08F7B9C1}" type="pres">
      <dgm:prSet presAssocID="{2641E2D1-A2F4-4FBF-908B-07E84157CA30}" presName="text" presStyleLbl="fgAcc0" presStyleIdx="0" presStyleCnt="1" custScaleX="131735" custScaleY="68095">
        <dgm:presLayoutVars>
          <dgm:chPref val="3"/>
        </dgm:presLayoutVars>
      </dgm:prSet>
      <dgm:spPr/>
      <dgm:t>
        <a:bodyPr/>
        <a:lstStyle/>
        <a:p>
          <a:endParaRPr lang="en-IN"/>
        </a:p>
      </dgm:t>
    </dgm:pt>
    <dgm:pt modelId="{BA958D8F-CBC8-4A43-8808-DB29DC86C3DE}" type="pres">
      <dgm:prSet presAssocID="{2641E2D1-A2F4-4FBF-908B-07E84157CA30}" presName="hierChild2" presStyleCnt="0"/>
      <dgm:spPr/>
    </dgm:pt>
    <dgm:pt modelId="{908FFF8E-A6DE-4554-8033-BD939756FA83}" type="pres">
      <dgm:prSet presAssocID="{77391B70-1BB1-4DE3-A9FE-0528B2652E02}" presName="Name10" presStyleLbl="parChTrans1D2" presStyleIdx="0" presStyleCnt="2"/>
      <dgm:spPr/>
      <dgm:t>
        <a:bodyPr/>
        <a:lstStyle/>
        <a:p>
          <a:endParaRPr lang="en-IN"/>
        </a:p>
      </dgm:t>
    </dgm:pt>
    <dgm:pt modelId="{73164943-23A4-4958-9DAA-317569C23B3D}" type="pres">
      <dgm:prSet presAssocID="{17E915DA-ED65-4200-9623-D5495D65A254}" presName="hierRoot2" presStyleCnt="0"/>
      <dgm:spPr/>
    </dgm:pt>
    <dgm:pt modelId="{8FA8BD4E-7309-4F03-B3D7-E0C6B268B1C5}" type="pres">
      <dgm:prSet presAssocID="{17E915DA-ED65-4200-9623-D5495D65A254}" presName="composite2" presStyleCnt="0"/>
      <dgm:spPr/>
    </dgm:pt>
    <dgm:pt modelId="{80B5290F-0064-44E7-ABA7-E54AA1CEAB1B}" type="pres">
      <dgm:prSet presAssocID="{17E915DA-ED65-4200-9623-D5495D65A254}" presName="background2" presStyleLbl="node2" presStyleIdx="0" presStyleCnt="2"/>
      <dgm:spPr/>
    </dgm:pt>
    <dgm:pt modelId="{65840614-8C0A-4AB2-8BA8-C314C7D2FDAD}" type="pres">
      <dgm:prSet presAssocID="{17E915DA-ED65-4200-9623-D5495D65A254}" presName="text2" presStyleLbl="fgAcc2" presStyleIdx="0" presStyleCnt="2" custScaleY="65411">
        <dgm:presLayoutVars>
          <dgm:chPref val="3"/>
        </dgm:presLayoutVars>
      </dgm:prSet>
      <dgm:spPr/>
      <dgm:t>
        <a:bodyPr/>
        <a:lstStyle/>
        <a:p>
          <a:endParaRPr lang="en-IN"/>
        </a:p>
      </dgm:t>
    </dgm:pt>
    <dgm:pt modelId="{907D5098-EC2F-4BFC-B8CA-3CAAE3555E35}" type="pres">
      <dgm:prSet presAssocID="{17E915DA-ED65-4200-9623-D5495D65A254}" presName="hierChild3" presStyleCnt="0"/>
      <dgm:spPr/>
    </dgm:pt>
    <dgm:pt modelId="{1CD2BFF5-4C30-493F-802F-2D8BE0F5A045}" type="pres">
      <dgm:prSet presAssocID="{9022AAE2-BF0C-48C4-88D4-0B9CD52325A7}" presName="Name17" presStyleLbl="parChTrans1D3" presStyleIdx="0" presStyleCnt="4"/>
      <dgm:spPr/>
      <dgm:t>
        <a:bodyPr/>
        <a:lstStyle/>
        <a:p>
          <a:endParaRPr lang="en-IN"/>
        </a:p>
      </dgm:t>
    </dgm:pt>
    <dgm:pt modelId="{B4A6AA35-59CC-4122-A26E-0BF182AC06EB}" type="pres">
      <dgm:prSet presAssocID="{C3FE3D99-1599-4250-AD81-EDF8E5EC0A71}" presName="hierRoot3" presStyleCnt="0"/>
      <dgm:spPr/>
    </dgm:pt>
    <dgm:pt modelId="{FE4F11CD-9487-4CE3-8D62-2C7D3F2BBC88}" type="pres">
      <dgm:prSet presAssocID="{C3FE3D99-1599-4250-AD81-EDF8E5EC0A71}" presName="composite3" presStyleCnt="0"/>
      <dgm:spPr/>
    </dgm:pt>
    <dgm:pt modelId="{E61DFABA-1179-4BF7-984E-2E2E9AFDB2FD}" type="pres">
      <dgm:prSet presAssocID="{C3FE3D99-1599-4250-AD81-EDF8E5EC0A71}" presName="background3" presStyleLbl="node3" presStyleIdx="0" presStyleCnt="4"/>
      <dgm:spPr/>
    </dgm:pt>
    <dgm:pt modelId="{E69EB7D6-1E09-40C7-9E46-37CB1070B238}" type="pres">
      <dgm:prSet presAssocID="{C3FE3D99-1599-4250-AD81-EDF8E5EC0A71}" presName="text3" presStyleLbl="fgAcc3" presStyleIdx="0" presStyleCnt="4">
        <dgm:presLayoutVars>
          <dgm:chPref val="3"/>
        </dgm:presLayoutVars>
      </dgm:prSet>
      <dgm:spPr/>
      <dgm:t>
        <a:bodyPr/>
        <a:lstStyle/>
        <a:p>
          <a:endParaRPr lang="en-IN"/>
        </a:p>
      </dgm:t>
    </dgm:pt>
    <dgm:pt modelId="{0D0114BD-7C37-4F54-A79F-3D689583DAA2}" type="pres">
      <dgm:prSet presAssocID="{C3FE3D99-1599-4250-AD81-EDF8E5EC0A71}" presName="hierChild4" presStyleCnt="0"/>
      <dgm:spPr/>
    </dgm:pt>
    <dgm:pt modelId="{04CA8668-D955-4E72-9555-45ABE01142D3}" type="pres">
      <dgm:prSet presAssocID="{CAF57A74-E5E8-4E27-AF47-498FC02FCF3E}" presName="Name17" presStyleLbl="parChTrans1D3" presStyleIdx="1" presStyleCnt="4"/>
      <dgm:spPr/>
      <dgm:t>
        <a:bodyPr/>
        <a:lstStyle/>
        <a:p>
          <a:endParaRPr lang="en-IN"/>
        </a:p>
      </dgm:t>
    </dgm:pt>
    <dgm:pt modelId="{F56238DB-B888-41A9-A28B-C2854308A090}" type="pres">
      <dgm:prSet presAssocID="{8183EC8C-6ED3-4DB7-8C6D-12D28C115EAD}" presName="hierRoot3" presStyleCnt="0"/>
      <dgm:spPr/>
    </dgm:pt>
    <dgm:pt modelId="{C1F4712E-4EBE-46D1-B97E-F235BF1EAAD6}" type="pres">
      <dgm:prSet presAssocID="{8183EC8C-6ED3-4DB7-8C6D-12D28C115EAD}" presName="composite3" presStyleCnt="0"/>
      <dgm:spPr/>
    </dgm:pt>
    <dgm:pt modelId="{DDDF749B-E7D3-4DD3-BE89-2BD7D9B3BFA7}" type="pres">
      <dgm:prSet presAssocID="{8183EC8C-6ED3-4DB7-8C6D-12D28C115EAD}" presName="background3" presStyleLbl="node3" presStyleIdx="1" presStyleCnt="4"/>
      <dgm:spPr/>
    </dgm:pt>
    <dgm:pt modelId="{D9977A9D-997D-4538-957E-DB894154F292}" type="pres">
      <dgm:prSet presAssocID="{8183EC8C-6ED3-4DB7-8C6D-12D28C115EAD}" presName="text3" presStyleLbl="fgAcc3" presStyleIdx="1" presStyleCnt="4">
        <dgm:presLayoutVars>
          <dgm:chPref val="3"/>
        </dgm:presLayoutVars>
      </dgm:prSet>
      <dgm:spPr/>
      <dgm:t>
        <a:bodyPr/>
        <a:lstStyle/>
        <a:p>
          <a:endParaRPr lang="en-IN"/>
        </a:p>
      </dgm:t>
    </dgm:pt>
    <dgm:pt modelId="{981D60E5-8FB2-4050-A57A-6382292D9D3B}" type="pres">
      <dgm:prSet presAssocID="{8183EC8C-6ED3-4DB7-8C6D-12D28C115EAD}" presName="hierChild4" presStyleCnt="0"/>
      <dgm:spPr/>
    </dgm:pt>
    <dgm:pt modelId="{4445A307-9095-49C1-ABBF-45EBA608CCCD}" type="pres">
      <dgm:prSet presAssocID="{5FFA2A0F-C507-4F8B-B0BA-8591993D1C7C}" presName="Name23" presStyleLbl="parChTrans1D4" presStyleIdx="0" presStyleCnt="6"/>
      <dgm:spPr/>
      <dgm:t>
        <a:bodyPr/>
        <a:lstStyle/>
        <a:p>
          <a:endParaRPr lang="en-IN"/>
        </a:p>
      </dgm:t>
    </dgm:pt>
    <dgm:pt modelId="{B2435B36-8647-454F-AF0C-16D7A28B0794}" type="pres">
      <dgm:prSet presAssocID="{0E348527-90D7-4600-9D7F-31C0CDB87740}" presName="hierRoot4" presStyleCnt="0"/>
      <dgm:spPr/>
    </dgm:pt>
    <dgm:pt modelId="{D0B2EB34-C87F-47EF-A8D3-F4A077110069}" type="pres">
      <dgm:prSet presAssocID="{0E348527-90D7-4600-9D7F-31C0CDB87740}" presName="composite4" presStyleCnt="0"/>
      <dgm:spPr/>
    </dgm:pt>
    <dgm:pt modelId="{78F96AA8-1045-4298-8AC2-BCB902981EBA}" type="pres">
      <dgm:prSet presAssocID="{0E348527-90D7-4600-9D7F-31C0CDB87740}" presName="background4" presStyleLbl="node4" presStyleIdx="0" presStyleCnt="6"/>
      <dgm:spPr/>
    </dgm:pt>
    <dgm:pt modelId="{ECAB84A4-FE4E-4A29-9C8C-E2EF292A1F71}" type="pres">
      <dgm:prSet presAssocID="{0E348527-90D7-4600-9D7F-31C0CDB87740}" presName="text4" presStyleLbl="fgAcc4" presStyleIdx="0" presStyleCnt="6">
        <dgm:presLayoutVars>
          <dgm:chPref val="3"/>
        </dgm:presLayoutVars>
      </dgm:prSet>
      <dgm:spPr/>
      <dgm:t>
        <a:bodyPr/>
        <a:lstStyle/>
        <a:p>
          <a:endParaRPr lang="en-IN"/>
        </a:p>
      </dgm:t>
    </dgm:pt>
    <dgm:pt modelId="{C9C8251B-746D-4982-A493-DDDB97BE2C91}" type="pres">
      <dgm:prSet presAssocID="{0E348527-90D7-4600-9D7F-31C0CDB87740}" presName="hierChild5" presStyleCnt="0"/>
      <dgm:spPr/>
    </dgm:pt>
    <dgm:pt modelId="{85E2E85F-136E-4F22-8CF9-E30A2E5031FD}" type="pres">
      <dgm:prSet presAssocID="{7A7C8EC9-2C1E-4491-8206-B0FE75CD8EAE}" presName="Name23" presStyleLbl="parChTrans1D4" presStyleIdx="1" presStyleCnt="6"/>
      <dgm:spPr/>
      <dgm:t>
        <a:bodyPr/>
        <a:lstStyle/>
        <a:p>
          <a:endParaRPr lang="en-IN"/>
        </a:p>
      </dgm:t>
    </dgm:pt>
    <dgm:pt modelId="{F6C89C05-CD3F-43C8-A2BF-2F279E83B94E}" type="pres">
      <dgm:prSet presAssocID="{E9B269BE-F021-4C4B-A292-96E9E5FA0E72}" presName="hierRoot4" presStyleCnt="0"/>
      <dgm:spPr/>
    </dgm:pt>
    <dgm:pt modelId="{DE60E9CE-9DE5-456D-AE3C-50DEB7A6C165}" type="pres">
      <dgm:prSet presAssocID="{E9B269BE-F021-4C4B-A292-96E9E5FA0E72}" presName="composite4" presStyleCnt="0"/>
      <dgm:spPr/>
    </dgm:pt>
    <dgm:pt modelId="{BF8AEA22-4109-4B28-BE6B-2F80F651C400}" type="pres">
      <dgm:prSet presAssocID="{E9B269BE-F021-4C4B-A292-96E9E5FA0E72}" presName="background4" presStyleLbl="node4" presStyleIdx="1" presStyleCnt="6"/>
      <dgm:spPr/>
    </dgm:pt>
    <dgm:pt modelId="{CB577501-768C-40BC-9ECE-A400CA6A7629}" type="pres">
      <dgm:prSet presAssocID="{E9B269BE-F021-4C4B-A292-96E9E5FA0E72}" presName="text4" presStyleLbl="fgAcc4" presStyleIdx="1" presStyleCnt="6">
        <dgm:presLayoutVars>
          <dgm:chPref val="3"/>
        </dgm:presLayoutVars>
      </dgm:prSet>
      <dgm:spPr/>
      <dgm:t>
        <a:bodyPr/>
        <a:lstStyle/>
        <a:p>
          <a:endParaRPr lang="en-IN"/>
        </a:p>
      </dgm:t>
    </dgm:pt>
    <dgm:pt modelId="{10922CF3-9F99-4707-A99D-2946B2724BC5}" type="pres">
      <dgm:prSet presAssocID="{E9B269BE-F021-4C4B-A292-96E9E5FA0E72}" presName="hierChild5" presStyleCnt="0"/>
      <dgm:spPr/>
    </dgm:pt>
    <dgm:pt modelId="{2EEDB7E4-3072-47D4-BA4B-FD8E54E3F544}" type="pres">
      <dgm:prSet presAssocID="{114CF0AD-B7AB-4AD4-87FA-E7D51E9265B9}" presName="Name23" presStyleLbl="parChTrans1D4" presStyleIdx="2" presStyleCnt="6"/>
      <dgm:spPr/>
      <dgm:t>
        <a:bodyPr/>
        <a:lstStyle/>
        <a:p>
          <a:endParaRPr lang="en-IN"/>
        </a:p>
      </dgm:t>
    </dgm:pt>
    <dgm:pt modelId="{B52EA3F5-8D2C-4094-8342-D2B1EA8FC789}" type="pres">
      <dgm:prSet presAssocID="{08E04938-4F04-467D-800B-674B560902BE}" presName="hierRoot4" presStyleCnt="0"/>
      <dgm:spPr/>
    </dgm:pt>
    <dgm:pt modelId="{40B163B1-FA37-4A1D-8F84-F77DDBB440C4}" type="pres">
      <dgm:prSet presAssocID="{08E04938-4F04-467D-800B-674B560902BE}" presName="composite4" presStyleCnt="0"/>
      <dgm:spPr/>
    </dgm:pt>
    <dgm:pt modelId="{C09C5082-5ADD-4D3E-8824-1465F0A64BC9}" type="pres">
      <dgm:prSet presAssocID="{08E04938-4F04-467D-800B-674B560902BE}" presName="background4" presStyleLbl="node4" presStyleIdx="2" presStyleCnt="6"/>
      <dgm:spPr/>
    </dgm:pt>
    <dgm:pt modelId="{081701D2-553C-424A-AFE9-4428AB111BDB}" type="pres">
      <dgm:prSet presAssocID="{08E04938-4F04-467D-800B-674B560902BE}" presName="text4" presStyleLbl="fgAcc4" presStyleIdx="2" presStyleCnt="6">
        <dgm:presLayoutVars>
          <dgm:chPref val="3"/>
        </dgm:presLayoutVars>
      </dgm:prSet>
      <dgm:spPr/>
      <dgm:t>
        <a:bodyPr/>
        <a:lstStyle/>
        <a:p>
          <a:endParaRPr lang="en-IN"/>
        </a:p>
      </dgm:t>
    </dgm:pt>
    <dgm:pt modelId="{81CE93FF-DE0B-4665-9364-85AA1E14F279}" type="pres">
      <dgm:prSet presAssocID="{08E04938-4F04-467D-800B-674B560902BE}" presName="hierChild5" presStyleCnt="0"/>
      <dgm:spPr/>
    </dgm:pt>
    <dgm:pt modelId="{11E795A7-FCB2-4AB3-8E82-146B210A2AB4}" type="pres">
      <dgm:prSet presAssocID="{7AFE5371-0043-45E2-8860-9B75FAFCD489}" presName="Name10" presStyleLbl="parChTrans1D2" presStyleIdx="1" presStyleCnt="2"/>
      <dgm:spPr/>
      <dgm:t>
        <a:bodyPr/>
        <a:lstStyle/>
        <a:p>
          <a:endParaRPr lang="en-IN"/>
        </a:p>
      </dgm:t>
    </dgm:pt>
    <dgm:pt modelId="{D4065FA1-DCCD-41E9-B083-F5E10755AAE3}" type="pres">
      <dgm:prSet presAssocID="{692900AB-1A77-4270-88D2-C7B216D0966D}" presName="hierRoot2" presStyleCnt="0"/>
      <dgm:spPr/>
    </dgm:pt>
    <dgm:pt modelId="{0B01A8AA-DF13-44B3-8E5C-E344BBB23251}" type="pres">
      <dgm:prSet presAssocID="{692900AB-1A77-4270-88D2-C7B216D0966D}" presName="composite2" presStyleCnt="0"/>
      <dgm:spPr/>
    </dgm:pt>
    <dgm:pt modelId="{0B3E97E8-442F-4CAB-8AAF-5241F624EB6F}" type="pres">
      <dgm:prSet presAssocID="{692900AB-1A77-4270-88D2-C7B216D0966D}" presName="background2" presStyleLbl="node2" presStyleIdx="1" presStyleCnt="2"/>
      <dgm:spPr/>
    </dgm:pt>
    <dgm:pt modelId="{9FFC0264-D160-4523-9798-7DC1CDBF2578}" type="pres">
      <dgm:prSet presAssocID="{692900AB-1A77-4270-88D2-C7B216D0966D}" presName="text2" presStyleLbl="fgAcc2" presStyleIdx="1" presStyleCnt="2" custScaleY="71348">
        <dgm:presLayoutVars>
          <dgm:chPref val="3"/>
        </dgm:presLayoutVars>
      </dgm:prSet>
      <dgm:spPr/>
      <dgm:t>
        <a:bodyPr/>
        <a:lstStyle/>
        <a:p>
          <a:endParaRPr lang="en-IN"/>
        </a:p>
      </dgm:t>
    </dgm:pt>
    <dgm:pt modelId="{F0E00F7E-A3CA-44FB-A8AD-DC110F2D7B5A}" type="pres">
      <dgm:prSet presAssocID="{692900AB-1A77-4270-88D2-C7B216D0966D}" presName="hierChild3" presStyleCnt="0"/>
      <dgm:spPr/>
    </dgm:pt>
    <dgm:pt modelId="{E25E7CCB-A9DE-44BC-8B3A-FE1486741641}" type="pres">
      <dgm:prSet presAssocID="{7E5133CE-E9EE-488B-B0BA-EBBE79973A74}" presName="Name17" presStyleLbl="parChTrans1D3" presStyleIdx="2" presStyleCnt="4"/>
      <dgm:spPr/>
      <dgm:t>
        <a:bodyPr/>
        <a:lstStyle/>
        <a:p>
          <a:endParaRPr lang="en-IN"/>
        </a:p>
      </dgm:t>
    </dgm:pt>
    <dgm:pt modelId="{0CDD2647-83E1-45D9-A58A-B47A8B6BEB5E}" type="pres">
      <dgm:prSet presAssocID="{74191725-7EDD-4B8E-B15F-3ED089EE6326}" presName="hierRoot3" presStyleCnt="0"/>
      <dgm:spPr/>
    </dgm:pt>
    <dgm:pt modelId="{81A4E19A-A77D-4CD5-9953-1628EEA45D3C}" type="pres">
      <dgm:prSet presAssocID="{74191725-7EDD-4B8E-B15F-3ED089EE6326}" presName="composite3" presStyleCnt="0"/>
      <dgm:spPr/>
    </dgm:pt>
    <dgm:pt modelId="{2A59751A-FE1B-4640-8A3F-2BC2D6189659}" type="pres">
      <dgm:prSet presAssocID="{74191725-7EDD-4B8E-B15F-3ED089EE6326}" presName="background3" presStyleLbl="node3" presStyleIdx="2" presStyleCnt="4"/>
      <dgm:spPr/>
    </dgm:pt>
    <dgm:pt modelId="{16CE43BC-10FD-421B-9039-AF5B7E45E007}" type="pres">
      <dgm:prSet presAssocID="{74191725-7EDD-4B8E-B15F-3ED089EE6326}" presName="text3" presStyleLbl="fgAcc3" presStyleIdx="2" presStyleCnt="4" custLinFactNeighborX="-2720" custLinFactNeighborY="-3213">
        <dgm:presLayoutVars>
          <dgm:chPref val="3"/>
        </dgm:presLayoutVars>
      </dgm:prSet>
      <dgm:spPr/>
      <dgm:t>
        <a:bodyPr/>
        <a:lstStyle/>
        <a:p>
          <a:endParaRPr lang="en-IN"/>
        </a:p>
      </dgm:t>
    </dgm:pt>
    <dgm:pt modelId="{72B232F1-FA8C-4B9B-B6F4-60A40EFD8AC9}" type="pres">
      <dgm:prSet presAssocID="{74191725-7EDD-4B8E-B15F-3ED089EE6326}" presName="hierChild4" presStyleCnt="0"/>
      <dgm:spPr/>
    </dgm:pt>
    <dgm:pt modelId="{317935F5-ED41-40ED-B9D0-D1FAE2BE0E64}" type="pres">
      <dgm:prSet presAssocID="{3B710BAF-E587-446C-A2B9-F970402848D1}" presName="Name17" presStyleLbl="parChTrans1D3" presStyleIdx="3" presStyleCnt="4"/>
      <dgm:spPr/>
      <dgm:t>
        <a:bodyPr/>
        <a:lstStyle/>
        <a:p>
          <a:endParaRPr lang="en-IN"/>
        </a:p>
      </dgm:t>
    </dgm:pt>
    <dgm:pt modelId="{00972E97-2D22-4256-BACB-819E6E484CDB}" type="pres">
      <dgm:prSet presAssocID="{DEE5D67E-8817-4BAD-A560-3CAFBAA05CF3}" presName="hierRoot3" presStyleCnt="0"/>
      <dgm:spPr/>
    </dgm:pt>
    <dgm:pt modelId="{022FB478-51BF-40DD-9CE0-AB7D036AFBF9}" type="pres">
      <dgm:prSet presAssocID="{DEE5D67E-8817-4BAD-A560-3CAFBAA05CF3}" presName="composite3" presStyleCnt="0"/>
      <dgm:spPr/>
    </dgm:pt>
    <dgm:pt modelId="{FBD6FDA7-4AD8-4F73-AACA-6D0276C2B6A1}" type="pres">
      <dgm:prSet presAssocID="{DEE5D67E-8817-4BAD-A560-3CAFBAA05CF3}" presName="background3" presStyleLbl="node3" presStyleIdx="3" presStyleCnt="4"/>
      <dgm:spPr/>
    </dgm:pt>
    <dgm:pt modelId="{193C462F-9D16-44C8-90EE-AA84573761CB}" type="pres">
      <dgm:prSet presAssocID="{DEE5D67E-8817-4BAD-A560-3CAFBAA05CF3}" presName="text3" presStyleLbl="fgAcc3" presStyleIdx="3" presStyleCnt="4">
        <dgm:presLayoutVars>
          <dgm:chPref val="3"/>
        </dgm:presLayoutVars>
      </dgm:prSet>
      <dgm:spPr/>
      <dgm:t>
        <a:bodyPr/>
        <a:lstStyle/>
        <a:p>
          <a:endParaRPr lang="en-IN"/>
        </a:p>
      </dgm:t>
    </dgm:pt>
    <dgm:pt modelId="{1AC451D8-A356-4585-A040-E6CD6A09B4FD}" type="pres">
      <dgm:prSet presAssocID="{DEE5D67E-8817-4BAD-A560-3CAFBAA05CF3}" presName="hierChild4" presStyleCnt="0"/>
      <dgm:spPr/>
    </dgm:pt>
    <dgm:pt modelId="{0E694B66-05E6-4BCD-BD1E-91380EDE9098}" type="pres">
      <dgm:prSet presAssocID="{D3F88B8C-9078-4F98-A657-E1CA631A4F5E}" presName="Name23" presStyleLbl="parChTrans1D4" presStyleIdx="3" presStyleCnt="6"/>
      <dgm:spPr/>
      <dgm:t>
        <a:bodyPr/>
        <a:lstStyle/>
        <a:p>
          <a:endParaRPr lang="en-IN"/>
        </a:p>
      </dgm:t>
    </dgm:pt>
    <dgm:pt modelId="{E0D2D0F0-A8B8-4F13-A81C-CD104C85B566}" type="pres">
      <dgm:prSet presAssocID="{3EAEA398-58BA-452B-8F12-A977980C0990}" presName="hierRoot4" presStyleCnt="0"/>
      <dgm:spPr/>
    </dgm:pt>
    <dgm:pt modelId="{71D79675-6238-4915-B27D-DCDEA690D108}" type="pres">
      <dgm:prSet presAssocID="{3EAEA398-58BA-452B-8F12-A977980C0990}" presName="composite4" presStyleCnt="0"/>
      <dgm:spPr/>
    </dgm:pt>
    <dgm:pt modelId="{48482EDC-8DF2-432B-A90E-68F342D1A525}" type="pres">
      <dgm:prSet presAssocID="{3EAEA398-58BA-452B-8F12-A977980C0990}" presName="background4" presStyleLbl="node4" presStyleIdx="3" presStyleCnt="6"/>
      <dgm:spPr/>
    </dgm:pt>
    <dgm:pt modelId="{BC90C905-2823-43AB-802D-AB4A78B14187}" type="pres">
      <dgm:prSet presAssocID="{3EAEA398-58BA-452B-8F12-A977980C0990}" presName="text4" presStyleLbl="fgAcc4" presStyleIdx="3" presStyleCnt="6">
        <dgm:presLayoutVars>
          <dgm:chPref val="3"/>
        </dgm:presLayoutVars>
      </dgm:prSet>
      <dgm:spPr/>
      <dgm:t>
        <a:bodyPr/>
        <a:lstStyle/>
        <a:p>
          <a:endParaRPr lang="en-IN"/>
        </a:p>
      </dgm:t>
    </dgm:pt>
    <dgm:pt modelId="{3F5C8B6F-1C7B-4A23-9243-3485EB83031D}" type="pres">
      <dgm:prSet presAssocID="{3EAEA398-58BA-452B-8F12-A977980C0990}" presName="hierChild5" presStyleCnt="0"/>
      <dgm:spPr/>
    </dgm:pt>
    <dgm:pt modelId="{E1A6B189-17CE-402C-954F-EF580B0B69A8}" type="pres">
      <dgm:prSet presAssocID="{2E471499-FCB5-4E12-94C0-5016FB303E5B}" presName="Name23" presStyleLbl="parChTrans1D4" presStyleIdx="4" presStyleCnt="6"/>
      <dgm:spPr/>
      <dgm:t>
        <a:bodyPr/>
        <a:lstStyle/>
        <a:p>
          <a:endParaRPr lang="en-IN"/>
        </a:p>
      </dgm:t>
    </dgm:pt>
    <dgm:pt modelId="{208E4A40-F6CB-4BC0-8D9B-514901C2D42E}" type="pres">
      <dgm:prSet presAssocID="{B7C69620-3D44-46B3-B55F-99E59FCC03A7}" presName="hierRoot4" presStyleCnt="0"/>
      <dgm:spPr/>
    </dgm:pt>
    <dgm:pt modelId="{E790CAA9-538F-4F94-8B8A-62EE5D0AD122}" type="pres">
      <dgm:prSet presAssocID="{B7C69620-3D44-46B3-B55F-99E59FCC03A7}" presName="composite4" presStyleCnt="0"/>
      <dgm:spPr/>
    </dgm:pt>
    <dgm:pt modelId="{C1ABB29D-E0C7-495D-B65B-B34DCB8A1AB3}" type="pres">
      <dgm:prSet presAssocID="{B7C69620-3D44-46B3-B55F-99E59FCC03A7}" presName="background4" presStyleLbl="node4" presStyleIdx="4" presStyleCnt="6"/>
      <dgm:spPr/>
    </dgm:pt>
    <dgm:pt modelId="{ED36F1FF-DF86-4AF9-81A9-86D543408CB2}" type="pres">
      <dgm:prSet presAssocID="{B7C69620-3D44-46B3-B55F-99E59FCC03A7}" presName="text4" presStyleLbl="fgAcc4" presStyleIdx="4" presStyleCnt="6">
        <dgm:presLayoutVars>
          <dgm:chPref val="3"/>
        </dgm:presLayoutVars>
      </dgm:prSet>
      <dgm:spPr/>
      <dgm:t>
        <a:bodyPr/>
        <a:lstStyle/>
        <a:p>
          <a:endParaRPr lang="en-IN"/>
        </a:p>
      </dgm:t>
    </dgm:pt>
    <dgm:pt modelId="{00DCD79C-4367-47A2-ABD4-F7A1BEE7FB33}" type="pres">
      <dgm:prSet presAssocID="{B7C69620-3D44-46B3-B55F-99E59FCC03A7}" presName="hierChild5" presStyleCnt="0"/>
      <dgm:spPr/>
    </dgm:pt>
    <dgm:pt modelId="{3BFF475C-574D-4376-B48F-75461DA9FC0E}" type="pres">
      <dgm:prSet presAssocID="{EFA0EE7A-F353-485D-BF5B-FED66A0225BD}" presName="Name23" presStyleLbl="parChTrans1D4" presStyleIdx="5" presStyleCnt="6"/>
      <dgm:spPr/>
      <dgm:t>
        <a:bodyPr/>
        <a:lstStyle/>
        <a:p>
          <a:endParaRPr lang="en-IN"/>
        </a:p>
      </dgm:t>
    </dgm:pt>
    <dgm:pt modelId="{ED85CC06-5384-4A1B-8386-D41408FC3FD8}" type="pres">
      <dgm:prSet presAssocID="{873AC7F1-EC05-44C5-B77A-22B33445BF02}" presName="hierRoot4" presStyleCnt="0"/>
      <dgm:spPr/>
    </dgm:pt>
    <dgm:pt modelId="{C1E40519-BEE6-4E20-88A6-5762A367E2AD}" type="pres">
      <dgm:prSet presAssocID="{873AC7F1-EC05-44C5-B77A-22B33445BF02}" presName="composite4" presStyleCnt="0"/>
      <dgm:spPr/>
    </dgm:pt>
    <dgm:pt modelId="{018E779D-E2F3-4192-96CD-F92F6E3DB973}" type="pres">
      <dgm:prSet presAssocID="{873AC7F1-EC05-44C5-B77A-22B33445BF02}" presName="background4" presStyleLbl="node4" presStyleIdx="5" presStyleCnt="6"/>
      <dgm:spPr/>
    </dgm:pt>
    <dgm:pt modelId="{0CD8B953-7626-4C51-BA42-A3B1A22627FA}" type="pres">
      <dgm:prSet presAssocID="{873AC7F1-EC05-44C5-B77A-22B33445BF02}" presName="text4" presStyleLbl="fgAcc4" presStyleIdx="5" presStyleCnt="6">
        <dgm:presLayoutVars>
          <dgm:chPref val="3"/>
        </dgm:presLayoutVars>
      </dgm:prSet>
      <dgm:spPr/>
      <dgm:t>
        <a:bodyPr/>
        <a:lstStyle/>
        <a:p>
          <a:endParaRPr lang="en-IN"/>
        </a:p>
      </dgm:t>
    </dgm:pt>
    <dgm:pt modelId="{61FA69BD-970C-41E0-A013-5FACB573CCCB}" type="pres">
      <dgm:prSet presAssocID="{873AC7F1-EC05-44C5-B77A-22B33445BF02}" presName="hierChild5" presStyleCnt="0"/>
      <dgm:spPr/>
    </dgm:pt>
  </dgm:ptLst>
  <dgm:cxnLst>
    <dgm:cxn modelId="{58BA69B4-B4F2-4A3F-A679-753ED94D0A2D}" type="presOf" srcId="{74191725-7EDD-4B8E-B15F-3ED089EE6326}" destId="{16CE43BC-10FD-421B-9039-AF5B7E45E007}" srcOrd="0" destOrd="0" presId="urn:microsoft.com/office/officeart/2005/8/layout/hierarchy1"/>
    <dgm:cxn modelId="{5D8C13FF-6E62-4B4D-A304-D7B70210BAA5}" type="presOf" srcId="{CAF57A74-E5E8-4E27-AF47-498FC02FCF3E}" destId="{04CA8668-D955-4E72-9555-45ABE01142D3}" srcOrd="0" destOrd="0" presId="urn:microsoft.com/office/officeart/2005/8/layout/hierarchy1"/>
    <dgm:cxn modelId="{7E08FA8E-AC70-4154-A688-FA4CC658941A}" srcId="{2641E2D1-A2F4-4FBF-908B-07E84157CA30}" destId="{692900AB-1A77-4270-88D2-C7B216D0966D}" srcOrd="1" destOrd="0" parTransId="{7AFE5371-0043-45E2-8860-9B75FAFCD489}" sibTransId="{350B4388-262B-4C6F-AAD7-6882947CAB47}"/>
    <dgm:cxn modelId="{4D907D21-F8E2-473D-8BD4-B444D7E1A659}" srcId="{42026AD8-CCE6-4B33-A54C-C7647384871E}" destId="{2641E2D1-A2F4-4FBF-908B-07E84157CA30}" srcOrd="0" destOrd="0" parTransId="{53CF4E0E-9ECB-41DE-87BC-9FBE6668DC46}" sibTransId="{53648ACF-22AC-4DA9-A198-8BDA762487C2}"/>
    <dgm:cxn modelId="{2BCF2B6D-7B7B-4040-BA8A-18993039A948}" type="presOf" srcId="{E9B269BE-F021-4C4B-A292-96E9E5FA0E72}" destId="{CB577501-768C-40BC-9ECE-A400CA6A7629}" srcOrd="0" destOrd="0" presId="urn:microsoft.com/office/officeart/2005/8/layout/hierarchy1"/>
    <dgm:cxn modelId="{546991AC-6ACC-4184-BF03-AE97E53216B4}" srcId="{8183EC8C-6ED3-4DB7-8C6D-12D28C115EAD}" destId="{0E348527-90D7-4600-9D7F-31C0CDB87740}" srcOrd="0" destOrd="0" parTransId="{5FFA2A0F-C507-4F8B-B0BA-8591993D1C7C}" sibTransId="{4281D4F0-E0A7-468F-B6D6-3BF356F74126}"/>
    <dgm:cxn modelId="{7DBE0536-01E0-4917-A17A-FC2EB4BD131C}" type="presOf" srcId="{7E5133CE-E9EE-488B-B0BA-EBBE79973A74}" destId="{E25E7CCB-A9DE-44BC-8B3A-FE1486741641}" srcOrd="0" destOrd="0" presId="urn:microsoft.com/office/officeart/2005/8/layout/hierarchy1"/>
    <dgm:cxn modelId="{932348CA-8865-46F4-82BF-507D0BC6C762}" type="presOf" srcId="{0E348527-90D7-4600-9D7F-31C0CDB87740}" destId="{ECAB84A4-FE4E-4A29-9C8C-E2EF292A1F71}" srcOrd="0" destOrd="0" presId="urn:microsoft.com/office/officeart/2005/8/layout/hierarchy1"/>
    <dgm:cxn modelId="{453F780C-6A7B-4179-A529-EB9485381C86}" type="presOf" srcId="{2641E2D1-A2F4-4FBF-908B-07E84157CA30}" destId="{F0070B87-9DF5-4A50-85A5-2E7C08F7B9C1}" srcOrd="0" destOrd="0" presId="urn:microsoft.com/office/officeart/2005/8/layout/hierarchy1"/>
    <dgm:cxn modelId="{D2BD316C-D4A3-4150-867D-A5CDB11711F8}" type="presOf" srcId="{692900AB-1A77-4270-88D2-C7B216D0966D}" destId="{9FFC0264-D160-4523-9798-7DC1CDBF2578}" srcOrd="0" destOrd="0" presId="urn:microsoft.com/office/officeart/2005/8/layout/hierarchy1"/>
    <dgm:cxn modelId="{E1B6C762-6A4C-4EC0-A269-EC1853692BC9}" srcId="{2641E2D1-A2F4-4FBF-908B-07E84157CA30}" destId="{17E915DA-ED65-4200-9623-D5495D65A254}" srcOrd="0" destOrd="0" parTransId="{77391B70-1BB1-4DE3-A9FE-0528B2652E02}" sibTransId="{4A98EE67-0B75-4930-BA20-485539CBE1B4}"/>
    <dgm:cxn modelId="{C0068B5A-BE46-48BC-8E9D-C6C5F257436E}" type="presOf" srcId="{B7C69620-3D44-46B3-B55F-99E59FCC03A7}" destId="{ED36F1FF-DF86-4AF9-81A9-86D543408CB2}" srcOrd="0" destOrd="0" presId="urn:microsoft.com/office/officeart/2005/8/layout/hierarchy1"/>
    <dgm:cxn modelId="{C11E10D8-48B8-4455-B361-854E668651EB}" srcId="{692900AB-1A77-4270-88D2-C7B216D0966D}" destId="{DEE5D67E-8817-4BAD-A560-3CAFBAA05CF3}" srcOrd="1" destOrd="0" parTransId="{3B710BAF-E587-446C-A2B9-F970402848D1}" sibTransId="{40DD0102-4504-4451-9CFD-08CA5A09F233}"/>
    <dgm:cxn modelId="{81E32A72-E6E6-48F7-846C-B726003330FE}" srcId="{17E915DA-ED65-4200-9623-D5495D65A254}" destId="{8183EC8C-6ED3-4DB7-8C6D-12D28C115EAD}" srcOrd="1" destOrd="0" parTransId="{CAF57A74-E5E8-4E27-AF47-498FC02FCF3E}" sibTransId="{82BB90EB-3400-4D83-B2C5-7B80585DA0BF}"/>
    <dgm:cxn modelId="{305BBC6A-563C-4D64-8F26-FC55E8B21A66}" type="presOf" srcId="{873AC7F1-EC05-44C5-B77A-22B33445BF02}" destId="{0CD8B953-7626-4C51-BA42-A3B1A22627FA}" srcOrd="0" destOrd="0" presId="urn:microsoft.com/office/officeart/2005/8/layout/hierarchy1"/>
    <dgm:cxn modelId="{94873B75-EF59-458E-A5D1-CE74EC35DAD0}" srcId="{B7C69620-3D44-46B3-B55F-99E59FCC03A7}" destId="{873AC7F1-EC05-44C5-B77A-22B33445BF02}" srcOrd="0" destOrd="0" parTransId="{EFA0EE7A-F353-485D-BF5B-FED66A0225BD}" sibTransId="{323C844A-7C50-4387-8B4C-6695F97C1FC5}"/>
    <dgm:cxn modelId="{6212FAA1-A2C6-4363-BFAE-476EE964236E}" type="presOf" srcId="{17E915DA-ED65-4200-9623-D5495D65A254}" destId="{65840614-8C0A-4AB2-8BA8-C314C7D2FDAD}" srcOrd="0" destOrd="0" presId="urn:microsoft.com/office/officeart/2005/8/layout/hierarchy1"/>
    <dgm:cxn modelId="{42593851-8301-49B2-87E1-B396CBF96D45}" srcId="{17E915DA-ED65-4200-9623-D5495D65A254}" destId="{C3FE3D99-1599-4250-AD81-EDF8E5EC0A71}" srcOrd="0" destOrd="0" parTransId="{9022AAE2-BF0C-48C4-88D4-0B9CD52325A7}" sibTransId="{3B7C75AD-3BF4-4133-BBFC-EC832DF1C91A}"/>
    <dgm:cxn modelId="{95031268-8812-4252-8CA4-AC824E7B481F}" type="presOf" srcId="{3B710BAF-E587-446C-A2B9-F970402848D1}" destId="{317935F5-ED41-40ED-B9D0-D1FAE2BE0E64}" srcOrd="0" destOrd="0" presId="urn:microsoft.com/office/officeart/2005/8/layout/hierarchy1"/>
    <dgm:cxn modelId="{39ADB891-979C-4883-BD7A-0081B2C7BE9F}" type="presOf" srcId="{C3FE3D99-1599-4250-AD81-EDF8E5EC0A71}" destId="{E69EB7D6-1E09-40C7-9E46-37CB1070B238}" srcOrd="0" destOrd="0" presId="urn:microsoft.com/office/officeart/2005/8/layout/hierarchy1"/>
    <dgm:cxn modelId="{A55FA88C-5562-4068-BEDD-9EC95C10193B}" srcId="{0E348527-90D7-4600-9D7F-31C0CDB87740}" destId="{E9B269BE-F021-4C4B-A292-96E9E5FA0E72}" srcOrd="0" destOrd="0" parTransId="{7A7C8EC9-2C1E-4491-8206-B0FE75CD8EAE}" sibTransId="{815D9840-3F34-49C0-B00B-4A1F9719FF99}"/>
    <dgm:cxn modelId="{425269F0-1CD9-496B-9D8D-A5FFE907ED52}" srcId="{DEE5D67E-8817-4BAD-A560-3CAFBAA05CF3}" destId="{3EAEA398-58BA-452B-8F12-A977980C0990}" srcOrd="0" destOrd="0" parTransId="{D3F88B8C-9078-4F98-A657-E1CA631A4F5E}" sibTransId="{409BE647-40D6-4E65-A0D8-6B196E6CCA03}"/>
    <dgm:cxn modelId="{9CE73A1E-D564-4C34-BAC5-9C40378B27FB}" type="presOf" srcId="{DEE5D67E-8817-4BAD-A560-3CAFBAA05CF3}" destId="{193C462F-9D16-44C8-90EE-AA84573761CB}" srcOrd="0" destOrd="0" presId="urn:microsoft.com/office/officeart/2005/8/layout/hierarchy1"/>
    <dgm:cxn modelId="{B7EB9245-0FD8-4FC6-85DD-264750981163}" type="presOf" srcId="{2E471499-FCB5-4E12-94C0-5016FB303E5B}" destId="{E1A6B189-17CE-402C-954F-EF580B0B69A8}" srcOrd="0" destOrd="0" presId="urn:microsoft.com/office/officeart/2005/8/layout/hierarchy1"/>
    <dgm:cxn modelId="{51F4BDC6-36C4-4B4C-A10C-71C6F5103DC8}" type="presOf" srcId="{3EAEA398-58BA-452B-8F12-A977980C0990}" destId="{BC90C905-2823-43AB-802D-AB4A78B14187}" srcOrd="0" destOrd="0" presId="urn:microsoft.com/office/officeart/2005/8/layout/hierarchy1"/>
    <dgm:cxn modelId="{D19D08C8-2B83-4445-9A61-A945BCB33BC3}" type="presOf" srcId="{08E04938-4F04-467D-800B-674B560902BE}" destId="{081701D2-553C-424A-AFE9-4428AB111BDB}" srcOrd="0" destOrd="0" presId="urn:microsoft.com/office/officeart/2005/8/layout/hierarchy1"/>
    <dgm:cxn modelId="{9FB0FAD0-6E61-4FE4-A301-688F7EA90A6E}" srcId="{692900AB-1A77-4270-88D2-C7B216D0966D}" destId="{74191725-7EDD-4B8E-B15F-3ED089EE6326}" srcOrd="0" destOrd="0" parTransId="{7E5133CE-E9EE-488B-B0BA-EBBE79973A74}" sibTransId="{6F9219B2-96C1-4A2D-A586-DC7BBE62584C}"/>
    <dgm:cxn modelId="{6DEC6606-C391-4904-9AEE-49655CDAA02A}" type="presOf" srcId="{EFA0EE7A-F353-485D-BF5B-FED66A0225BD}" destId="{3BFF475C-574D-4376-B48F-75461DA9FC0E}" srcOrd="0" destOrd="0" presId="urn:microsoft.com/office/officeart/2005/8/layout/hierarchy1"/>
    <dgm:cxn modelId="{F6297015-DD03-467F-95D1-EBDCD8C0E18E}" type="presOf" srcId="{42026AD8-CCE6-4B33-A54C-C7647384871E}" destId="{FB03A46B-13B3-47AB-BEE6-9EA52AA0026E}" srcOrd="0" destOrd="0" presId="urn:microsoft.com/office/officeart/2005/8/layout/hierarchy1"/>
    <dgm:cxn modelId="{DF8F3F81-EAF3-476E-9437-ACF68375C693}" type="presOf" srcId="{7A7C8EC9-2C1E-4491-8206-B0FE75CD8EAE}" destId="{85E2E85F-136E-4F22-8CF9-E30A2E5031FD}" srcOrd="0" destOrd="0" presId="urn:microsoft.com/office/officeart/2005/8/layout/hierarchy1"/>
    <dgm:cxn modelId="{E5AF1E9E-CFA3-48B6-ADE9-7D889D4409B8}" srcId="{E9B269BE-F021-4C4B-A292-96E9E5FA0E72}" destId="{08E04938-4F04-467D-800B-674B560902BE}" srcOrd="0" destOrd="0" parTransId="{114CF0AD-B7AB-4AD4-87FA-E7D51E9265B9}" sibTransId="{0A899352-88CA-457A-AFD2-1EE2A7296CF5}"/>
    <dgm:cxn modelId="{E4B8A837-83C0-4907-A7EF-E97EB25B297B}" type="presOf" srcId="{7AFE5371-0043-45E2-8860-9B75FAFCD489}" destId="{11E795A7-FCB2-4AB3-8E82-146B210A2AB4}" srcOrd="0" destOrd="0" presId="urn:microsoft.com/office/officeart/2005/8/layout/hierarchy1"/>
    <dgm:cxn modelId="{65CC47B8-DAF5-4BE7-BCAB-69ECA7C6B572}" type="presOf" srcId="{5FFA2A0F-C507-4F8B-B0BA-8591993D1C7C}" destId="{4445A307-9095-49C1-ABBF-45EBA608CCCD}" srcOrd="0" destOrd="0" presId="urn:microsoft.com/office/officeart/2005/8/layout/hierarchy1"/>
    <dgm:cxn modelId="{CF3C43E1-B8C3-4275-B5D5-0509D178591A}" type="presOf" srcId="{9022AAE2-BF0C-48C4-88D4-0B9CD52325A7}" destId="{1CD2BFF5-4C30-493F-802F-2D8BE0F5A045}" srcOrd="0" destOrd="0" presId="urn:microsoft.com/office/officeart/2005/8/layout/hierarchy1"/>
    <dgm:cxn modelId="{DDCA0108-112B-4878-A25F-506885C305C0}" type="presOf" srcId="{114CF0AD-B7AB-4AD4-87FA-E7D51E9265B9}" destId="{2EEDB7E4-3072-47D4-BA4B-FD8E54E3F544}" srcOrd="0" destOrd="0" presId="urn:microsoft.com/office/officeart/2005/8/layout/hierarchy1"/>
    <dgm:cxn modelId="{1F0E8920-CE74-4EA7-AE2F-065A7C0CF647}" type="presOf" srcId="{77391B70-1BB1-4DE3-A9FE-0528B2652E02}" destId="{908FFF8E-A6DE-4554-8033-BD939756FA83}" srcOrd="0" destOrd="0" presId="urn:microsoft.com/office/officeart/2005/8/layout/hierarchy1"/>
    <dgm:cxn modelId="{28FE2DEB-F0C1-4455-B0F6-7FE952B77595}" srcId="{3EAEA398-58BA-452B-8F12-A977980C0990}" destId="{B7C69620-3D44-46B3-B55F-99E59FCC03A7}" srcOrd="0" destOrd="0" parTransId="{2E471499-FCB5-4E12-94C0-5016FB303E5B}" sibTransId="{46FDAF69-AF6A-4E58-AE78-B02DD4E6FB80}"/>
    <dgm:cxn modelId="{39AE2A15-A8F6-4735-9F20-A852165775F4}" type="presOf" srcId="{D3F88B8C-9078-4F98-A657-E1CA631A4F5E}" destId="{0E694B66-05E6-4BCD-BD1E-91380EDE9098}" srcOrd="0" destOrd="0" presId="urn:microsoft.com/office/officeart/2005/8/layout/hierarchy1"/>
    <dgm:cxn modelId="{D6259C38-3CA6-4BC8-A75D-4707C2DC951E}" type="presOf" srcId="{8183EC8C-6ED3-4DB7-8C6D-12D28C115EAD}" destId="{D9977A9D-997D-4538-957E-DB894154F292}" srcOrd="0" destOrd="0" presId="urn:microsoft.com/office/officeart/2005/8/layout/hierarchy1"/>
    <dgm:cxn modelId="{0A3CDF4F-8AA4-4626-8BE0-40A36133FCC7}" type="presParOf" srcId="{FB03A46B-13B3-47AB-BEE6-9EA52AA0026E}" destId="{26010048-6BCE-4B28-A3F0-4CDEFB1F7E49}" srcOrd="0" destOrd="0" presId="urn:microsoft.com/office/officeart/2005/8/layout/hierarchy1"/>
    <dgm:cxn modelId="{AA5606FE-8217-4F72-AF72-26AA7C40A10A}" type="presParOf" srcId="{26010048-6BCE-4B28-A3F0-4CDEFB1F7E49}" destId="{035F885A-ED74-4FFE-A7B5-149BBCFB1B3B}" srcOrd="0" destOrd="0" presId="urn:microsoft.com/office/officeart/2005/8/layout/hierarchy1"/>
    <dgm:cxn modelId="{5C35A232-E98F-4DEE-A952-599DD1C73D6E}" type="presParOf" srcId="{035F885A-ED74-4FFE-A7B5-149BBCFB1B3B}" destId="{FBC1FDE1-737B-4625-8BDB-6CBEC08D103E}" srcOrd="0" destOrd="0" presId="urn:microsoft.com/office/officeart/2005/8/layout/hierarchy1"/>
    <dgm:cxn modelId="{C6ED4975-AC4A-429F-BC85-2A4440BF93CD}" type="presParOf" srcId="{035F885A-ED74-4FFE-A7B5-149BBCFB1B3B}" destId="{F0070B87-9DF5-4A50-85A5-2E7C08F7B9C1}" srcOrd="1" destOrd="0" presId="urn:microsoft.com/office/officeart/2005/8/layout/hierarchy1"/>
    <dgm:cxn modelId="{F96A7664-BB8E-44F1-B5F6-B353AA8BB1D1}" type="presParOf" srcId="{26010048-6BCE-4B28-A3F0-4CDEFB1F7E49}" destId="{BA958D8F-CBC8-4A43-8808-DB29DC86C3DE}" srcOrd="1" destOrd="0" presId="urn:microsoft.com/office/officeart/2005/8/layout/hierarchy1"/>
    <dgm:cxn modelId="{640962E0-8453-484E-96B2-3F94C6DAAD54}" type="presParOf" srcId="{BA958D8F-CBC8-4A43-8808-DB29DC86C3DE}" destId="{908FFF8E-A6DE-4554-8033-BD939756FA83}" srcOrd="0" destOrd="0" presId="urn:microsoft.com/office/officeart/2005/8/layout/hierarchy1"/>
    <dgm:cxn modelId="{7DBE79A6-9E3D-45E3-B66B-A076A1CB95EA}" type="presParOf" srcId="{BA958D8F-CBC8-4A43-8808-DB29DC86C3DE}" destId="{73164943-23A4-4958-9DAA-317569C23B3D}" srcOrd="1" destOrd="0" presId="urn:microsoft.com/office/officeart/2005/8/layout/hierarchy1"/>
    <dgm:cxn modelId="{CAD44326-3DE8-4057-B9A0-0F0FDB304F8D}" type="presParOf" srcId="{73164943-23A4-4958-9DAA-317569C23B3D}" destId="{8FA8BD4E-7309-4F03-B3D7-E0C6B268B1C5}" srcOrd="0" destOrd="0" presId="urn:microsoft.com/office/officeart/2005/8/layout/hierarchy1"/>
    <dgm:cxn modelId="{35300EA0-51F8-47D5-B3D4-A9294FC92B6A}" type="presParOf" srcId="{8FA8BD4E-7309-4F03-B3D7-E0C6B268B1C5}" destId="{80B5290F-0064-44E7-ABA7-E54AA1CEAB1B}" srcOrd="0" destOrd="0" presId="urn:microsoft.com/office/officeart/2005/8/layout/hierarchy1"/>
    <dgm:cxn modelId="{C3A7E29B-E07E-4B50-A580-5BB6B05086CB}" type="presParOf" srcId="{8FA8BD4E-7309-4F03-B3D7-E0C6B268B1C5}" destId="{65840614-8C0A-4AB2-8BA8-C314C7D2FDAD}" srcOrd="1" destOrd="0" presId="urn:microsoft.com/office/officeart/2005/8/layout/hierarchy1"/>
    <dgm:cxn modelId="{BF877544-C02F-4897-838F-DB8FA79CD5B8}" type="presParOf" srcId="{73164943-23A4-4958-9DAA-317569C23B3D}" destId="{907D5098-EC2F-4BFC-B8CA-3CAAE3555E35}" srcOrd="1" destOrd="0" presId="urn:microsoft.com/office/officeart/2005/8/layout/hierarchy1"/>
    <dgm:cxn modelId="{B9D33E05-7DEB-4D21-B91D-E77681298F48}" type="presParOf" srcId="{907D5098-EC2F-4BFC-B8CA-3CAAE3555E35}" destId="{1CD2BFF5-4C30-493F-802F-2D8BE0F5A045}" srcOrd="0" destOrd="0" presId="urn:microsoft.com/office/officeart/2005/8/layout/hierarchy1"/>
    <dgm:cxn modelId="{48B90228-3F03-46B9-8E93-5EB708A75409}" type="presParOf" srcId="{907D5098-EC2F-4BFC-B8CA-3CAAE3555E35}" destId="{B4A6AA35-59CC-4122-A26E-0BF182AC06EB}" srcOrd="1" destOrd="0" presId="urn:microsoft.com/office/officeart/2005/8/layout/hierarchy1"/>
    <dgm:cxn modelId="{7E57855A-F9E4-4160-83F8-6A71EEC2F26E}" type="presParOf" srcId="{B4A6AA35-59CC-4122-A26E-0BF182AC06EB}" destId="{FE4F11CD-9487-4CE3-8D62-2C7D3F2BBC88}" srcOrd="0" destOrd="0" presId="urn:microsoft.com/office/officeart/2005/8/layout/hierarchy1"/>
    <dgm:cxn modelId="{D52276CE-8587-4CC9-9981-77C97AD51BFF}" type="presParOf" srcId="{FE4F11CD-9487-4CE3-8D62-2C7D3F2BBC88}" destId="{E61DFABA-1179-4BF7-984E-2E2E9AFDB2FD}" srcOrd="0" destOrd="0" presId="urn:microsoft.com/office/officeart/2005/8/layout/hierarchy1"/>
    <dgm:cxn modelId="{976708F3-F15A-4DC2-9768-2DC4883BF56E}" type="presParOf" srcId="{FE4F11CD-9487-4CE3-8D62-2C7D3F2BBC88}" destId="{E69EB7D6-1E09-40C7-9E46-37CB1070B238}" srcOrd="1" destOrd="0" presId="urn:microsoft.com/office/officeart/2005/8/layout/hierarchy1"/>
    <dgm:cxn modelId="{CDF658E5-06B2-4C5E-AB7A-9FD62BA629D4}" type="presParOf" srcId="{B4A6AA35-59CC-4122-A26E-0BF182AC06EB}" destId="{0D0114BD-7C37-4F54-A79F-3D689583DAA2}" srcOrd="1" destOrd="0" presId="urn:microsoft.com/office/officeart/2005/8/layout/hierarchy1"/>
    <dgm:cxn modelId="{862E68C6-53F9-4F3E-806F-11BE836B49D6}" type="presParOf" srcId="{907D5098-EC2F-4BFC-B8CA-3CAAE3555E35}" destId="{04CA8668-D955-4E72-9555-45ABE01142D3}" srcOrd="2" destOrd="0" presId="urn:microsoft.com/office/officeart/2005/8/layout/hierarchy1"/>
    <dgm:cxn modelId="{9A2DD7D0-8AC4-4273-AD35-96B85788451B}" type="presParOf" srcId="{907D5098-EC2F-4BFC-B8CA-3CAAE3555E35}" destId="{F56238DB-B888-41A9-A28B-C2854308A090}" srcOrd="3" destOrd="0" presId="urn:microsoft.com/office/officeart/2005/8/layout/hierarchy1"/>
    <dgm:cxn modelId="{ADD6B329-06B2-43BB-A845-B53A667808C7}" type="presParOf" srcId="{F56238DB-B888-41A9-A28B-C2854308A090}" destId="{C1F4712E-4EBE-46D1-B97E-F235BF1EAAD6}" srcOrd="0" destOrd="0" presId="urn:microsoft.com/office/officeart/2005/8/layout/hierarchy1"/>
    <dgm:cxn modelId="{4495D384-927C-4A11-AAAE-7C142590F820}" type="presParOf" srcId="{C1F4712E-4EBE-46D1-B97E-F235BF1EAAD6}" destId="{DDDF749B-E7D3-4DD3-BE89-2BD7D9B3BFA7}" srcOrd="0" destOrd="0" presId="urn:microsoft.com/office/officeart/2005/8/layout/hierarchy1"/>
    <dgm:cxn modelId="{14A54FA5-98CE-4C42-A4BD-640BC4B3041D}" type="presParOf" srcId="{C1F4712E-4EBE-46D1-B97E-F235BF1EAAD6}" destId="{D9977A9D-997D-4538-957E-DB894154F292}" srcOrd="1" destOrd="0" presId="urn:microsoft.com/office/officeart/2005/8/layout/hierarchy1"/>
    <dgm:cxn modelId="{2AF0AAA8-AED5-4091-B1B6-17A1E1E02CB3}" type="presParOf" srcId="{F56238DB-B888-41A9-A28B-C2854308A090}" destId="{981D60E5-8FB2-4050-A57A-6382292D9D3B}" srcOrd="1" destOrd="0" presId="urn:microsoft.com/office/officeart/2005/8/layout/hierarchy1"/>
    <dgm:cxn modelId="{2F9836AA-17A9-4C7F-BB11-FCD15640773A}" type="presParOf" srcId="{981D60E5-8FB2-4050-A57A-6382292D9D3B}" destId="{4445A307-9095-49C1-ABBF-45EBA608CCCD}" srcOrd="0" destOrd="0" presId="urn:microsoft.com/office/officeart/2005/8/layout/hierarchy1"/>
    <dgm:cxn modelId="{C246B7DD-29E9-4925-913E-53FC2EA75C9C}" type="presParOf" srcId="{981D60E5-8FB2-4050-A57A-6382292D9D3B}" destId="{B2435B36-8647-454F-AF0C-16D7A28B0794}" srcOrd="1" destOrd="0" presId="urn:microsoft.com/office/officeart/2005/8/layout/hierarchy1"/>
    <dgm:cxn modelId="{5B721B6D-7E4C-4C88-9489-113C7F36E9F8}" type="presParOf" srcId="{B2435B36-8647-454F-AF0C-16D7A28B0794}" destId="{D0B2EB34-C87F-47EF-A8D3-F4A077110069}" srcOrd="0" destOrd="0" presId="urn:microsoft.com/office/officeart/2005/8/layout/hierarchy1"/>
    <dgm:cxn modelId="{7EC0D12F-1965-4DA7-B16F-A50BB7956DF8}" type="presParOf" srcId="{D0B2EB34-C87F-47EF-A8D3-F4A077110069}" destId="{78F96AA8-1045-4298-8AC2-BCB902981EBA}" srcOrd="0" destOrd="0" presId="urn:microsoft.com/office/officeart/2005/8/layout/hierarchy1"/>
    <dgm:cxn modelId="{F86B9905-1165-42C5-B3D0-7183F3B03B33}" type="presParOf" srcId="{D0B2EB34-C87F-47EF-A8D3-F4A077110069}" destId="{ECAB84A4-FE4E-4A29-9C8C-E2EF292A1F71}" srcOrd="1" destOrd="0" presId="urn:microsoft.com/office/officeart/2005/8/layout/hierarchy1"/>
    <dgm:cxn modelId="{80A91411-E694-4E1D-8CCB-0A2C22CF40F7}" type="presParOf" srcId="{B2435B36-8647-454F-AF0C-16D7A28B0794}" destId="{C9C8251B-746D-4982-A493-DDDB97BE2C91}" srcOrd="1" destOrd="0" presId="urn:microsoft.com/office/officeart/2005/8/layout/hierarchy1"/>
    <dgm:cxn modelId="{1F060788-F3ED-4A25-B8EC-11C420EE0FA2}" type="presParOf" srcId="{C9C8251B-746D-4982-A493-DDDB97BE2C91}" destId="{85E2E85F-136E-4F22-8CF9-E30A2E5031FD}" srcOrd="0" destOrd="0" presId="urn:microsoft.com/office/officeart/2005/8/layout/hierarchy1"/>
    <dgm:cxn modelId="{55E3171C-569C-4696-92F9-3C01A8A76F22}" type="presParOf" srcId="{C9C8251B-746D-4982-A493-DDDB97BE2C91}" destId="{F6C89C05-CD3F-43C8-A2BF-2F279E83B94E}" srcOrd="1" destOrd="0" presId="urn:microsoft.com/office/officeart/2005/8/layout/hierarchy1"/>
    <dgm:cxn modelId="{3D1BD45B-0705-485F-8507-20F9BCED66D3}" type="presParOf" srcId="{F6C89C05-CD3F-43C8-A2BF-2F279E83B94E}" destId="{DE60E9CE-9DE5-456D-AE3C-50DEB7A6C165}" srcOrd="0" destOrd="0" presId="urn:microsoft.com/office/officeart/2005/8/layout/hierarchy1"/>
    <dgm:cxn modelId="{F2117C19-F3F6-4866-9A4E-80B2F700B5F6}" type="presParOf" srcId="{DE60E9CE-9DE5-456D-AE3C-50DEB7A6C165}" destId="{BF8AEA22-4109-4B28-BE6B-2F80F651C400}" srcOrd="0" destOrd="0" presId="urn:microsoft.com/office/officeart/2005/8/layout/hierarchy1"/>
    <dgm:cxn modelId="{61EB77C7-98C3-473A-B86D-9B043F56D677}" type="presParOf" srcId="{DE60E9CE-9DE5-456D-AE3C-50DEB7A6C165}" destId="{CB577501-768C-40BC-9ECE-A400CA6A7629}" srcOrd="1" destOrd="0" presId="urn:microsoft.com/office/officeart/2005/8/layout/hierarchy1"/>
    <dgm:cxn modelId="{4A889F1F-8801-4A55-9BF1-3FB19291D66F}" type="presParOf" srcId="{F6C89C05-CD3F-43C8-A2BF-2F279E83B94E}" destId="{10922CF3-9F99-4707-A99D-2946B2724BC5}" srcOrd="1" destOrd="0" presId="urn:microsoft.com/office/officeart/2005/8/layout/hierarchy1"/>
    <dgm:cxn modelId="{77632206-54F7-4800-A9B8-DF909BB06361}" type="presParOf" srcId="{10922CF3-9F99-4707-A99D-2946B2724BC5}" destId="{2EEDB7E4-3072-47D4-BA4B-FD8E54E3F544}" srcOrd="0" destOrd="0" presId="urn:microsoft.com/office/officeart/2005/8/layout/hierarchy1"/>
    <dgm:cxn modelId="{9948D52C-4E7E-4C7D-B3A4-8099C3706267}" type="presParOf" srcId="{10922CF3-9F99-4707-A99D-2946B2724BC5}" destId="{B52EA3F5-8D2C-4094-8342-D2B1EA8FC789}" srcOrd="1" destOrd="0" presId="urn:microsoft.com/office/officeart/2005/8/layout/hierarchy1"/>
    <dgm:cxn modelId="{50CE3864-EE4D-433D-B2C2-4EFC6185CFE5}" type="presParOf" srcId="{B52EA3F5-8D2C-4094-8342-D2B1EA8FC789}" destId="{40B163B1-FA37-4A1D-8F84-F77DDBB440C4}" srcOrd="0" destOrd="0" presId="urn:microsoft.com/office/officeart/2005/8/layout/hierarchy1"/>
    <dgm:cxn modelId="{BD4489EF-1ADC-4B76-9145-B784BFD8C291}" type="presParOf" srcId="{40B163B1-FA37-4A1D-8F84-F77DDBB440C4}" destId="{C09C5082-5ADD-4D3E-8824-1465F0A64BC9}" srcOrd="0" destOrd="0" presId="urn:microsoft.com/office/officeart/2005/8/layout/hierarchy1"/>
    <dgm:cxn modelId="{92246DE9-D234-483C-886A-98E81BEA62BA}" type="presParOf" srcId="{40B163B1-FA37-4A1D-8F84-F77DDBB440C4}" destId="{081701D2-553C-424A-AFE9-4428AB111BDB}" srcOrd="1" destOrd="0" presId="urn:microsoft.com/office/officeart/2005/8/layout/hierarchy1"/>
    <dgm:cxn modelId="{EE2DCA0D-8120-44DB-8F7C-164F46239BA7}" type="presParOf" srcId="{B52EA3F5-8D2C-4094-8342-D2B1EA8FC789}" destId="{81CE93FF-DE0B-4665-9364-85AA1E14F279}" srcOrd="1" destOrd="0" presId="urn:microsoft.com/office/officeart/2005/8/layout/hierarchy1"/>
    <dgm:cxn modelId="{C70BC29B-A9CC-45EF-BF0A-2F02FFA26386}" type="presParOf" srcId="{BA958D8F-CBC8-4A43-8808-DB29DC86C3DE}" destId="{11E795A7-FCB2-4AB3-8E82-146B210A2AB4}" srcOrd="2" destOrd="0" presId="urn:microsoft.com/office/officeart/2005/8/layout/hierarchy1"/>
    <dgm:cxn modelId="{D8FD30E5-C90F-4EFA-9CAC-F51D867DC524}" type="presParOf" srcId="{BA958D8F-CBC8-4A43-8808-DB29DC86C3DE}" destId="{D4065FA1-DCCD-41E9-B083-F5E10755AAE3}" srcOrd="3" destOrd="0" presId="urn:microsoft.com/office/officeart/2005/8/layout/hierarchy1"/>
    <dgm:cxn modelId="{AA776E29-51A9-455B-A6DA-79BC01082DC3}" type="presParOf" srcId="{D4065FA1-DCCD-41E9-B083-F5E10755AAE3}" destId="{0B01A8AA-DF13-44B3-8E5C-E344BBB23251}" srcOrd="0" destOrd="0" presId="urn:microsoft.com/office/officeart/2005/8/layout/hierarchy1"/>
    <dgm:cxn modelId="{6EA82EDD-5C95-4F41-A5C8-D9450A4E0AB8}" type="presParOf" srcId="{0B01A8AA-DF13-44B3-8E5C-E344BBB23251}" destId="{0B3E97E8-442F-4CAB-8AAF-5241F624EB6F}" srcOrd="0" destOrd="0" presId="urn:microsoft.com/office/officeart/2005/8/layout/hierarchy1"/>
    <dgm:cxn modelId="{A559B7E3-0155-43A6-AEC6-8E9832B5D893}" type="presParOf" srcId="{0B01A8AA-DF13-44B3-8E5C-E344BBB23251}" destId="{9FFC0264-D160-4523-9798-7DC1CDBF2578}" srcOrd="1" destOrd="0" presId="urn:microsoft.com/office/officeart/2005/8/layout/hierarchy1"/>
    <dgm:cxn modelId="{E5581310-7606-4EDE-9DB0-8E1487BDCEEF}" type="presParOf" srcId="{D4065FA1-DCCD-41E9-B083-F5E10755AAE3}" destId="{F0E00F7E-A3CA-44FB-A8AD-DC110F2D7B5A}" srcOrd="1" destOrd="0" presId="urn:microsoft.com/office/officeart/2005/8/layout/hierarchy1"/>
    <dgm:cxn modelId="{0D36E978-5D92-4486-AC3E-C7A2303869FA}" type="presParOf" srcId="{F0E00F7E-A3CA-44FB-A8AD-DC110F2D7B5A}" destId="{E25E7CCB-A9DE-44BC-8B3A-FE1486741641}" srcOrd="0" destOrd="0" presId="urn:microsoft.com/office/officeart/2005/8/layout/hierarchy1"/>
    <dgm:cxn modelId="{3061E19F-EA99-438C-9652-7CF8163DEF46}" type="presParOf" srcId="{F0E00F7E-A3CA-44FB-A8AD-DC110F2D7B5A}" destId="{0CDD2647-83E1-45D9-A58A-B47A8B6BEB5E}" srcOrd="1" destOrd="0" presId="urn:microsoft.com/office/officeart/2005/8/layout/hierarchy1"/>
    <dgm:cxn modelId="{C3DA62F6-CD15-420F-89A1-75479BDE0925}" type="presParOf" srcId="{0CDD2647-83E1-45D9-A58A-B47A8B6BEB5E}" destId="{81A4E19A-A77D-4CD5-9953-1628EEA45D3C}" srcOrd="0" destOrd="0" presId="urn:microsoft.com/office/officeart/2005/8/layout/hierarchy1"/>
    <dgm:cxn modelId="{53654212-BC6A-4C14-8803-5E4BE4A187F4}" type="presParOf" srcId="{81A4E19A-A77D-4CD5-9953-1628EEA45D3C}" destId="{2A59751A-FE1B-4640-8A3F-2BC2D6189659}" srcOrd="0" destOrd="0" presId="urn:microsoft.com/office/officeart/2005/8/layout/hierarchy1"/>
    <dgm:cxn modelId="{A0B6A188-8622-4FBA-BC5A-739F2FF5B060}" type="presParOf" srcId="{81A4E19A-A77D-4CD5-9953-1628EEA45D3C}" destId="{16CE43BC-10FD-421B-9039-AF5B7E45E007}" srcOrd="1" destOrd="0" presId="urn:microsoft.com/office/officeart/2005/8/layout/hierarchy1"/>
    <dgm:cxn modelId="{970EC57C-B1EC-4400-B122-2839476DFB97}" type="presParOf" srcId="{0CDD2647-83E1-45D9-A58A-B47A8B6BEB5E}" destId="{72B232F1-FA8C-4B9B-B6F4-60A40EFD8AC9}" srcOrd="1" destOrd="0" presId="urn:microsoft.com/office/officeart/2005/8/layout/hierarchy1"/>
    <dgm:cxn modelId="{03262442-2632-4968-99AA-E333582F5BAA}" type="presParOf" srcId="{F0E00F7E-A3CA-44FB-A8AD-DC110F2D7B5A}" destId="{317935F5-ED41-40ED-B9D0-D1FAE2BE0E64}" srcOrd="2" destOrd="0" presId="urn:microsoft.com/office/officeart/2005/8/layout/hierarchy1"/>
    <dgm:cxn modelId="{3ED033D4-20A4-43E4-BC53-15CE36BBAAC4}" type="presParOf" srcId="{F0E00F7E-A3CA-44FB-A8AD-DC110F2D7B5A}" destId="{00972E97-2D22-4256-BACB-819E6E484CDB}" srcOrd="3" destOrd="0" presId="urn:microsoft.com/office/officeart/2005/8/layout/hierarchy1"/>
    <dgm:cxn modelId="{F89C5135-21B1-4536-A6E5-30AB1456A5C4}" type="presParOf" srcId="{00972E97-2D22-4256-BACB-819E6E484CDB}" destId="{022FB478-51BF-40DD-9CE0-AB7D036AFBF9}" srcOrd="0" destOrd="0" presId="urn:microsoft.com/office/officeart/2005/8/layout/hierarchy1"/>
    <dgm:cxn modelId="{F0B46DD4-722A-4BE7-B03C-DB5A345B7B2E}" type="presParOf" srcId="{022FB478-51BF-40DD-9CE0-AB7D036AFBF9}" destId="{FBD6FDA7-4AD8-4F73-AACA-6D0276C2B6A1}" srcOrd="0" destOrd="0" presId="urn:microsoft.com/office/officeart/2005/8/layout/hierarchy1"/>
    <dgm:cxn modelId="{127D087D-940D-4F27-B19E-CBE9A7228E40}" type="presParOf" srcId="{022FB478-51BF-40DD-9CE0-AB7D036AFBF9}" destId="{193C462F-9D16-44C8-90EE-AA84573761CB}" srcOrd="1" destOrd="0" presId="urn:microsoft.com/office/officeart/2005/8/layout/hierarchy1"/>
    <dgm:cxn modelId="{87895473-7631-4184-B6B5-775F3FE3B93F}" type="presParOf" srcId="{00972E97-2D22-4256-BACB-819E6E484CDB}" destId="{1AC451D8-A356-4585-A040-E6CD6A09B4FD}" srcOrd="1" destOrd="0" presId="urn:microsoft.com/office/officeart/2005/8/layout/hierarchy1"/>
    <dgm:cxn modelId="{F4A6418E-8F3E-4C40-84D4-C35C3C54D1FA}" type="presParOf" srcId="{1AC451D8-A356-4585-A040-E6CD6A09B4FD}" destId="{0E694B66-05E6-4BCD-BD1E-91380EDE9098}" srcOrd="0" destOrd="0" presId="urn:microsoft.com/office/officeart/2005/8/layout/hierarchy1"/>
    <dgm:cxn modelId="{8285F67A-7029-4794-ADC8-810112F2331E}" type="presParOf" srcId="{1AC451D8-A356-4585-A040-E6CD6A09B4FD}" destId="{E0D2D0F0-A8B8-4F13-A81C-CD104C85B566}" srcOrd="1" destOrd="0" presId="urn:microsoft.com/office/officeart/2005/8/layout/hierarchy1"/>
    <dgm:cxn modelId="{1FD33FAF-FD05-4066-82A2-5FC15D6F4321}" type="presParOf" srcId="{E0D2D0F0-A8B8-4F13-A81C-CD104C85B566}" destId="{71D79675-6238-4915-B27D-DCDEA690D108}" srcOrd="0" destOrd="0" presId="urn:microsoft.com/office/officeart/2005/8/layout/hierarchy1"/>
    <dgm:cxn modelId="{5A7A50BB-81B2-4492-A554-E178C44F0FDF}" type="presParOf" srcId="{71D79675-6238-4915-B27D-DCDEA690D108}" destId="{48482EDC-8DF2-432B-A90E-68F342D1A525}" srcOrd="0" destOrd="0" presId="urn:microsoft.com/office/officeart/2005/8/layout/hierarchy1"/>
    <dgm:cxn modelId="{7D4903FC-3613-4DA6-B521-0929A70863C8}" type="presParOf" srcId="{71D79675-6238-4915-B27D-DCDEA690D108}" destId="{BC90C905-2823-43AB-802D-AB4A78B14187}" srcOrd="1" destOrd="0" presId="urn:microsoft.com/office/officeart/2005/8/layout/hierarchy1"/>
    <dgm:cxn modelId="{3B5E8318-1A87-4B1F-A674-C6A9BA2B432D}" type="presParOf" srcId="{E0D2D0F0-A8B8-4F13-A81C-CD104C85B566}" destId="{3F5C8B6F-1C7B-4A23-9243-3485EB83031D}" srcOrd="1" destOrd="0" presId="urn:microsoft.com/office/officeart/2005/8/layout/hierarchy1"/>
    <dgm:cxn modelId="{C985C911-E356-47B3-9CBE-7DE0523FB971}" type="presParOf" srcId="{3F5C8B6F-1C7B-4A23-9243-3485EB83031D}" destId="{E1A6B189-17CE-402C-954F-EF580B0B69A8}" srcOrd="0" destOrd="0" presId="urn:microsoft.com/office/officeart/2005/8/layout/hierarchy1"/>
    <dgm:cxn modelId="{D79102BB-6824-476C-AC9F-F5C6CB257AC6}" type="presParOf" srcId="{3F5C8B6F-1C7B-4A23-9243-3485EB83031D}" destId="{208E4A40-F6CB-4BC0-8D9B-514901C2D42E}" srcOrd="1" destOrd="0" presId="urn:microsoft.com/office/officeart/2005/8/layout/hierarchy1"/>
    <dgm:cxn modelId="{70013B22-8EB4-496A-A1CF-B85805A9DD89}" type="presParOf" srcId="{208E4A40-F6CB-4BC0-8D9B-514901C2D42E}" destId="{E790CAA9-538F-4F94-8B8A-62EE5D0AD122}" srcOrd="0" destOrd="0" presId="urn:microsoft.com/office/officeart/2005/8/layout/hierarchy1"/>
    <dgm:cxn modelId="{3C5C957B-78C0-49A7-97B4-AA4893F7FA29}" type="presParOf" srcId="{E790CAA9-538F-4F94-8B8A-62EE5D0AD122}" destId="{C1ABB29D-E0C7-495D-B65B-B34DCB8A1AB3}" srcOrd="0" destOrd="0" presId="urn:microsoft.com/office/officeart/2005/8/layout/hierarchy1"/>
    <dgm:cxn modelId="{F92BBC8F-3303-4C72-8612-E1639F487D09}" type="presParOf" srcId="{E790CAA9-538F-4F94-8B8A-62EE5D0AD122}" destId="{ED36F1FF-DF86-4AF9-81A9-86D543408CB2}" srcOrd="1" destOrd="0" presId="urn:microsoft.com/office/officeart/2005/8/layout/hierarchy1"/>
    <dgm:cxn modelId="{4A3B6776-B59C-476A-A818-9637DB61D394}" type="presParOf" srcId="{208E4A40-F6CB-4BC0-8D9B-514901C2D42E}" destId="{00DCD79C-4367-47A2-ABD4-F7A1BEE7FB33}" srcOrd="1" destOrd="0" presId="urn:microsoft.com/office/officeart/2005/8/layout/hierarchy1"/>
    <dgm:cxn modelId="{94B27C51-286F-4157-A6E6-3E24C2AA8140}" type="presParOf" srcId="{00DCD79C-4367-47A2-ABD4-F7A1BEE7FB33}" destId="{3BFF475C-574D-4376-B48F-75461DA9FC0E}" srcOrd="0" destOrd="0" presId="urn:microsoft.com/office/officeart/2005/8/layout/hierarchy1"/>
    <dgm:cxn modelId="{244AD908-528F-4854-A71A-85677588A7B3}" type="presParOf" srcId="{00DCD79C-4367-47A2-ABD4-F7A1BEE7FB33}" destId="{ED85CC06-5384-4A1B-8386-D41408FC3FD8}" srcOrd="1" destOrd="0" presId="urn:microsoft.com/office/officeart/2005/8/layout/hierarchy1"/>
    <dgm:cxn modelId="{44861497-9DD7-4FAC-88CA-D56FEFF51050}" type="presParOf" srcId="{ED85CC06-5384-4A1B-8386-D41408FC3FD8}" destId="{C1E40519-BEE6-4E20-88A6-5762A367E2AD}" srcOrd="0" destOrd="0" presId="urn:microsoft.com/office/officeart/2005/8/layout/hierarchy1"/>
    <dgm:cxn modelId="{9338D425-51EB-439D-8BE1-2722F5FF7327}" type="presParOf" srcId="{C1E40519-BEE6-4E20-88A6-5762A367E2AD}" destId="{018E779D-E2F3-4192-96CD-F92F6E3DB973}" srcOrd="0" destOrd="0" presId="urn:microsoft.com/office/officeart/2005/8/layout/hierarchy1"/>
    <dgm:cxn modelId="{686AC8B5-C4F7-40F3-99D2-CD3881C18AA8}" type="presParOf" srcId="{C1E40519-BEE6-4E20-88A6-5762A367E2AD}" destId="{0CD8B953-7626-4C51-BA42-A3B1A22627FA}" srcOrd="1" destOrd="0" presId="urn:microsoft.com/office/officeart/2005/8/layout/hierarchy1"/>
    <dgm:cxn modelId="{A97C0FF5-68D1-4FEE-B8AF-38F1626B3AF5}" type="presParOf" srcId="{ED85CC06-5384-4A1B-8386-D41408FC3FD8}" destId="{61FA69BD-970C-41E0-A013-5FACB573CCCB}"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E194877-458A-46E4-89E5-026DC95A570E}"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IN"/>
        </a:p>
      </dgm:t>
    </dgm:pt>
    <dgm:pt modelId="{B6197D3D-2E00-45A5-82F2-CDF8DC1DBAFD}">
      <dgm:prSet phldrT="[Text]"/>
      <dgm:spPr/>
      <dgm:t>
        <a:bodyPr/>
        <a:lstStyle/>
        <a:p>
          <a:r>
            <a:rPr lang="en-IN"/>
            <a:t>Muskan Ludhiyani</a:t>
          </a:r>
        </a:p>
      </dgm:t>
    </dgm:pt>
    <dgm:pt modelId="{2D61DA9C-C826-4C99-A3E9-3F79B1EA67BB}" type="parTrans" cxnId="{2508AA28-584A-4FF5-9A84-D50D33EB9394}">
      <dgm:prSet/>
      <dgm:spPr/>
      <dgm:t>
        <a:bodyPr/>
        <a:lstStyle/>
        <a:p>
          <a:endParaRPr lang="en-IN"/>
        </a:p>
      </dgm:t>
    </dgm:pt>
    <dgm:pt modelId="{7A81A3B7-BEE8-41E5-9A8D-2213679CAEB0}" type="sibTrans" cxnId="{2508AA28-584A-4FF5-9A84-D50D33EB9394}">
      <dgm:prSet/>
      <dgm:spPr/>
      <dgm:t>
        <a:bodyPr/>
        <a:lstStyle/>
        <a:p>
          <a:endParaRPr lang="en-IN"/>
        </a:p>
      </dgm:t>
    </dgm:pt>
    <dgm:pt modelId="{66C563F7-8BE0-4EB0-B4D3-CF04343F4225}">
      <dgm:prSet phldrT="[Text]"/>
      <dgm:spPr/>
      <dgm:t>
        <a:bodyPr/>
        <a:lstStyle/>
        <a:p>
          <a:r>
            <a:rPr lang="en-IN"/>
            <a:t>Discussion of project algorithm.</a:t>
          </a:r>
        </a:p>
      </dgm:t>
    </dgm:pt>
    <dgm:pt modelId="{FE59B292-C950-4535-A026-40E5610067A0}" type="parTrans" cxnId="{EF010D6A-B805-42F9-8BAF-98123F3ABC20}">
      <dgm:prSet/>
      <dgm:spPr/>
      <dgm:t>
        <a:bodyPr/>
        <a:lstStyle/>
        <a:p>
          <a:endParaRPr lang="en-IN"/>
        </a:p>
      </dgm:t>
    </dgm:pt>
    <dgm:pt modelId="{33693745-1ABB-4140-923F-DFE14BD1C4FE}" type="sibTrans" cxnId="{EF010D6A-B805-42F9-8BAF-98123F3ABC20}">
      <dgm:prSet/>
      <dgm:spPr/>
      <dgm:t>
        <a:bodyPr/>
        <a:lstStyle/>
        <a:p>
          <a:endParaRPr lang="en-IN"/>
        </a:p>
      </dgm:t>
    </dgm:pt>
    <dgm:pt modelId="{2AA5825B-F6A6-408E-9024-3366C07FEC33}">
      <dgm:prSet phldrT="[Text]"/>
      <dgm:spPr/>
      <dgm:t>
        <a:bodyPr/>
        <a:lstStyle/>
        <a:p>
          <a:r>
            <a:rPr lang="en-IN"/>
            <a:t>Code for ticket booking of M Square (Movies).</a:t>
          </a:r>
        </a:p>
      </dgm:t>
    </dgm:pt>
    <dgm:pt modelId="{2688249A-2573-4B37-A644-6479D4C0AC8F}" type="parTrans" cxnId="{8D9701BF-A68C-41DE-AE4C-E9951C436A2D}">
      <dgm:prSet/>
      <dgm:spPr/>
      <dgm:t>
        <a:bodyPr/>
        <a:lstStyle/>
        <a:p>
          <a:endParaRPr lang="en-IN"/>
        </a:p>
      </dgm:t>
    </dgm:pt>
    <dgm:pt modelId="{32046E5B-6C54-4BA6-B989-7C0DBD15FC85}" type="sibTrans" cxnId="{8D9701BF-A68C-41DE-AE4C-E9951C436A2D}">
      <dgm:prSet/>
      <dgm:spPr/>
      <dgm:t>
        <a:bodyPr/>
        <a:lstStyle/>
        <a:p>
          <a:endParaRPr lang="en-IN"/>
        </a:p>
      </dgm:t>
    </dgm:pt>
    <dgm:pt modelId="{6AA929C9-6700-48E1-9C83-D1E974B4D2A3}">
      <dgm:prSet phldrT="[Text]"/>
      <dgm:spPr/>
      <dgm:t>
        <a:bodyPr/>
        <a:lstStyle/>
        <a:p>
          <a:r>
            <a:rPr lang="en-IN"/>
            <a:t>Soumya Verma</a:t>
          </a:r>
        </a:p>
      </dgm:t>
    </dgm:pt>
    <dgm:pt modelId="{606F0119-8C7E-44B0-AFF7-5DC67F9AFB3D}" type="parTrans" cxnId="{F8BAC476-9718-485C-B0A0-11EA543755DC}">
      <dgm:prSet/>
      <dgm:spPr/>
      <dgm:t>
        <a:bodyPr/>
        <a:lstStyle/>
        <a:p>
          <a:endParaRPr lang="en-IN"/>
        </a:p>
      </dgm:t>
    </dgm:pt>
    <dgm:pt modelId="{8567D1D0-52EA-4992-8214-8B98A0413163}" type="sibTrans" cxnId="{F8BAC476-9718-485C-B0A0-11EA543755DC}">
      <dgm:prSet/>
      <dgm:spPr/>
      <dgm:t>
        <a:bodyPr/>
        <a:lstStyle/>
        <a:p>
          <a:endParaRPr lang="en-IN"/>
        </a:p>
      </dgm:t>
    </dgm:pt>
    <dgm:pt modelId="{4241FFB1-9B94-4400-89B8-FC7EB41AD4F5}">
      <dgm:prSet phldrT="[Text]"/>
      <dgm:spPr/>
      <dgm:t>
        <a:bodyPr/>
        <a:lstStyle/>
        <a:p>
          <a:r>
            <a:rPr lang="en-IN"/>
            <a:t>Discussion of project algorithm.</a:t>
          </a:r>
        </a:p>
      </dgm:t>
    </dgm:pt>
    <dgm:pt modelId="{9979424C-755E-4E21-85E0-603C75CA6C10}" type="parTrans" cxnId="{09F122A1-AC7D-42CE-8241-16664B2CD8D1}">
      <dgm:prSet/>
      <dgm:spPr/>
      <dgm:t>
        <a:bodyPr/>
        <a:lstStyle/>
        <a:p>
          <a:endParaRPr lang="en-IN"/>
        </a:p>
      </dgm:t>
    </dgm:pt>
    <dgm:pt modelId="{067DFF41-D7CF-4AEC-9A90-8F290445A493}" type="sibTrans" cxnId="{09F122A1-AC7D-42CE-8241-16664B2CD8D1}">
      <dgm:prSet/>
      <dgm:spPr/>
      <dgm:t>
        <a:bodyPr/>
        <a:lstStyle/>
        <a:p>
          <a:endParaRPr lang="en-IN"/>
        </a:p>
      </dgm:t>
    </dgm:pt>
    <dgm:pt modelId="{0CBC5BFB-E9E1-4AD8-834B-5CC35996A573}">
      <dgm:prSet phldrT="[Text]"/>
      <dgm:spPr/>
      <dgm:t>
        <a:bodyPr/>
        <a:lstStyle/>
        <a:p>
          <a:r>
            <a:rPr lang="en-IN"/>
            <a:t>Amruit Pratyay</a:t>
          </a:r>
        </a:p>
      </dgm:t>
    </dgm:pt>
    <dgm:pt modelId="{A81D77B3-FDD8-462B-8926-3C356DB74D8A}" type="parTrans" cxnId="{69718AF9-835C-47A9-9A3A-D9C9FDF3E38E}">
      <dgm:prSet/>
      <dgm:spPr/>
      <dgm:t>
        <a:bodyPr/>
        <a:lstStyle/>
        <a:p>
          <a:endParaRPr lang="en-IN"/>
        </a:p>
      </dgm:t>
    </dgm:pt>
    <dgm:pt modelId="{6CD0345C-94B0-4A88-9FBB-66750212AC93}" type="sibTrans" cxnId="{69718AF9-835C-47A9-9A3A-D9C9FDF3E38E}">
      <dgm:prSet/>
      <dgm:spPr/>
      <dgm:t>
        <a:bodyPr/>
        <a:lstStyle/>
        <a:p>
          <a:endParaRPr lang="en-IN"/>
        </a:p>
      </dgm:t>
    </dgm:pt>
    <dgm:pt modelId="{BB386CA8-A3D2-43F1-BCAE-B5BBF0A19EAD}">
      <dgm:prSet phldrT="[Text]"/>
      <dgm:spPr/>
      <dgm:t>
        <a:bodyPr/>
        <a:lstStyle/>
        <a:p>
          <a:r>
            <a:rPr lang="en-IN"/>
            <a:t>Discussion of project algorithm.</a:t>
          </a:r>
        </a:p>
      </dgm:t>
    </dgm:pt>
    <dgm:pt modelId="{F9143606-926F-4E8B-91D7-06F871A1D32B}" type="parTrans" cxnId="{2B1DD00D-596A-4DCE-8985-5F9E33EE4E2E}">
      <dgm:prSet/>
      <dgm:spPr/>
      <dgm:t>
        <a:bodyPr/>
        <a:lstStyle/>
        <a:p>
          <a:endParaRPr lang="en-IN"/>
        </a:p>
      </dgm:t>
    </dgm:pt>
    <dgm:pt modelId="{3179F9E5-BAD6-4599-8A2E-8B03AE641968}" type="sibTrans" cxnId="{2B1DD00D-596A-4DCE-8985-5F9E33EE4E2E}">
      <dgm:prSet/>
      <dgm:spPr/>
      <dgm:t>
        <a:bodyPr/>
        <a:lstStyle/>
        <a:p>
          <a:endParaRPr lang="en-IN"/>
        </a:p>
      </dgm:t>
    </dgm:pt>
    <dgm:pt modelId="{FFA17289-AA89-4BC8-8360-291092A39C68}">
      <dgm:prSet phldrT="[Text]"/>
      <dgm:spPr/>
      <dgm:t>
        <a:bodyPr/>
        <a:lstStyle/>
        <a:p>
          <a:r>
            <a:rPr lang="en-IN"/>
            <a:t>Building up the Project Report.</a:t>
          </a:r>
        </a:p>
      </dgm:t>
    </dgm:pt>
    <dgm:pt modelId="{8335764A-233A-424A-8FD7-CC1EB8668430}" type="parTrans" cxnId="{9D224D43-FC76-45B0-BA92-C72B7453A93E}">
      <dgm:prSet/>
      <dgm:spPr/>
      <dgm:t>
        <a:bodyPr/>
        <a:lstStyle/>
        <a:p>
          <a:endParaRPr lang="en-IN"/>
        </a:p>
      </dgm:t>
    </dgm:pt>
    <dgm:pt modelId="{13F36909-C0C2-4FA3-8A80-2A15E825ACF5}" type="sibTrans" cxnId="{9D224D43-FC76-45B0-BA92-C72B7453A93E}">
      <dgm:prSet/>
      <dgm:spPr/>
      <dgm:t>
        <a:bodyPr/>
        <a:lstStyle/>
        <a:p>
          <a:endParaRPr lang="en-IN"/>
        </a:p>
      </dgm:t>
    </dgm:pt>
    <dgm:pt modelId="{F20E4B0B-A9BE-406D-908C-C1DE99F7B6D4}">
      <dgm:prSet phldrT="[Text]"/>
      <dgm:spPr/>
      <dgm:t>
        <a:bodyPr/>
        <a:lstStyle/>
        <a:p>
          <a:r>
            <a:rPr lang="en-IN"/>
            <a:t>Jayant Goel</a:t>
          </a:r>
        </a:p>
      </dgm:t>
    </dgm:pt>
    <dgm:pt modelId="{A8A17C2E-31C6-48E9-9C0D-3ACB0E545111}" type="parTrans" cxnId="{207B7A78-FC48-4805-AA38-F8162203B2C5}">
      <dgm:prSet/>
      <dgm:spPr/>
      <dgm:t>
        <a:bodyPr/>
        <a:lstStyle/>
        <a:p>
          <a:endParaRPr lang="en-IN"/>
        </a:p>
      </dgm:t>
    </dgm:pt>
    <dgm:pt modelId="{176EC861-98E4-4540-B0E9-518A0198991E}" type="sibTrans" cxnId="{207B7A78-FC48-4805-AA38-F8162203B2C5}">
      <dgm:prSet/>
      <dgm:spPr/>
      <dgm:t>
        <a:bodyPr/>
        <a:lstStyle/>
        <a:p>
          <a:endParaRPr lang="en-IN"/>
        </a:p>
      </dgm:t>
    </dgm:pt>
    <dgm:pt modelId="{3EC7F1A1-7811-48A9-81BD-7D92F28A76FB}">
      <dgm:prSet phldrT="[Text]"/>
      <dgm:spPr/>
      <dgm:t>
        <a:bodyPr/>
        <a:lstStyle/>
        <a:p>
          <a:r>
            <a:rPr lang="en-IN"/>
            <a:t>Discussion of project algorithm.</a:t>
          </a:r>
        </a:p>
      </dgm:t>
    </dgm:pt>
    <dgm:pt modelId="{A565C49C-E77B-401C-BB66-7D919DCB8BAC}" type="parTrans" cxnId="{68AD10AE-0B25-41C3-9AA6-77136556F762}">
      <dgm:prSet/>
      <dgm:spPr/>
      <dgm:t>
        <a:bodyPr/>
        <a:lstStyle/>
        <a:p>
          <a:endParaRPr lang="en-IN"/>
        </a:p>
      </dgm:t>
    </dgm:pt>
    <dgm:pt modelId="{ABBD8FBB-1A3F-42AA-8C9D-4651B98FB538}" type="sibTrans" cxnId="{68AD10AE-0B25-41C3-9AA6-77136556F762}">
      <dgm:prSet/>
      <dgm:spPr/>
      <dgm:t>
        <a:bodyPr/>
        <a:lstStyle/>
        <a:p>
          <a:endParaRPr lang="en-IN"/>
        </a:p>
      </dgm:t>
    </dgm:pt>
    <dgm:pt modelId="{4AA38148-859C-4BC3-837C-898410B460C8}">
      <dgm:prSet phldrT="[Text]"/>
      <dgm:spPr/>
      <dgm:t>
        <a:bodyPr/>
        <a:lstStyle/>
        <a:p>
          <a:r>
            <a:rPr lang="en-IN"/>
            <a:t>Code for ticket booking of M Square (IPL).</a:t>
          </a:r>
        </a:p>
      </dgm:t>
    </dgm:pt>
    <dgm:pt modelId="{259AADB7-1439-41C3-AB7A-C43D89B3BE97}" type="parTrans" cxnId="{3DC1D2DA-9170-4121-8A1B-6B150632795A}">
      <dgm:prSet/>
      <dgm:spPr/>
      <dgm:t>
        <a:bodyPr/>
        <a:lstStyle/>
        <a:p>
          <a:endParaRPr lang="en-IN"/>
        </a:p>
      </dgm:t>
    </dgm:pt>
    <dgm:pt modelId="{6B8B9501-A9A0-4260-91AF-5F4BCFDFEC7F}" type="sibTrans" cxnId="{3DC1D2DA-9170-4121-8A1B-6B150632795A}">
      <dgm:prSet/>
      <dgm:spPr/>
      <dgm:t>
        <a:bodyPr/>
        <a:lstStyle/>
        <a:p>
          <a:endParaRPr lang="en-IN"/>
        </a:p>
      </dgm:t>
    </dgm:pt>
    <dgm:pt modelId="{97BAAAAB-E5CC-4E9F-8C6A-97EF8A8AA996}">
      <dgm:prSet phldrT="[Text]"/>
      <dgm:spPr/>
      <dgm:t>
        <a:bodyPr/>
        <a:lstStyle/>
        <a:p>
          <a:r>
            <a:rPr lang="en-IN"/>
            <a:t>Building up the Project Report.</a:t>
          </a:r>
        </a:p>
      </dgm:t>
    </dgm:pt>
    <dgm:pt modelId="{2A5629C0-8111-4CC9-BC4F-D2E5E0929EC8}" type="parTrans" cxnId="{0FCE432B-1BD7-4C0C-B887-05B9EB8949B5}">
      <dgm:prSet/>
      <dgm:spPr/>
      <dgm:t>
        <a:bodyPr/>
        <a:lstStyle/>
        <a:p>
          <a:endParaRPr lang="en-IN"/>
        </a:p>
      </dgm:t>
    </dgm:pt>
    <dgm:pt modelId="{775C6A62-0115-4449-85F1-2B1965F0B31D}" type="sibTrans" cxnId="{0FCE432B-1BD7-4C0C-B887-05B9EB8949B5}">
      <dgm:prSet/>
      <dgm:spPr/>
      <dgm:t>
        <a:bodyPr/>
        <a:lstStyle/>
        <a:p>
          <a:endParaRPr lang="en-IN"/>
        </a:p>
      </dgm:t>
    </dgm:pt>
    <dgm:pt modelId="{7BDEBA4B-0BAB-460F-8159-EE44043D8365}">
      <dgm:prSet phldrT="[Text]"/>
      <dgm:spPr/>
      <dgm:t>
        <a:bodyPr/>
        <a:lstStyle/>
        <a:p>
          <a:r>
            <a:rPr lang="en-IN"/>
            <a:t>Code for insertion of movies and matches.</a:t>
          </a:r>
        </a:p>
      </dgm:t>
    </dgm:pt>
    <dgm:pt modelId="{6D1554A5-0C85-4186-9EA2-3D766E07B0A4}" type="parTrans" cxnId="{D8F9510B-05AE-42C6-99BC-16FE0851D7F7}">
      <dgm:prSet/>
      <dgm:spPr/>
      <dgm:t>
        <a:bodyPr/>
        <a:lstStyle/>
        <a:p>
          <a:endParaRPr lang="en-IN"/>
        </a:p>
      </dgm:t>
    </dgm:pt>
    <dgm:pt modelId="{A27BFEB6-E7D2-4B0C-8B47-0F3F7299563D}" type="sibTrans" cxnId="{D8F9510B-05AE-42C6-99BC-16FE0851D7F7}">
      <dgm:prSet/>
      <dgm:spPr/>
      <dgm:t>
        <a:bodyPr/>
        <a:lstStyle/>
        <a:p>
          <a:endParaRPr lang="en-IN"/>
        </a:p>
      </dgm:t>
    </dgm:pt>
    <dgm:pt modelId="{CFB222C6-5FAF-4D70-B808-A4FA5F49979C}">
      <dgm:prSet phldrT="[Text]"/>
      <dgm:spPr/>
      <dgm:t>
        <a:bodyPr/>
        <a:lstStyle/>
        <a:p>
          <a:r>
            <a:rPr lang="en-IN"/>
            <a:t>Code for main function.</a:t>
          </a:r>
        </a:p>
      </dgm:t>
    </dgm:pt>
    <dgm:pt modelId="{62F27B75-123A-470D-BD2F-A283B8AB4001}" type="parTrans" cxnId="{B1AC3834-D3F0-412E-A298-C42D5040660C}">
      <dgm:prSet/>
      <dgm:spPr/>
      <dgm:t>
        <a:bodyPr/>
        <a:lstStyle/>
        <a:p>
          <a:endParaRPr lang="en-IN"/>
        </a:p>
      </dgm:t>
    </dgm:pt>
    <dgm:pt modelId="{B7AC5455-16A6-4547-BF91-D991E15F61BC}" type="sibTrans" cxnId="{B1AC3834-D3F0-412E-A298-C42D5040660C}">
      <dgm:prSet/>
      <dgm:spPr/>
      <dgm:t>
        <a:bodyPr/>
        <a:lstStyle/>
        <a:p>
          <a:endParaRPr lang="en-IN"/>
        </a:p>
      </dgm:t>
    </dgm:pt>
    <dgm:pt modelId="{56434868-84AD-451A-B25B-D1AC029283A0}">
      <dgm:prSet phldrT="[Text]"/>
      <dgm:spPr/>
      <dgm:t>
        <a:bodyPr/>
        <a:lstStyle/>
        <a:p>
          <a:r>
            <a:rPr lang="en-IN"/>
            <a:t>Editing of report.</a:t>
          </a:r>
        </a:p>
      </dgm:t>
    </dgm:pt>
    <dgm:pt modelId="{91AB862B-8320-4925-B55B-E7F7CDCF7206}" type="parTrans" cxnId="{945168A7-DFDC-4694-BD3B-D9966B3BBBEC}">
      <dgm:prSet/>
      <dgm:spPr/>
      <dgm:t>
        <a:bodyPr/>
        <a:lstStyle/>
        <a:p>
          <a:endParaRPr lang="en-IN"/>
        </a:p>
      </dgm:t>
    </dgm:pt>
    <dgm:pt modelId="{70530423-D583-4890-8B9D-845465363997}" type="sibTrans" cxnId="{945168A7-DFDC-4694-BD3B-D9966B3BBBEC}">
      <dgm:prSet/>
      <dgm:spPr/>
      <dgm:t>
        <a:bodyPr/>
        <a:lstStyle/>
        <a:p>
          <a:endParaRPr lang="en-IN"/>
        </a:p>
      </dgm:t>
    </dgm:pt>
    <dgm:pt modelId="{CAF024B5-F929-4E96-811B-8159605BC761}">
      <dgm:prSet phldrT="[Text]"/>
      <dgm:spPr/>
      <dgm:t>
        <a:bodyPr/>
        <a:lstStyle/>
        <a:p>
          <a:r>
            <a:rPr lang="en-IN"/>
            <a:t>Formation of Point Table.</a:t>
          </a:r>
        </a:p>
      </dgm:t>
    </dgm:pt>
    <dgm:pt modelId="{50F7A383-18FA-42B2-AB2C-2C02703BC35A}" type="parTrans" cxnId="{DF3EB963-932C-477A-9A86-9BF650327736}">
      <dgm:prSet/>
      <dgm:spPr/>
      <dgm:t>
        <a:bodyPr/>
        <a:lstStyle/>
        <a:p>
          <a:endParaRPr lang="en-IN"/>
        </a:p>
      </dgm:t>
    </dgm:pt>
    <dgm:pt modelId="{74B44943-AFB1-4DB1-852A-B73F1D5CF68A}" type="sibTrans" cxnId="{DF3EB963-932C-477A-9A86-9BF650327736}">
      <dgm:prSet/>
      <dgm:spPr/>
      <dgm:t>
        <a:bodyPr/>
        <a:lstStyle/>
        <a:p>
          <a:endParaRPr lang="en-IN"/>
        </a:p>
      </dgm:t>
    </dgm:pt>
    <dgm:pt modelId="{8DED13BF-E5E5-425A-8257-F86A9D57BD48}" type="pres">
      <dgm:prSet presAssocID="{0E194877-458A-46E4-89E5-026DC95A570E}" presName="Name0" presStyleCnt="0">
        <dgm:presLayoutVars>
          <dgm:dir/>
          <dgm:animLvl val="lvl"/>
          <dgm:resizeHandles val="exact"/>
        </dgm:presLayoutVars>
      </dgm:prSet>
      <dgm:spPr/>
      <dgm:t>
        <a:bodyPr/>
        <a:lstStyle/>
        <a:p>
          <a:endParaRPr lang="en-IN"/>
        </a:p>
      </dgm:t>
    </dgm:pt>
    <dgm:pt modelId="{77991E51-D0AD-4855-AC93-3A5FC33CEBD1}" type="pres">
      <dgm:prSet presAssocID="{B6197D3D-2E00-45A5-82F2-CDF8DC1DBAFD}" presName="linNode" presStyleCnt="0"/>
      <dgm:spPr/>
    </dgm:pt>
    <dgm:pt modelId="{DB7B164B-3A72-49EA-AC2B-EFA614A609EE}" type="pres">
      <dgm:prSet presAssocID="{B6197D3D-2E00-45A5-82F2-CDF8DC1DBAFD}" presName="parentText" presStyleLbl="node1" presStyleIdx="0" presStyleCnt="4">
        <dgm:presLayoutVars>
          <dgm:chMax val="1"/>
          <dgm:bulletEnabled val="1"/>
        </dgm:presLayoutVars>
      </dgm:prSet>
      <dgm:spPr/>
      <dgm:t>
        <a:bodyPr/>
        <a:lstStyle/>
        <a:p>
          <a:endParaRPr lang="en-IN"/>
        </a:p>
      </dgm:t>
    </dgm:pt>
    <dgm:pt modelId="{EA6B2189-7E84-4F7B-ACA6-3F90F1DDC8E9}" type="pres">
      <dgm:prSet presAssocID="{B6197D3D-2E00-45A5-82F2-CDF8DC1DBAFD}" presName="descendantText" presStyleLbl="alignAccFollowNode1" presStyleIdx="0" presStyleCnt="4">
        <dgm:presLayoutVars>
          <dgm:bulletEnabled val="1"/>
        </dgm:presLayoutVars>
      </dgm:prSet>
      <dgm:spPr/>
      <dgm:t>
        <a:bodyPr/>
        <a:lstStyle/>
        <a:p>
          <a:endParaRPr lang="en-IN"/>
        </a:p>
      </dgm:t>
    </dgm:pt>
    <dgm:pt modelId="{E65E5B55-CBF3-4551-B3D6-AE47EDBCECEC}" type="pres">
      <dgm:prSet presAssocID="{7A81A3B7-BEE8-41E5-9A8D-2213679CAEB0}" presName="sp" presStyleCnt="0"/>
      <dgm:spPr/>
    </dgm:pt>
    <dgm:pt modelId="{FE033D18-529E-4056-BCB4-024D527EC01B}" type="pres">
      <dgm:prSet presAssocID="{6AA929C9-6700-48E1-9C83-D1E974B4D2A3}" presName="linNode" presStyleCnt="0"/>
      <dgm:spPr/>
    </dgm:pt>
    <dgm:pt modelId="{BCA78C81-F37F-40F6-BC21-40161F939A9E}" type="pres">
      <dgm:prSet presAssocID="{6AA929C9-6700-48E1-9C83-D1E974B4D2A3}" presName="parentText" presStyleLbl="node1" presStyleIdx="1" presStyleCnt="4">
        <dgm:presLayoutVars>
          <dgm:chMax val="1"/>
          <dgm:bulletEnabled val="1"/>
        </dgm:presLayoutVars>
      </dgm:prSet>
      <dgm:spPr/>
      <dgm:t>
        <a:bodyPr/>
        <a:lstStyle/>
        <a:p>
          <a:endParaRPr lang="en-IN"/>
        </a:p>
      </dgm:t>
    </dgm:pt>
    <dgm:pt modelId="{6C29F99E-5865-49C9-AAF7-A802C65A1B2C}" type="pres">
      <dgm:prSet presAssocID="{6AA929C9-6700-48E1-9C83-D1E974B4D2A3}" presName="descendantText" presStyleLbl="alignAccFollowNode1" presStyleIdx="1" presStyleCnt="4">
        <dgm:presLayoutVars>
          <dgm:bulletEnabled val="1"/>
        </dgm:presLayoutVars>
      </dgm:prSet>
      <dgm:spPr/>
      <dgm:t>
        <a:bodyPr/>
        <a:lstStyle/>
        <a:p>
          <a:endParaRPr lang="en-IN"/>
        </a:p>
      </dgm:t>
    </dgm:pt>
    <dgm:pt modelId="{B551D544-5756-49BF-9D4F-B72CF226AB08}" type="pres">
      <dgm:prSet presAssocID="{8567D1D0-52EA-4992-8214-8B98A0413163}" presName="sp" presStyleCnt="0"/>
      <dgm:spPr/>
    </dgm:pt>
    <dgm:pt modelId="{78E982F0-9C20-4B86-BB0E-BC6472F0A9F2}" type="pres">
      <dgm:prSet presAssocID="{0CBC5BFB-E9E1-4AD8-834B-5CC35996A573}" presName="linNode" presStyleCnt="0"/>
      <dgm:spPr/>
    </dgm:pt>
    <dgm:pt modelId="{B9850A5B-6D51-444D-A0AE-7B66A947481B}" type="pres">
      <dgm:prSet presAssocID="{0CBC5BFB-E9E1-4AD8-834B-5CC35996A573}" presName="parentText" presStyleLbl="node1" presStyleIdx="2" presStyleCnt="4">
        <dgm:presLayoutVars>
          <dgm:chMax val="1"/>
          <dgm:bulletEnabled val="1"/>
        </dgm:presLayoutVars>
      </dgm:prSet>
      <dgm:spPr/>
      <dgm:t>
        <a:bodyPr/>
        <a:lstStyle/>
        <a:p>
          <a:endParaRPr lang="en-IN"/>
        </a:p>
      </dgm:t>
    </dgm:pt>
    <dgm:pt modelId="{F82553FC-0F84-4D4B-8210-0F717778F668}" type="pres">
      <dgm:prSet presAssocID="{0CBC5BFB-E9E1-4AD8-834B-5CC35996A573}" presName="descendantText" presStyleLbl="alignAccFollowNode1" presStyleIdx="2" presStyleCnt="4">
        <dgm:presLayoutVars>
          <dgm:bulletEnabled val="1"/>
        </dgm:presLayoutVars>
      </dgm:prSet>
      <dgm:spPr/>
      <dgm:t>
        <a:bodyPr/>
        <a:lstStyle/>
        <a:p>
          <a:endParaRPr lang="en-IN"/>
        </a:p>
      </dgm:t>
    </dgm:pt>
    <dgm:pt modelId="{169FA27E-CA3B-45A9-941D-775B0E10A818}" type="pres">
      <dgm:prSet presAssocID="{6CD0345C-94B0-4A88-9FBB-66750212AC93}" presName="sp" presStyleCnt="0"/>
      <dgm:spPr/>
    </dgm:pt>
    <dgm:pt modelId="{E4EDEBBA-DD0B-4CFE-A1BE-28BF9C8596D6}" type="pres">
      <dgm:prSet presAssocID="{F20E4B0B-A9BE-406D-908C-C1DE99F7B6D4}" presName="linNode" presStyleCnt="0"/>
      <dgm:spPr/>
    </dgm:pt>
    <dgm:pt modelId="{D0F3287A-F9BA-436E-A330-5AB41CF362DF}" type="pres">
      <dgm:prSet presAssocID="{F20E4B0B-A9BE-406D-908C-C1DE99F7B6D4}" presName="parentText" presStyleLbl="node1" presStyleIdx="3" presStyleCnt="4">
        <dgm:presLayoutVars>
          <dgm:chMax val="1"/>
          <dgm:bulletEnabled val="1"/>
        </dgm:presLayoutVars>
      </dgm:prSet>
      <dgm:spPr/>
      <dgm:t>
        <a:bodyPr/>
        <a:lstStyle/>
        <a:p>
          <a:endParaRPr lang="en-IN"/>
        </a:p>
      </dgm:t>
    </dgm:pt>
    <dgm:pt modelId="{DFC4BAA4-59AB-4168-A114-1731EF67FE04}" type="pres">
      <dgm:prSet presAssocID="{F20E4B0B-A9BE-406D-908C-C1DE99F7B6D4}" presName="descendantText" presStyleLbl="alignAccFollowNode1" presStyleIdx="3" presStyleCnt="4">
        <dgm:presLayoutVars>
          <dgm:bulletEnabled val="1"/>
        </dgm:presLayoutVars>
      </dgm:prSet>
      <dgm:spPr/>
      <dgm:t>
        <a:bodyPr/>
        <a:lstStyle/>
        <a:p>
          <a:endParaRPr lang="en-IN"/>
        </a:p>
      </dgm:t>
    </dgm:pt>
  </dgm:ptLst>
  <dgm:cxnLst>
    <dgm:cxn modelId="{A72A40B6-02E1-493A-9164-376D9FCECED4}" type="presOf" srcId="{66C563F7-8BE0-4EB0-B4D3-CF04343F4225}" destId="{EA6B2189-7E84-4F7B-ACA6-3F90F1DDC8E9}" srcOrd="0" destOrd="0" presId="urn:microsoft.com/office/officeart/2005/8/layout/vList5"/>
    <dgm:cxn modelId="{945168A7-DFDC-4694-BD3B-D9966B3BBBEC}" srcId="{B6197D3D-2E00-45A5-82F2-CDF8DC1DBAFD}" destId="{56434868-84AD-451A-B25B-D1AC029283A0}" srcOrd="2" destOrd="0" parTransId="{91AB862B-8320-4925-B55B-E7F7CDCF7206}" sibTransId="{70530423-D583-4890-8B9D-845465363997}"/>
    <dgm:cxn modelId="{71F7EE59-02F9-47DF-B93C-7CFE9E6F15D8}" type="presOf" srcId="{3EC7F1A1-7811-48A9-81BD-7D92F28A76FB}" destId="{DFC4BAA4-59AB-4168-A114-1731EF67FE04}" srcOrd="0" destOrd="0" presId="urn:microsoft.com/office/officeart/2005/8/layout/vList5"/>
    <dgm:cxn modelId="{5F72EE39-F47A-49B8-A664-90F81CE47F54}" type="presOf" srcId="{F20E4B0B-A9BE-406D-908C-C1DE99F7B6D4}" destId="{D0F3287A-F9BA-436E-A330-5AB41CF362DF}" srcOrd="0" destOrd="0" presId="urn:microsoft.com/office/officeart/2005/8/layout/vList5"/>
    <dgm:cxn modelId="{2B1DD00D-596A-4DCE-8985-5F9E33EE4E2E}" srcId="{0CBC5BFB-E9E1-4AD8-834B-5CC35996A573}" destId="{BB386CA8-A3D2-43F1-BCAE-B5BBF0A19EAD}" srcOrd="0" destOrd="0" parTransId="{F9143606-926F-4E8B-91D7-06F871A1D32B}" sibTransId="{3179F9E5-BAD6-4599-8A2E-8B03AE641968}"/>
    <dgm:cxn modelId="{69718AF9-835C-47A9-9A3A-D9C9FDF3E38E}" srcId="{0E194877-458A-46E4-89E5-026DC95A570E}" destId="{0CBC5BFB-E9E1-4AD8-834B-5CC35996A573}" srcOrd="2" destOrd="0" parTransId="{A81D77B3-FDD8-462B-8926-3C356DB74D8A}" sibTransId="{6CD0345C-94B0-4A88-9FBB-66750212AC93}"/>
    <dgm:cxn modelId="{BCACD0C3-7B3B-4345-97CF-3B9643FC1394}" type="presOf" srcId="{FFA17289-AA89-4BC8-8360-291092A39C68}" destId="{F82553FC-0F84-4D4B-8210-0F717778F668}" srcOrd="0" destOrd="2" presId="urn:microsoft.com/office/officeart/2005/8/layout/vList5"/>
    <dgm:cxn modelId="{68AD10AE-0B25-41C3-9AA6-77136556F762}" srcId="{F20E4B0B-A9BE-406D-908C-C1DE99F7B6D4}" destId="{3EC7F1A1-7811-48A9-81BD-7D92F28A76FB}" srcOrd="0" destOrd="0" parTransId="{A565C49C-E77B-401C-BB66-7D919DCB8BAC}" sibTransId="{ABBD8FBB-1A3F-42AA-8C9D-4651B98FB538}"/>
    <dgm:cxn modelId="{D8F9510B-05AE-42C6-99BC-16FE0851D7F7}" srcId="{6AA929C9-6700-48E1-9C83-D1E974B4D2A3}" destId="{7BDEBA4B-0BAB-460F-8159-EE44043D8365}" srcOrd="1" destOrd="0" parTransId="{6D1554A5-0C85-4186-9EA2-3D766E07B0A4}" sibTransId="{A27BFEB6-E7D2-4B0C-8B47-0F3F7299563D}"/>
    <dgm:cxn modelId="{54AAC8FB-6B45-40DC-9CCA-2EA247B20FFD}" type="presOf" srcId="{2AA5825B-F6A6-408E-9024-3366C07FEC33}" destId="{EA6B2189-7E84-4F7B-ACA6-3F90F1DDC8E9}" srcOrd="0" destOrd="1" presId="urn:microsoft.com/office/officeart/2005/8/layout/vList5"/>
    <dgm:cxn modelId="{207B7A78-FC48-4805-AA38-F8162203B2C5}" srcId="{0E194877-458A-46E4-89E5-026DC95A570E}" destId="{F20E4B0B-A9BE-406D-908C-C1DE99F7B6D4}" srcOrd="3" destOrd="0" parTransId="{A8A17C2E-31C6-48E9-9C0D-3ACB0E545111}" sibTransId="{176EC861-98E4-4540-B0E9-518A0198991E}"/>
    <dgm:cxn modelId="{5A6CD2FE-C2F4-49E2-840A-27A82C3046A1}" type="presOf" srcId="{CFB222C6-5FAF-4D70-B808-A4FA5F49979C}" destId="{F82553FC-0F84-4D4B-8210-0F717778F668}" srcOrd="0" destOrd="1" presId="urn:microsoft.com/office/officeart/2005/8/layout/vList5"/>
    <dgm:cxn modelId="{391BA079-0649-4CB6-A9C4-7C7A5F1756A7}" type="presOf" srcId="{4AA38148-859C-4BC3-837C-898410B460C8}" destId="{DFC4BAA4-59AB-4168-A114-1731EF67FE04}" srcOrd="0" destOrd="1" presId="urn:microsoft.com/office/officeart/2005/8/layout/vList5"/>
    <dgm:cxn modelId="{0FCE432B-1BD7-4C0C-B887-05B9EB8949B5}" srcId="{6AA929C9-6700-48E1-9C83-D1E974B4D2A3}" destId="{97BAAAAB-E5CC-4E9F-8C6A-97EF8A8AA996}" srcOrd="2" destOrd="0" parTransId="{2A5629C0-8111-4CC9-BC4F-D2E5E0929EC8}" sibTransId="{775C6A62-0115-4449-85F1-2B1965F0B31D}"/>
    <dgm:cxn modelId="{2508AA28-584A-4FF5-9A84-D50D33EB9394}" srcId="{0E194877-458A-46E4-89E5-026DC95A570E}" destId="{B6197D3D-2E00-45A5-82F2-CDF8DC1DBAFD}" srcOrd="0" destOrd="0" parTransId="{2D61DA9C-C826-4C99-A3E9-3F79B1EA67BB}" sibTransId="{7A81A3B7-BEE8-41E5-9A8D-2213679CAEB0}"/>
    <dgm:cxn modelId="{3DC1D2DA-9170-4121-8A1B-6B150632795A}" srcId="{F20E4B0B-A9BE-406D-908C-C1DE99F7B6D4}" destId="{4AA38148-859C-4BC3-837C-898410B460C8}" srcOrd="1" destOrd="0" parTransId="{259AADB7-1439-41C3-AB7A-C43D89B3BE97}" sibTransId="{6B8B9501-A9A0-4260-91AF-5F4BCFDFEC7F}"/>
    <dgm:cxn modelId="{653F22B1-4BB4-4C21-A184-1209940B0648}" type="presOf" srcId="{BB386CA8-A3D2-43F1-BCAE-B5BBF0A19EAD}" destId="{F82553FC-0F84-4D4B-8210-0F717778F668}" srcOrd="0" destOrd="0" presId="urn:microsoft.com/office/officeart/2005/8/layout/vList5"/>
    <dgm:cxn modelId="{BC35143B-9B9B-42C0-BCA4-44A25DD35403}" type="presOf" srcId="{6AA929C9-6700-48E1-9C83-D1E974B4D2A3}" destId="{BCA78C81-F37F-40F6-BC21-40161F939A9E}" srcOrd="0" destOrd="0" presId="urn:microsoft.com/office/officeart/2005/8/layout/vList5"/>
    <dgm:cxn modelId="{D538D641-3BDE-4397-871F-85DF9441026C}" type="presOf" srcId="{CAF024B5-F929-4E96-811B-8159605BC761}" destId="{DFC4BAA4-59AB-4168-A114-1731EF67FE04}" srcOrd="0" destOrd="2" presId="urn:microsoft.com/office/officeart/2005/8/layout/vList5"/>
    <dgm:cxn modelId="{DF3EB963-932C-477A-9A86-9BF650327736}" srcId="{F20E4B0B-A9BE-406D-908C-C1DE99F7B6D4}" destId="{CAF024B5-F929-4E96-811B-8159605BC761}" srcOrd="2" destOrd="0" parTransId="{50F7A383-18FA-42B2-AB2C-2C02703BC35A}" sibTransId="{74B44943-AFB1-4DB1-852A-B73F1D5CF68A}"/>
    <dgm:cxn modelId="{5C2DFEFA-7E6A-4819-BD9A-AEA7BA6E204D}" type="presOf" srcId="{4241FFB1-9B94-4400-89B8-FC7EB41AD4F5}" destId="{6C29F99E-5865-49C9-AAF7-A802C65A1B2C}" srcOrd="0" destOrd="0" presId="urn:microsoft.com/office/officeart/2005/8/layout/vList5"/>
    <dgm:cxn modelId="{F37ECBA5-39E4-45A2-A636-D8CAA0706F1F}" type="presOf" srcId="{0CBC5BFB-E9E1-4AD8-834B-5CC35996A573}" destId="{B9850A5B-6D51-444D-A0AE-7B66A947481B}" srcOrd="0" destOrd="0" presId="urn:microsoft.com/office/officeart/2005/8/layout/vList5"/>
    <dgm:cxn modelId="{F8BAC476-9718-485C-B0A0-11EA543755DC}" srcId="{0E194877-458A-46E4-89E5-026DC95A570E}" destId="{6AA929C9-6700-48E1-9C83-D1E974B4D2A3}" srcOrd="1" destOrd="0" parTransId="{606F0119-8C7E-44B0-AFF7-5DC67F9AFB3D}" sibTransId="{8567D1D0-52EA-4992-8214-8B98A0413163}"/>
    <dgm:cxn modelId="{EF010D6A-B805-42F9-8BAF-98123F3ABC20}" srcId="{B6197D3D-2E00-45A5-82F2-CDF8DC1DBAFD}" destId="{66C563F7-8BE0-4EB0-B4D3-CF04343F4225}" srcOrd="0" destOrd="0" parTransId="{FE59B292-C950-4535-A026-40E5610067A0}" sibTransId="{33693745-1ABB-4140-923F-DFE14BD1C4FE}"/>
    <dgm:cxn modelId="{8D9701BF-A68C-41DE-AE4C-E9951C436A2D}" srcId="{B6197D3D-2E00-45A5-82F2-CDF8DC1DBAFD}" destId="{2AA5825B-F6A6-408E-9024-3366C07FEC33}" srcOrd="1" destOrd="0" parTransId="{2688249A-2573-4B37-A644-6479D4C0AC8F}" sibTransId="{32046E5B-6C54-4BA6-B989-7C0DBD15FC85}"/>
    <dgm:cxn modelId="{8C6F023F-927C-410B-8D4B-4F445FAE5A3E}" type="presOf" srcId="{B6197D3D-2E00-45A5-82F2-CDF8DC1DBAFD}" destId="{DB7B164B-3A72-49EA-AC2B-EFA614A609EE}" srcOrd="0" destOrd="0" presId="urn:microsoft.com/office/officeart/2005/8/layout/vList5"/>
    <dgm:cxn modelId="{0950B15C-F6CA-47CA-B544-827711DE0735}" type="presOf" srcId="{7BDEBA4B-0BAB-460F-8159-EE44043D8365}" destId="{6C29F99E-5865-49C9-AAF7-A802C65A1B2C}" srcOrd="0" destOrd="1" presId="urn:microsoft.com/office/officeart/2005/8/layout/vList5"/>
    <dgm:cxn modelId="{B1AC3834-D3F0-412E-A298-C42D5040660C}" srcId="{0CBC5BFB-E9E1-4AD8-834B-5CC35996A573}" destId="{CFB222C6-5FAF-4D70-B808-A4FA5F49979C}" srcOrd="1" destOrd="0" parTransId="{62F27B75-123A-470D-BD2F-A283B8AB4001}" sibTransId="{B7AC5455-16A6-4547-BF91-D991E15F61BC}"/>
    <dgm:cxn modelId="{1BC53043-32E0-484A-9F1A-38CA4D23C1A2}" type="presOf" srcId="{0E194877-458A-46E4-89E5-026DC95A570E}" destId="{8DED13BF-E5E5-425A-8257-F86A9D57BD48}" srcOrd="0" destOrd="0" presId="urn:microsoft.com/office/officeart/2005/8/layout/vList5"/>
    <dgm:cxn modelId="{85F1F916-A313-4E11-998F-DDA0020308EC}" type="presOf" srcId="{56434868-84AD-451A-B25B-D1AC029283A0}" destId="{EA6B2189-7E84-4F7B-ACA6-3F90F1DDC8E9}" srcOrd="0" destOrd="2" presId="urn:microsoft.com/office/officeart/2005/8/layout/vList5"/>
    <dgm:cxn modelId="{D562A5F8-01DF-47EB-B152-E4E496884C9C}" type="presOf" srcId="{97BAAAAB-E5CC-4E9F-8C6A-97EF8A8AA996}" destId="{6C29F99E-5865-49C9-AAF7-A802C65A1B2C}" srcOrd="0" destOrd="2" presId="urn:microsoft.com/office/officeart/2005/8/layout/vList5"/>
    <dgm:cxn modelId="{09F122A1-AC7D-42CE-8241-16664B2CD8D1}" srcId="{6AA929C9-6700-48E1-9C83-D1E974B4D2A3}" destId="{4241FFB1-9B94-4400-89B8-FC7EB41AD4F5}" srcOrd="0" destOrd="0" parTransId="{9979424C-755E-4E21-85E0-603C75CA6C10}" sibTransId="{067DFF41-D7CF-4AEC-9A90-8F290445A493}"/>
    <dgm:cxn modelId="{9D224D43-FC76-45B0-BA92-C72B7453A93E}" srcId="{0CBC5BFB-E9E1-4AD8-834B-5CC35996A573}" destId="{FFA17289-AA89-4BC8-8360-291092A39C68}" srcOrd="2" destOrd="0" parTransId="{8335764A-233A-424A-8FD7-CC1EB8668430}" sibTransId="{13F36909-C0C2-4FA3-8A80-2A15E825ACF5}"/>
    <dgm:cxn modelId="{719C9B18-CB11-424B-B34D-6DA6E22C049B}" type="presParOf" srcId="{8DED13BF-E5E5-425A-8257-F86A9D57BD48}" destId="{77991E51-D0AD-4855-AC93-3A5FC33CEBD1}" srcOrd="0" destOrd="0" presId="urn:microsoft.com/office/officeart/2005/8/layout/vList5"/>
    <dgm:cxn modelId="{637AF386-B70B-46EF-96DC-E7CAAA62F386}" type="presParOf" srcId="{77991E51-D0AD-4855-AC93-3A5FC33CEBD1}" destId="{DB7B164B-3A72-49EA-AC2B-EFA614A609EE}" srcOrd="0" destOrd="0" presId="urn:microsoft.com/office/officeart/2005/8/layout/vList5"/>
    <dgm:cxn modelId="{F68749BA-675E-45C3-8B1C-C712285802CF}" type="presParOf" srcId="{77991E51-D0AD-4855-AC93-3A5FC33CEBD1}" destId="{EA6B2189-7E84-4F7B-ACA6-3F90F1DDC8E9}" srcOrd="1" destOrd="0" presId="urn:microsoft.com/office/officeart/2005/8/layout/vList5"/>
    <dgm:cxn modelId="{BF28F67D-A5BE-4E9D-8E86-829406696431}" type="presParOf" srcId="{8DED13BF-E5E5-425A-8257-F86A9D57BD48}" destId="{E65E5B55-CBF3-4551-B3D6-AE47EDBCECEC}" srcOrd="1" destOrd="0" presId="urn:microsoft.com/office/officeart/2005/8/layout/vList5"/>
    <dgm:cxn modelId="{AEE4AC92-4D9F-4A01-8362-BBCA648BA501}" type="presParOf" srcId="{8DED13BF-E5E5-425A-8257-F86A9D57BD48}" destId="{FE033D18-529E-4056-BCB4-024D527EC01B}" srcOrd="2" destOrd="0" presId="urn:microsoft.com/office/officeart/2005/8/layout/vList5"/>
    <dgm:cxn modelId="{B5FD47DD-F115-4CF0-BFE4-9FD5FBDEF663}" type="presParOf" srcId="{FE033D18-529E-4056-BCB4-024D527EC01B}" destId="{BCA78C81-F37F-40F6-BC21-40161F939A9E}" srcOrd="0" destOrd="0" presId="urn:microsoft.com/office/officeart/2005/8/layout/vList5"/>
    <dgm:cxn modelId="{F1984DB0-DAD4-4081-992B-394DCF5DB4F2}" type="presParOf" srcId="{FE033D18-529E-4056-BCB4-024D527EC01B}" destId="{6C29F99E-5865-49C9-AAF7-A802C65A1B2C}" srcOrd="1" destOrd="0" presId="urn:microsoft.com/office/officeart/2005/8/layout/vList5"/>
    <dgm:cxn modelId="{3612D1ED-D280-4002-A046-6E8EC527D59C}" type="presParOf" srcId="{8DED13BF-E5E5-425A-8257-F86A9D57BD48}" destId="{B551D544-5756-49BF-9D4F-B72CF226AB08}" srcOrd="3" destOrd="0" presId="urn:microsoft.com/office/officeart/2005/8/layout/vList5"/>
    <dgm:cxn modelId="{80CA6D22-7531-4DBA-ACB5-3D542A6B5540}" type="presParOf" srcId="{8DED13BF-E5E5-425A-8257-F86A9D57BD48}" destId="{78E982F0-9C20-4B86-BB0E-BC6472F0A9F2}" srcOrd="4" destOrd="0" presId="urn:microsoft.com/office/officeart/2005/8/layout/vList5"/>
    <dgm:cxn modelId="{41E94945-B8F4-4419-9CC2-12AA7CFA3C73}" type="presParOf" srcId="{78E982F0-9C20-4B86-BB0E-BC6472F0A9F2}" destId="{B9850A5B-6D51-444D-A0AE-7B66A947481B}" srcOrd="0" destOrd="0" presId="urn:microsoft.com/office/officeart/2005/8/layout/vList5"/>
    <dgm:cxn modelId="{A806090C-560C-4861-BDDC-E9CCDD6C0C9E}" type="presParOf" srcId="{78E982F0-9C20-4B86-BB0E-BC6472F0A9F2}" destId="{F82553FC-0F84-4D4B-8210-0F717778F668}" srcOrd="1" destOrd="0" presId="urn:microsoft.com/office/officeart/2005/8/layout/vList5"/>
    <dgm:cxn modelId="{89095A5F-8933-4F5F-A9A4-94C9936C5724}" type="presParOf" srcId="{8DED13BF-E5E5-425A-8257-F86A9D57BD48}" destId="{169FA27E-CA3B-45A9-941D-775B0E10A818}" srcOrd="5" destOrd="0" presId="urn:microsoft.com/office/officeart/2005/8/layout/vList5"/>
    <dgm:cxn modelId="{A0730A2F-1AB4-42FA-A62A-2CD457C41942}" type="presParOf" srcId="{8DED13BF-E5E5-425A-8257-F86A9D57BD48}" destId="{E4EDEBBA-DD0B-4CFE-A1BE-28BF9C8596D6}" srcOrd="6" destOrd="0" presId="urn:microsoft.com/office/officeart/2005/8/layout/vList5"/>
    <dgm:cxn modelId="{1F633D4C-7CC3-49CF-AEE0-C5CC067D5FDB}" type="presParOf" srcId="{E4EDEBBA-DD0B-4CFE-A1BE-28BF9C8596D6}" destId="{D0F3287A-F9BA-436E-A330-5AB41CF362DF}" srcOrd="0" destOrd="0" presId="urn:microsoft.com/office/officeart/2005/8/layout/vList5"/>
    <dgm:cxn modelId="{5F876AA7-9208-4783-AADA-A274D1AF14BA}" type="presParOf" srcId="{E4EDEBBA-DD0B-4CFE-A1BE-28BF9C8596D6}" destId="{DFC4BAA4-59AB-4168-A114-1731EF67FE04}" srcOrd="1" destOrd="0" presId="urn:microsoft.com/office/officeart/2005/8/layout/vList5"/>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FF475C-574D-4376-B48F-75461DA9FC0E}">
      <dsp:nvSpPr>
        <dsp:cNvPr id="0" name=""/>
        <dsp:cNvSpPr/>
      </dsp:nvSpPr>
      <dsp:spPr>
        <a:xfrm>
          <a:off x="4432125" y="4937843"/>
          <a:ext cx="91440" cy="312448"/>
        </a:xfrm>
        <a:custGeom>
          <a:avLst/>
          <a:gdLst/>
          <a:ahLst/>
          <a:cxnLst/>
          <a:rect l="0" t="0" r="0" b="0"/>
          <a:pathLst>
            <a:path>
              <a:moveTo>
                <a:pt x="45720" y="0"/>
              </a:moveTo>
              <a:lnTo>
                <a:pt x="45720" y="312448"/>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E1A6B189-17CE-402C-954F-EF580B0B69A8}">
      <dsp:nvSpPr>
        <dsp:cNvPr id="0" name=""/>
        <dsp:cNvSpPr/>
      </dsp:nvSpPr>
      <dsp:spPr>
        <a:xfrm>
          <a:off x="4432125" y="3943200"/>
          <a:ext cx="91440" cy="312448"/>
        </a:xfrm>
        <a:custGeom>
          <a:avLst/>
          <a:gdLst/>
          <a:ahLst/>
          <a:cxnLst/>
          <a:rect l="0" t="0" r="0" b="0"/>
          <a:pathLst>
            <a:path>
              <a:moveTo>
                <a:pt x="45720" y="0"/>
              </a:moveTo>
              <a:lnTo>
                <a:pt x="45720" y="312448"/>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0E694B66-05E6-4BCD-BD1E-91380EDE9098}">
      <dsp:nvSpPr>
        <dsp:cNvPr id="0" name=""/>
        <dsp:cNvSpPr/>
      </dsp:nvSpPr>
      <dsp:spPr>
        <a:xfrm>
          <a:off x="4432125" y="2948557"/>
          <a:ext cx="91440" cy="312448"/>
        </a:xfrm>
        <a:custGeom>
          <a:avLst/>
          <a:gdLst/>
          <a:ahLst/>
          <a:cxnLst/>
          <a:rect l="0" t="0" r="0" b="0"/>
          <a:pathLst>
            <a:path>
              <a:moveTo>
                <a:pt x="45720" y="0"/>
              </a:moveTo>
              <a:lnTo>
                <a:pt x="45720" y="312448"/>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317935F5-ED41-40ED-B9D0-D1FAE2BE0E64}">
      <dsp:nvSpPr>
        <dsp:cNvPr id="0" name=""/>
        <dsp:cNvSpPr/>
      </dsp:nvSpPr>
      <dsp:spPr>
        <a:xfrm>
          <a:off x="3821315" y="1953914"/>
          <a:ext cx="656529" cy="312448"/>
        </a:xfrm>
        <a:custGeom>
          <a:avLst/>
          <a:gdLst/>
          <a:ahLst/>
          <a:cxnLst/>
          <a:rect l="0" t="0" r="0" b="0"/>
          <a:pathLst>
            <a:path>
              <a:moveTo>
                <a:pt x="0" y="0"/>
              </a:moveTo>
              <a:lnTo>
                <a:pt x="0" y="212924"/>
              </a:lnTo>
              <a:lnTo>
                <a:pt x="656529" y="212924"/>
              </a:lnTo>
              <a:lnTo>
                <a:pt x="656529" y="312448"/>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E25E7CCB-A9DE-44BC-8B3A-FE1486741641}">
      <dsp:nvSpPr>
        <dsp:cNvPr id="0" name=""/>
        <dsp:cNvSpPr/>
      </dsp:nvSpPr>
      <dsp:spPr>
        <a:xfrm>
          <a:off x="3135563" y="1953914"/>
          <a:ext cx="685751" cy="290529"/>
        </a:xfrm>
        <a:custGeom>
          <a:avLst/>
          <a:gdLst/>
          <a:ahLst/>
          <a:cxnLst/>
          <a:rect l="0" t="0" r="0" b="0"/>
          <a:pathLst>
            <a:path>
              <a:moveTo>
                <a:pt x="685751" y="0"/>
              </a:moveTo>
              <a:lnTo>
                <a:pt x="685751" y="191005"/>
              </a:lnTo>
              <a:lnTo>
                <a:pt x="0" y="191005"/>
              </a:lnTo>
              <a:lnTo>
                <a:pt x="0" y="290529"/>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11E795A7-FCB2-4AB3-8E82-146B210A2AB4}">
      <dsp:nvSpPr>
        <dsp:cNvPr id="0" name=""/>
        <dsp:cNvSpPr/>
      </dsp:nvSpPr>
      <dsp:spPr>
        <a:xfrm>
          <a:off x="2508255" y="1154733"/>
          <a:ext cx="1313059" cy="312448"/>
        </a:xfrm>
        <a:custGeom>
          <a:avLst/>
          <a:gdLst/>
          <a:ahLst/>
          <a:cxnLst/>
          <a:rect l="0" t="0" r="0" b="0"/>
          <a:pathLst>
            <a:path>
              <a:moveTo>
                <a:pt x="0" y="0"/>
              </a:moveTo>
              <a:lnTo>
                <a:pt x="0" y="212924"/>
              </a:lnTo>
              <a:lnTo>
                <a:pt x="1313059" y="212924"/>
              </a:lnTo>
              <a:lnTo>
                <a:pt x="1313059" y="312448"/>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2EEDB7E4-3072-47D4-BA4B-FD8E54E3F544}">
      <dsp:nvSpPr>
        <dsp:cNvPr id="0" name=""/>
        <dsp:cNvSpPr/>
      </dsp:nvSpPr>
      <dsp:spPr>
        <a:xfrm>
          <a:off x="1806005" y="4897341"/>
          <a:ext cx="91440" cy="312448"/>
        </a:xfrm>
        <a:custGeom>
          <a:avLst/>
          <a:gdLst/>
          <a:ahLst/>
          <a:cxnLst/>
          <a:rect l="0" t="0" r="0" b="0"/>
          <a:pathLst>
            <a:path>
              <a:moveTo>
                <a:pt x="45720" y="0"/>
              </a:moveTo>
              <a:lnTo>
                <a:pt x="45720" y="312448"/>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85E2E85F-136E-4F22-8CF9-E30A2E5031FD}">
      <dsp:nvSpPr>
        <dsp:cNvPr id="0" name=""/>
        <dsp:cNvSpPr/>
      </dsp:nvSpPr>
      <dsp:spPr>
        <a:xfrm>
          <a:off x="1806005" y="3902698"/>
          <a:ext cx="91440" cy="312448"/>
        </a:xfrm>
        <a:custGeom>
          <a:avLst/>
          <a:gdLst/>
          <a:ahLst/>
          <a:cxnLst/>
          <a:rect l="0" t="0" r="0" b="0"/>
          <a:pathLst>
            <a:path>
              <a:moveTo>
                <a:pt x="45720" y="0"/>
              </a:moveTo>
              <a:lnTo>
                <a:pt x="45720" y="312448"/>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4445A307-9095-49C1-ABBF-45EBA608CCCD}">
      <dsp:nvSpPr>
        <dsp:cNvPr id="0" name=""/>
        <dsp:cNvSpPr/>
      </dsp:nvSpPr>
      <dsp:spPr>
        <a:xfrm>
          <a:off x="1806005" y="2908055"/>
          <a:ext cx="91440" cy="312448"/>
        </a:xfrm>
        <a:custGeom>
          <a:avLst/>
          <a:gdLst/>
          <a:ahLst/>
          <a:cxnLst/>
          <a:rect l="0" t="0" r="0" b="0"/>
          <a:pathLst>
            <a:path>
              <a:moveTo>
                <a:pt x="45720" y="0"/>
              </a:moveTo>
              <a:lnTo>
                <a:pt x="45720" y="312448"/>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04CA8668-D955-4E72-9555-45ABE01142D3}">
      <dsp:nvSpPr>
        <dsp:cNvPr id="0" name=""/>
        <dsp:cNvSpPr/>
      </dsp:nvSpPr>
      <dsp:spPr>
        <a:xfrm>
          <a:off x="1195195" y="1913412"/>
          <a:ext cx="656529" cy="312448"/>
        </a:xfrm>
        <a:custGeom>
          <a:avLst/>
          <a:gdLst/>
          <a:ahLst/>
          <a:cxnLst/>
          <a:rect l="0" t="0" r="0" b="0"/>
          <a:pathLst>
            <a:path>
              <a:moveTo>
                <a:pt x="0" y="0"/>
              </a:moveTo>
              <a:lnTo>
                <a:pt x="0" y="212924"/>
              </a:lnTo>
              <a:lnTo>
                <a:pt x="656529" y="212924"/>
              </a:lnTo>
              <a:lnTo>
                <a:pt x="656529" y="312448"/>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1CD2BFF5-4C30-493F-802F-2D8BE0F5A045}">
      <dsp:nvSpPr>
        <dsp:cNvPr id="0" name=""/>
        <dsp:cNvSpPr/>
      </dsp:nvSpPr>
      <dsp:spPr>
        <a:xfrm>
          <a:off x="538665" y="1913412"/>
          <a:ext cx="656529" cy="312448"/>
        </a:xfrm>
        <a:custGeom>
          <a:avLst/>
          <a:gdLst/>
          <a:ahLst/>
          <a:cxnLst/>
          <a:rect l="0" t="0" r="0" b="0"/>
          <a:pathLst>
            <a:path>
              <a:moveTo>
                <a:pt x="656529" y="0"/>
              </a:moveTo>
              <a:lnTo>
                <a:pt x="656529" y="212924"/>
              </a:lnTo>
              <a:lnTo>
                <a:pt x="0" y="212924"/>
              </a:lnTo>
              <a:lnTo>
                <a:pt x="0" y="312448"/>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908FFF8E-A6DE-4554-8033-BD939756FA83}">
      <dsp:nvSpPr>
        <dsp:cNvPr id="0" name=""/>
        <dsp:cNvSpPr/>
      </dsp:nvSpPr>
      <dsp:spPr>
        <a:xfrm>
          <a:off x="1195195" y="1154733"/>
          <a:ext cx="1313059" cy="312448"/>
        </a:xfrm>
        <a:custGeom>
          <a:avLst/>
          <a:gdLst/>
          <a:ahLst/>
          <a:cxnLst/>
          <a:rect l="0" t="0" r="0" b="0"/>
          <a:pathLst>
            <a:path>
              <a:moveTo>
                <a:pt x="1313059" y="0"/>
              </a:moveTo>
              <a:lnTo>
                <a:pt x="1313059" y="212924"/>
              </a:lnTo>
              <a:lnTo>
                <a:pt x="0" y="212924"/>
              </a:lnTo>
              <a:lnTo>
                <a:pt x="0" y="312448"/>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FBC1FDE1-737B-4625-8BDB-6CBEC08D103E}">
      <dsp:nvSpPr>
        <dsp:cNvPr id="0" name=""/>
        <dsp:cNvSpPr/>
      </dsp:nvSpPr>
      <dsp:spPr>
        <a:xfrm>
          <a:off x="1800626" y="690193"/>
          <a:ext cx="1415257" cy="464540"/>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F0070B87-9DF5-4A50-85A5-2E7C08F7B9C1}">
      <dsp:nvSpPr>
        <dsp:cNvPr id="0" name=""/>
        <dsp:cNvSpPr/>
      </dsp:nvSpPr>
      <dsp:spPr>
        <a:xfrm>
          <a:off x="1919995" y="803594"/>
          <a:ext cx="1415257" cy="46454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IN" sz="1800" kern="1200"/>
            <a:t>M Square</a:t>
          </a:r>
        </a:p>
      </dsp:txBody>
      <dsp:txXfrm>
        <a:off x="1933601" y="817200"/>
        <a:ext cx="1388045" cy="437328"/>
      </dsp:txXfrm>
    </dsp:sp>
    <dsp:sp modelId="{80B5290F-0064-44E7-ABA7-E54AA1CEAB1B}">
      <dsp:nvSpPr>
        <dsp:cNvPr id="0" name=""/>
        <dsp:cNvSpPr/>
      </dsp:nvSpPr>
      <dsp:spPr>
        <a:xfrm>
          <a:off x="658034" y="1467182"/>
          <a:ext cx="1074321" cy="446230"/>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65840614-8C0A-4AB2-8BA8-C314C7D2FDAD}">
      <dsp:nvSpPr>
        <dsp:cNvPr id="0" name=""/>
        <dsp:cNvSpPr/>
      </dsp:nvSpPr>
      <dsp:spPr>
        <a:xfrm>
          <a:off x="777403" y="1580582"/>
          <a:ext cx="1074321" cy="44623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IN" sz="1800" kern="1200"/>
            <a:t>Movies</a:t>
          </a:r>
        </a:p>
      </dsp:txBody>
      <dsp:txXfrm>
        <a:off x="790473" y="1593652"/>
        <a:ext cx="1048181" cy="420090"/>
      </dsp:txXfrm>
    </dsp:sp>
    <dsp:sp modelId="{E61DFABA-1179-4BF7-984E-2E2E9AFDB2FD}">
      <dsp:nvSpPr>
        <dsp:cNvPr id="0" name=""/>
        <dsp:cNvSpPr/>
      </dsp:nvSpPr>
      <dsp:spPr>
        <a:xfrm>
          <a:off x="1504" y="2225860"/>
          <a:ext cx="1074321" cy="682194"/>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E69EB7D6-1E09-40C7-9E46-37CB1070B238}">
      <dsp:nvSpPr>
        <dsp:cNvPr id="0" name=""/>
        <dsp:cNvSpPr/>
      </dsp:nvSpPr>
      <dsp:spPr>
        <a:xfrm>
          <a:off x="120873" y="2339261"/>
          <a:ext cx="1074321" cy="68219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b="1" i="1" u="sng" kern="1200"/>
            <a:t>For Administrtor:</a:t>
          </a:r>
        </a:p>
        <a:p>
          <a:pPr lvl="0" algn="ctr" defTabSz="400050">
            <a:lnSpc>
              <a:spcPct val="90000"/>
            </a:lnSpc>
            <a:spcBef>
              <a:spcPct val="0"/>
            </a:spcBef>
            <a:spcAft>
              <a:spcPct val="35000"/>
            </a:spcAft>
          </a:pPr>
          <a:r>
            <a:rPr lang="en-IN" sz="700" kern="1200"/>
            <a:t>1. Insert new movie</a:t>
          </a:r>
        </a:p>
      </dsp:txBody>
      <dsp:txXfrm>
        <a:off x="140854" y="2359242"/>
        <a:ext cx="1034359" cy="642232"/>
      </dsp:txXfrm>
    </dsp:sp>
    <dsp:sp modelId="{DDDF749B-E7D3-4DD3-BE89-2BD7D9B3BFA7}">
      <dsp:nvSpPr>
        <dsp:cNvPr id="0" name=""/>
        <dsp:cNvSpPr/>
      </dsp:nvSpPr>
      <dsp:spPr>
        <a:xfrm>
          <a:off x="1314564" y="2225860"/>
          <a:ext cx="1074321" cy="682194"/>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D9977A9D-997D-4538-957E-DB894154F292}">
      <dsp:nvSpPr>
        <dsp:cNvPr id="0" name=""/>
        <dsp:cNvSpPr/>
      </dsp:nvSpPr>
      <dsp:spPr>
        <a:xfrm>
          <a:off x="1433933" y="2339261"/>
          <a:ext cx="1074321" cy="68219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b="1" i="1" u="sng" kern="1200"/>
            <a:t>For User:</a:t>
          </a:r>
        </a:p>
        <a:p>
          <a:pPr lvl="0" algn="ctr" defTabSz="400050">
            <a:lnSpc>
              <a:spcPct val="90000"/>
            </a:lnSpc>
            <a:spcBef>
              <a:spcPct val="0"/>
            </a:spcBef>
            <a:spcAft>
              <a:spcPct val="35000"/>
            </a:spcAft>
          </a:pPr>
          <a:r>
            <a:rPr lang="en-IN" sz="700" kern="1200"/>
            <a:t>1. View all movies</a:t>
          </a:r>
        </a:p>
        <a:p>
          <a:pPr lvl="0" algn="ctr" defTabSz="400050">
            <a:lnSpc>
              <a:spcPct val="90000"/>
            </a:lnSpc>
            <a:spcBef>
              <a:spcPct val="0"/>
            </a:spcBef>
            <a:spcAft>
              <a:spcPct val="35000"/>
            </a:spcAft>
          </a:pPr>
          <a:r>
            <a:rPr lang="en-IN" sz="700" kern="1200"/>
            <a:t>2. Book tickets</a:t>
          </a:r>
        </a:p>
        <a:p>
          <a:pPr lvl="0" algn="ctr" defTabSz="400050">
            <a:lnSpc>
              <a:spcPct val="90000"/>
            </a:lnSpc>
            <a:spcBef>
              <a:spcPct val="0"/>
            </a:spcBef>
            <a:spcAft>
              <a:spcPct val="35000"/>
            </a:spcAft>
          </a:pPr>
          <a:r>
            <a:rPr lang="en-IN" sz="700" kern="1200"/>
            <a:t>3. View all transactions</a:t>
          </a:r>
        </a:p>
      </dsp:txBody>
      <dsp:txXfrm>
        <a:off x="1453914" y="2359242"/>
        <a:ext cx="1034359" cy="642232"/>
      </dsp:txXfrm>
    </dsp:sp>
    <dsp:sp modelId="{78F96AA8-1045-4298-8AC2-BCB902981EBA}">
      <dsp:nvSpPr>
        <dsp:cNvPr id="0" name=""/>
        <dsp:cNvSpPr/>
      </dsp:nvSpPr>
      <dsp:spPr>
        <a:xfrm>
          <a:off x="1314564" y="3220503"/>
          <a:ext cx="1074321" cy="682194"/>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ECAB84A4-FE4E-4A29-9C8C-E2EF292A1F71}">
      <dsp:nvSpPr>
        <dsp:cNvPr id="0" name=""/>
        <dsp:cNvSpPr/>
      </dsp:nvSpPr>
      <dsp:spPr>
        <a:xfrm>
          <a:off x="1433933" y="3333904"/>
          <a:ext cx="1074321" cy="68219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t>Seating arrangement</a:t>
          </a:r>
        </a:p>
      </dsp:txBody>
      <dsp:txXfrm>
        <a:off x="1453914" y="3353885"/>
        <a:ext cx="1034359" cy="642232"/>
      </dsp:txXfrm>
    </dsp:sp>
    <dsp:sp modelId="{BF8AEA22-4109-4B28-BE6B-2F80F651C400}">
      <dsp:nvSpPr>
        <dsp:cNvPr id="0" name=""/>
        <dsp:cNvSpPr/>
      </dsp:nvSpPr>
      <dsp:spPr>
        <a:xfrm>
          <a:off x="1314564" y="4215146"/>
          <a:ext cx="1074321" cy="682194"/>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CB577501-768C-40BC-9ECE-A400CA6A7629}">
      <dsp:nvSpPr>
        <dsp:cNvPr id="0" name=""/>
        <dsp:cNvSpPr/>
      </dsp:nvSpPr>
      <dsp:spPr>
        <a:xfrm>
          <a:off x="1433933" y="4328547"/>
          <a:ext cx="1074321" cy="68219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t>No. of seats</a:t>
          </a:r>
        </a:p>
      </dsp:txBody>
      <dsp:txXfrm>
        <a:off x="1453914" y="4348528"/>
        <a:ext cx="1034359" cy="642232"/>
      </dsp:txXfrm>
    </dsp:sp>
    <dsp:sp modelId="{C09C5082-5ADD-4D3E-8824-1465F0A64BC9}">
      <dsp:nvSpPr>
        <dsp:cNvPr id="0" name=""/>
        <dsp:cNvSpPr/>
      </dsp:nvSpPr>
      <dsp:spPr>
        <a:xfrm>
          <a:off x="1314564" y="5209789"/>
          <a:ext cx="1074321" cy="682194"/>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081701D2-553C-424A-AFE9-4428AB111BDB}">
      <dsp:nvSpPr>
        <dsp:cNvPr id="0" name=""/>
        <dsp:cNvSpPr/>
      </dsp:nvSpPr>
      <dsp:spPr>
        <a:xfrm>
          <a:off x="1433933" y="5323190"/>
          <a:ext cx="1074321" cy="68219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t>Price</a:t>
          </a:r>
        </a:p>
      </dsp:txBody>
      <dsp:txXfrm>
        <a:off x="1453914" y="5343171"/>
        <a:ext cx="1034359" cy="642232"/>
      </dsp:txXfrm>
    </dsp:sp>
    <dsp:sp modelId="{0B3E97E8-442F-4CAB-8AAF-5241F624EB6F}">
      <dsp:nvSpPr>
        <dsp:cNvPr id="0" name=""/>
        <dsp:cNvSpPr/>
      </dsp:nvSpPr>
      <dsp:spPr>
        <a:xfrm>
          <a:off x="3284154" y="1467182"/>
          <a:ext cx="1074321" cy="486732"/>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9FFC0264-D160-4523-9798-7DC1CDBF2578}">
      <dsp:nvSpPr>
        <dsp:cNvPr id="0" name=""/>
        <dsp:cNvSpPr/>
      </dsp:nvSpPr>
      <dsp:spPr>
        <a:xfrm>
          <a:off x="3403523" y="1580582"/>
          <a:ext cx="1074321" cy="48673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IN" sz="1800" kern="1200"/>
            <a:t>Matches</a:t>
          </a:r>
        </a:p>
      </dsp:txBody>
      <dsp:txXfrm>
        <a:off x="3417779" y="1594838"/>
        <a:ext cx="1045809" cy="458220"/>
      </dsp:txXfrm>
    </dsp:sp>
    <dsp:sp modelId="{2A59751A-FE1B-4640-8A3F-2BC2D6189659}">
      <dsp:nvSpPr>
        <dsp:cNvPr id="0" name=""/>
        <dsp:cNvSpPr/>
      </dsp:nvSpPr>
      <dsp:spPr>
        <a:xfrm>
          <a:off x="2598402" y="2244443"/>
          <a:ext cx="1074321" cy="682194"/>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16CE43BC-10FD-421B-9039-AF5B7E45E007}">
      <dsp:nvSpPr>
        <dsp:cNvPr id="0" name=""/>
        <dsp:cNvSpPr/>
      </dsp:nvSpPr>
      <dsp:spPr>
        <a:xfrm>
          <a:off x="2717772" y="2357844"/>
          <a:ext cx="1074321" cy="68219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b="1" i="1" u="sng" kern="1200"/>
            <a:t>For Administator:</a:t>
          </a:r>
        </a:p>
        <a:p>
          <a:pPr lvl="0" algn="ctr" defTabSz="400050">
            <a:lnSpc>
              <a:spcPct val="90000"/>
            </a:lnSpc>
            <a:spcBef>
              <a:spcPct val="0"/>
            </a:spcBef>
            <a:spcAft>
              <a:spcPct val="35000"/>
            </a:spcAft>
          </a:pPr>
          <a:r>
            <a:rPr lang="en-IN" sz="700" kern="1200"/>
            <a:t>1. Insert new match</a:t>
          </a:r>
        </a:p>
      </dsp:txBody>
      <dsp:txXfrm>
        <a:off x="2737753" y="2377825"/>
        <a:ext cx="1034359" cy="642232"/>
      </dsp:txXfrm>
    </dsp:sp>
    <dsp:sp modelId="{FBD6FDA7-4AD8-4F73-AACA-6D0276C2B6A1}">
      <dsp:nvSpPr>
        <dsp:cNvPr id="0" name=""/>
        <dsp:cNvSpPr/>
      </dsp:nvSpPr>
      <dsp:spPr>
        <a:xfrm>
          <a:off x="3940684" y="2266362"/>
          <a:ext cx="1074321" cy="682194"/>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193C462F-9D16-44C8-90EE-AA84573761CB}">
      <dsp:nvSpPr>
        <dsp:cNvPr id="0" name=""/>
        <dsp:cNvSpPr/>
      </dsp:nvSpPr>
      <dsp:spPr>
        <a:xfrm>
          <a:off x="4060053" y="2379763"/>
          <a:ext cx="1074321" cy="68219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b="1" i="1" u="sng" kern="1200"/>
            <a:t>For User:</a:t>
          </a:r>
        </a:p>
        <a:p>
          <a:pPr lvl="0" algn="ctr" defTabSz="400050">
            <a:lnSpc>
              <a:spcPct val="90000"/>
            </a:lnSpc>
            <a:spcBef>
              <a:spcPct val="0"/>
            </a:spcBef>
            <a:spcAft>
              <a:spcPct val="35000"/>
            </a:spcAft>
          </a:pPr>
          <a:r>
            <a:rPr lang="en-IN" sz="700" kern="1200"/>
            <a:t>1. View all matches</a:t>
          </a:r>
        </a:p>
        <a:p>
          <a:pPr lvl="0" algn="ctr" defTabSz="400050">
            <a:lnSpc>
              <a:spcPct val="90000"/>
            </a:lnSpc>
            <a:spcBef>
              <a:spcPct val="0"/>
            </a:spcBef>
            <a:spcAft>
              <a:spcPct val="35000"/>
            </a:spcAft>
          </a:pPr>
          <a:r>
            <a:rPr lang="en-IN" sz="700" kern="1200"/>
            <a:t>2. Book tickets</a:t>
          </a:r>
        </a:p>
        <a:p>
          <a:pPr lvl="0" algn="ctr" defTabSz="400050">
            <a:lnSpc>
              <a:spcPct val="90000"/>
            </a:lnSpc>
            <a:spcBef>
              <a:spcPct val="0"/>
            </a:spcBef>
            <a:spcAft>
              <a:spcPct val="35000"/>
            </a:spcAft>
          </a:pPr>
          <a:r>
            <a:rPr lang="en-IN" sz="700" kern="1200"/>
            <a:t>3. View all transactions</a:t>
          </a:r>
        </a:p>
      </dsp:txBody>
      <dsp:txXfrm>
        <a:off x="4080034" y="2399744"/>
        <a:ext cx="1034359" cy="642232"/>
      </dsp:txXfrm>
    </dsp:sp>
    <dsp:sp modelId="{48482EDC-8DF2-432B-A90E-68F342D1A525}">
      <dsp:nvSpPr>
        <dsp:cNvPr id="0" name=""/>
        <dsp:cNvSpPr/>
      </dsp:nvSpPr>
      <dsp:spPr>
        <a:xfrm>
          <a:off x="3940684" y="3261005"/>
          <a:ext cx="1074321" cy="682194"/>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BC90C905-2823-43AB-802D-AB4A78B14187}">
      <dsp:nvSpPr>
        <dsp:cNvPr id="0" name=""/>
        <dsp:cNvSpPr/>
      </dsp:nvSpPr>
      <dsp:spPr>
        <a:xfrm>
          <a:off x="4060053" y="3374406"/>
          <a:ext cx="1074321" cy="68219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t>Seating arrangement</a:t>
          </a:r>
        </a:p>
      </dsp:txBody>
      <dsp:txXfrm>
        <a:off x="4080034" y="3394387"/>
        <a:ext cx="1034359" cy="642232"/>
      </dsp:txXfrm>
    </dsp:sp>
    <dsp:sp modelId="{C1ABB29D-E0C7-495D-B65B-B34DCB8A1AB3}">
      <dsp:nvSpPr>
        <dsp:cNvPr id="0" name=""/>
        <dsp:cNvSpPr/>
      </dsp:nvSpPr>
      <dsp:spPr>
        <a:xfrm>
          <a:off x="3940684" y="4255648"/>
          <a:ext cx="1074321" cy="682194"/>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ED36F1FF-DF86-4AF9-81A9-86D543408CB2}">
      <dsp:nvSpPr>
        <dsp:cNvPr id="0" name=""/>
        <dsp:cNvSpPr/>
      </dsp:nvSpPr>
      <dsp:spPr>
        <a:xfrm>
          <a:off x="4060053" y="4369049"/>
          <a:ext cx="1074321" cy="68219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t>No. of seats</a:t>
          </a:r>
        </a:p>
      </dsp:txBody>
      <dsp:txXfrm>
        <a:off x="4080034" y="4389030"/>
        <a:ext cx="1034359" cy="642232"/>
      </dsp:txXfrm>
    </dsp:sp>
    <dsp:sp modelId="{018E779D-E2F3-4192-96CD-F92F6E3DB973}">
      <dsp:nvSpPr>
        <dsp:cNvPr id="0" name=""/>
        <dsp:cNvSpPr/>
      </dsp:nvSpPr>
      <dsp:spPr>
        <a:xfrm>
          <a:off x="3940684" y="5250291"/>
          <a:ext cx="1074321" cy="682194"/>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0CD8B953-7626-4C51-BA42-A3B1A22627FA}">
      <dsp:nvSpPr>
        <dsp:cNvPr id="0" name=""/>
        <dsp:cNvSpPr/>
      </dsp:nvSpPr>
      <dsp:spPr>
        <a:xfrm>
          <a:off x="4060053" y="5363692"/>
          <a:ext cx="1074321" cy="68219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N" sz="900" kern="1200"/>
            <a:t>Price</a:t>
          </a:r>
        </a:p>
      </dsp:txBody>
      <dsp:txXfrm>
        <a:off x="4080034" y="5383673"/>
        <a:ext cx="1034359" cy="6422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6B2189-7E84-4F7B-ACA6-3F90F1DDC8E9}">
      <dsp:nvSpPr>
        <dsp:cNvPr id="0" name=""/>
        <dsp:cNvSpPr/>
      </dsp:nvSpPr>
      <dsp:spPr>
        <a:xfrm rot="5400000">
          <a:off x="2240485" y="-677847"/>
          <a:ext cx="959709" cy="2560320"/>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24765" rIns="49530" bIns="24765" numCol="1" spcCol="1270" anchor="ctr" anchorCtr="0">
          <a:noAutofit/>
        </a:bodyPr>
        <a:lstStyle/>
        <a:p>
          <a:pPr marL="114300" lvl="1" indent="-114300" algn="l" defTabSz="577850">
            <a:lnSpc>
              <a:spcPct val="90000"/>
            </a:lnSpc>
            <a:spcBef>
              <a:spcPct val="0"/>
            </a:spcBef>
            <a:spcAft>
              <a:spcPct val="15000"/>
            </a:spcAft>
            <a:buChar char="••"/>
          </a:pPr>
          <a:r>
            <a:rPr lang="en-IN" sz="1300" kern="1200"/>
            <a:t>Discussion of project algorithm.</a:t>
          </a:r>
        </a:p>
        <a:p>
          <a:pPr marL="114300" lvl="1" indent="-114300" algn="l" defTabSz="577850">
            <a:lnSpc>
              <a:spcPct val="90000"/>
            </a:lnSpc>
            <a:spcBef>
              <a:spcPct val="0"/>
            </a:spcBef>
            <a:spcAft>
              <a:spcPct val="15000"/>
            </a:spcAft>
            <a:buChar char="••"/>
          </a:pPr>
          <a:r>
            <a:rPr lang="en-IN" sz="1300" kern="1200"/>
            <a:t>Code for ticket booking of M Square (Movies).</a:t>
          </a:r>
        </a:p>
        <a:p>
          <a:pPr marL="114300" lvl="1" indent="-114300" algn="l" defTabSz="577850">
            <a:lnSpc>
              <a:spcPct val="90000"/>
            </a:lnSpc>
            <a:spcBef>
              <a:spcPct val="0"/>
            </a:spcBef>
            <a:spcAft>
              <a:spcPct val="15000"/>
            </a:spcAft>
            <a:buChar char="••"/>
          </a:pPr>
          <a:r>
            <a:rPr lang="en-IN" sz="1300" kern="1200"/>
            <a:t>Editing of report.</a:t>
          </a:r>
        </a:p>
      </dsp:txBody>
      <dsp:txXfrm rot="-5400000">
        <a:off x="1440180" y="169307"/>
        <a:ext cx="2513471" cy="866011"/>
      </dsp:txXfrm>
    </dsp:sp>
    <dsp:sp modelId="{DB7B164B-3A72-49EA-AC2B-EFA614A609EE}">
      <dsp:nvSpPr>
        <dsp:cNvPr id="0" name=""/>
        <dsp:cNvSpPr/>
      </dsp:nvSpPr>
      <dsp:spPr>
        <a:xfrm>
          <a:off x="0" y="2494"/>
          <a:ext cx="1440180" cy="119963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38100" rIns="76200" bIns="38100" numCol="1" spcCol="1270" anchor="ctr" anchorCtr="0">
          <a:noAutofit/>
        </a:bodyPr>
        <a:lstStyle/>
        <a:p>
          <a:pPr lvl="0" algn="ctr" defTabSz="889000">
            <a:lnSpc>
              <a:spcPct val="90000"/>
            </a:lnSpc>
            <a:spcBef>
              <a:spcPct val="0"/>
            </a:spcBef>
            <a:spcAft>
              <a:spcPct val="35000"/>
            </a:spcAft>
          </a:pPr>
          <a:r>
            <a:rPr lang="en-IN" sz="2000" kern="1200"/>
            <a:t>Muskan Ludhiyani</a:t>
          </a:r>
        </a:p>
      </dsp:txBody>
      <dsp:txXfrm>
        <a:off x="58561" y="61055"/>
        <a:ext cx="1323058" cy="1082514"/>
      </dsp:txXfrm>
    </dsp:sp>
    <dsp:sp modelId="{6C29F99E-5865-49C9-AAF7-A802C65A1B2C}">
      <dsp:nvSpPr>
        <dsp:cNvPr id="0" name=""/>
        <dsp:cNvSpPr/>
      </dsp:nvSpPr>
      <dsp:spPr>
        <a:xfrm rot="5400000">
          <a:off x="2240485" y="581770"/>
          <a:ext cx="959709" cy="2560320"/>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24765" rIns="49530" bIns="24765" numCol="1" spcCol="1270" anchor="ctr" anchorCtr="0">
          <a:noAutofit/>
        </a:bodyPr>
        <a:lstStyle/>
        <a:p>
          <a:pPr marL="114300" lvl="1" indent="-114300" algn="l" defTabSz="577850">
            <a:lnSpc>
              <a:spcPct val="90000"/>
            </a:lnSpc>
            <a:spcBef>
              <a:spcPct val="0"/>
            </a:spcBef>
            <a:spcAft>
              <a:spcPct val="15000"/>
            </a:spcAft>
            <a:buChar char="••"/>
          </a:pPr>
          <a:r>
            <a:rPr lang="en-IN" sz="1300" kern="1200"/>
            <a:t>Discussion of project algorithm.</a:t>
          </a:r>
        </a:p>
        <a:p>
          <a:pPr marL="114300" lvl="1" indent="-114300" algn="l" defTabSz="577850">
            <a:lnSpc>
              <a:spcPct val="90000"/>
            </a:lnSpc>
            <a:spcBef>
              <a:spcPct val="0"/>
            </a:spcBef>
            <a:spcAft>
              <a:spcPct val="15000"/>
            </a:spcAft>
            <a:buChar char="••"/>
          </a:pPr>
          <a:r>
            <a:rPr lang="en-IN" sz="1300" kern="1200"/>
            <a:t>Code for insertion of movies and matches.</a:t>
          </a:r>
        </a:p>
        <a:p>
          <a:pPr marL="114300" lvl="1" indent="-114300" algn="l" defTabSz="577850">
            <a:lnSpc>
              <a:spcPct val="90000"/>
            </a:lnSpc>
            <a:spcBef>
              <a:spcPct val="0"/>
            </a:spcBef>
            <a:spcAft>
              <a:spcPct val="15000"/>
            </a:spcAft>
            <a:buChar char="••"/>
          </a:pPr>
          <a:r>
            <a:rPr lang="en-IN" sz="1300" kern="1200"/>
            <a:t>Building up the Project Report.</a:t>
          </a:r>
        </a:p>
      </dsp:txBody>
      <dsp:txXfrm rot="-5400000">
        <a:off x="1440180" y="1428925"/>
        <a:ext cx="2513471" cy="866011"/>
      </dsp:txXfrm>
    </dsp:sp>
    <dsp:sp modelId="{BCA78C81-F37F-40F6-BC21-40161F939A9E}">
      <dsp:nvSpPr>
        <dsp:cNvPr id="0" name=""/>
        <dsp:cNvSpPr/>
      </dsp:nvSpPr>
      <dsp:spPr>
        <a:xfrm>
          <a:off x="0" y="1262112"/>
          <a:ext cx="1440180" cy="119963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38100" rIns="76200" bIns="38100" numCol="1" spcCol="1270" anchor="ctr" anchorCtr="0">
          <a:noAutofit/>
        </a:bodyPr>
        <a:lstStyle/>
        <a:p>
          <a:pPr lvl="0" algn="ctr" defTabSz="889000">
            <a:lnSpc>
              <a:spcPct val="90000"/>
            </a:lnSpc>
            <a:spcBef>
              <a:spcPct val="0"/>
            </a:spcBef>
            <a:spcAft>
              <a:spcPct val="35000"/>
            </a:spcAft>
          </a:pPr>
          <a:r>
            <a:rPr lang="en-IN" sz="2000" kern="1200"/>
            <a:t>Soumya Verma</a:t>
          </a:r>
        </a:p>
      </dsp:txBody>
      <dsp:txXfrm>
        <a:off x="58561" y="1320673"/>
        <a:ext cx="1323058" cy="1082514"/>
      </dsp:txXfrm>
    </dsp:sp>
    <dsp:sp modelId="{F82553FC-0F84-4D4B-8210-0F717778F668}">
      <dsp:nvSpPr>
        <dsp:cNvPr id="0" name=""/>
        <dsp:cNvSpPr/>
      </dsp:nvSpPr>
      <dsp:spPr>
        <a:xfrm rot="5400000">
          <a:off x="2240485" y="1841389"/>
          <a:ext cx="959709" cy="2560320"/>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24765" rIns="49530" bIns="24765" numCol="1" spcCol="1270" anchor="ctr" anchorCtr="0">
          <a:noAutofit/>
        </a:bodyPr>
        <a:lstStyle/>
        <a:p>
          <a:pPr marL="114300" lvl="1" indent="-114300" algn="l" defTabSz="577850">
            <a:lnSpc>
              <a:spcPct val="90000"/>
            </a:lnSpc>
            <a:spcBef>
              <a:spcPct val="0"/>
            </a:spcBef>
            <a:spcAft>
              <a:spcPct val="15000"/>
            </a:spcAft>
            <a:buChar char="••"/>
          </a:pPr>
          <a:r>
            <a:rPr lang="en-IN" sz="1300" kern="1200"/>
            <a:t>Discussion of project algorithm.</a:t>
          </a:r>
        </a:p>
        <a:p>
          <a:pPr marL="114300" lvl="1" indent="-114300" algn="l" defTabSz="577850">
            <a:lnSpc>
              <a:spcPct val="90000"/>
            </a:lnSpc>
            <a:spcBef>
              <a:spcPct val="0"/>
            </a:spcBef>
            <a:spcAft>
              <a:spcPct val="15000"/>
            </a:spcAft>
            <a:buChar char="••"/>
          </a:pPr>
          <a:r>
            <a:rPr lang="en-IN" sz="1300" kern="1200"/>
            <a:t>Code for main function.</a:t>
          </a:r>
        </a:p>
        <a:p>
          <a:pPr marL="114300" lvl="1" indent="-114300" algn="l" defTabSz="577850">
            <a:lnSpc>
              <a:spcPct val="90000"/>
            </a:lnSpc>
            <a:spcBef>
              <a:spcPct val="0"/>
            </a:spcBef>
            <a:spcAft>
              <a:spcPct val="15000"/>
            </a:spcAft>
            <a:buChar char="••"/>
          </a:pPr>
          <a:r>
            <a:rPr lang="en-IN" sz="1300" kern="1200"/>
            <a:t>Building up the Project Report.</a:t>
          </a:r>
        </a:p>
      </dsp:txBody>
      <dsp:txXfrm rot="-5400000">
        <a:off x="1440180" y="2688544"/>
        <a:ext cx="2513471" cy="866011"/>
      </dsp:txXfrm>
    </dsp:sp>
    <dsp:sp modelId="{B9850A5B-6D51-444D-A0AE-7B66A947481B}">
      <dsp:nvSpPr>
        <dsp:cNvPr id="0" name=""/>
        <dsp:cNvSpPr/>
      </dsp:nvSpPr>
      <dsp:spPr>
        <a:xfrm>
          <a:off x="0" y="2521730"/>
          <a:ext cx="1440180" cy="119963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38100" rIns="76200" bIns="38100" numCol="1" spcCol="1270" anchor="ctr" anchorCtr="0">
          <a:noAutofit/>
        </a:bodyPr>
        <a:lstStyle/>
        <a:p>
          <a:pPr lvl="0" algn="ctr" defTabSz="889000">
            <a:lnSpc>
              <a:spcPct val="90000"/>
            </a:lnSpc>
            <a:spcBef>
              <a:spcPct val="0"/>
            </a:spcBef>
            <a:spcAft>
              <a:spcPct val="35000"/>
            </a:spcAft>
          </a:pPr>
          <a:r>
            <a:rPr lang="en-IN" sz="2000" kern="1200"/>
            <a:t>Amruit Pratyay</a:t>
          </a:r>
        </a:p>
      </dsp:txBody>
      <dsp:txXfrm>
        <a:off x="58561" y="2580291"/>
        <a:ext cx="1323058" cy="1082514"/>
      </dsp:txXfrm>
    </dsp:sp>
    <dsp:sp modelId="{DFC4BAA4-59AB-4168-A114-1731EF67FE04}">
      <dsp:nvSpPr>
        <dsp:cNvPr id="0" name=""/>
        <dsp:cNvSpPr/>
      </dsp:nvSpPr>
      <dsp:spPr>
        <a:xfrm rot="5400000">
          <a:off x="2240485" y="3101007"/>
          <a:ext cx="959709" cy="2560320"/>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24765" rIns="49530" bIns="24765" numCol="1" spcCol="1270" anchor="ctr" anchorCtr="0">
          <a:noAutofit/>
        </a:bodyPr>
        <a:lstStyle/>
        <a:p>
          <a:pPr marL="114300" lvl="1" indent="-114300" algn="l" defTabSz="577850">
            <a:lnSpc>
              <a:spcPct val="90000"/>
            </a:lnSpc>
            <a:spcBef>
              <a:spcPct val="0"/>
            </a:spcBef>
            <a:spcAft>
              <a:spcPct val="15000"/>
            </a:spcAft>
            <a:buChar char="••"/>
          </a:pPr>
          <a:r>
            <a:rPr lang="en-IN" sz="1300" kern="1200"/>
            <a:t>Discussion of project algorithm.</a:t>
          </a:r>
        </a:p>
        <a:p>
          <a:pPr marL="114300" lvl="1" indent="-114300" algn="l" defTabSz="577850">
            <a:lnSpc>
              <a:spcPct val="90000"/>
            </a:lnSpc>
            <a:spcBef>
              <a:spcPct val="0"/>
            </a:spcBef>
            <a:spcAft>
              <a:spcPct val="15000"/>
            </a:spcAft>
            <a:buChar char="••"/>
          </a:pPr>
          <a:r>
            <a:rPr lang="en-IN" sz="1300" kern="1200"/>
            <a:t>Code for ticket booking of M Square (IPL).</a:t>
          </a:r>
        </a:p>
        <a:p>
          <a:pPr marL="114300" lvl="1" indent="-114300" algn="l" defTabSz="577850">
            <a:lnSpc>
              <a:spcPct val="90000"/>
            </a:lnSpc>
            <a:spcBef>
              <a:spcPct val="0"/>
            </a:spcBef>
            <a:spcAft>
              <a:spcPct val="15000"/>
            </a:spcAft>
            <a:buChar char="••"/>
          </a:pPr>
          <a:r>
            <a:rPr lang="en-IN" sz="1300" kern="1200"/>
            <a:t>Formation of Point Table.</a:t>
          </a:r>
        </a:p>
      </dsp:txBody>
      <dsp:txXfrm rot="-5400000">
        <a:off x="1440180" y="3948162"/>
        <a:ext cx="2513471" cy="866011"/>
      </dsp:txXfrm>
    </dsp:sp>
    <dsp:sp modelId="{D0F3287A-F9BA-436E-A330-5AB41CF362DF}">
      <dsp:nvSpPr>
        <dsp:cNvPr id="0" name=""/>
        <dsp:cNvSpPr/>
      </dsp:nvSpPr>
      <dsp:spPr>
        <a:xfrm>
          <a:off x="0" y="3781349"/>
          <a:ext cx="1440180" cy="119963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38100" rIns="76200" bIns="38100" numCol="1" spcCol="1270" anchor="ctr" anchorCtr="0">
          <a:noAutofit/>
        </a:bodyPr>
        <a:lstStyle/>
        <a:p>
          <a:pPr lvl="0" algn="ctr" defTabSz="889000">
            <a:lnSpc>
              <a:spcPct val="90000"/>
            </a:lnSpc>
            <a:spcBef>
              <a:spcPct val="0"/>
            </a:spcBef>
            <a:spcAft>
              <a:spcPct val="35000"/>
            </a:spcAft>
          </a:pPr>
          <a:r>
            <a:rPr lang="en-IN" sz="2000" kern="1200"/>
            <a:t>Jayant Goel</a:t>
          </a:r>
        </a:p>
      </dsp:txBody>
      <dsp:txXfrm>
        <a:off x="58561" y="3839910"/>
        <a:ext cx="1323058" cy="108251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9F0603552EE4A8DB1B8C7D443B86FE3"/>
        <w:category>
          <w:name w:val="General"/>
          <w:gallery w:val="placeholder"/>
        </w:category>
        <w:types>
          <w:type w:val="bbPlcHdr"/>
        </w:types>
        <w:behaviors>
          <w:behavior w:val="content"/>
        </w:behaviors>
        <w:guid w:val="{50FDD575-0ECA-4DD7-B8E5-181177201E9B}"/>
      </w:docPartPr>
      <w:docPartBody>
        <w:p w:rsidR="00D42C50" w:rsidRDefault="003F255E">
          <w:pPr>
            <w:pStyle w:val="09F0603552EE4A8DB1B8C7D443B86FE3"/>
          </w:pPr>
          <w:r>
            <w:t>Annual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ahnschrift SemiBold SemiConden">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55E"/>
    <w:rsid w:val="003F255E"/>
    <w:rsid w:val="00B8441A"/>
    <w:rsid w:val="00D42C50"/>
    <w:rsid w:val="00E567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B7F082EA8A40438F80ED8AF9232D2B">
    <w:name w:val="F8B7F082EA8A40438F80ED8AF9232D2B"/>
  </w:style>
  <w:style w:type="paragraph" w:customStyle="1" w:styleId="F23CD326655045859F7F5927DF4FA500">
    <w:name w:val="F23CD326655045859F7F5927DF4FA500"/>
  </w:style>
  <w:style w:type="paragraph" w:customStyle="1" w:styleId="9EA2DB049C434DC39134F88F86D2ADE1">
    <w:name w:val="9EA2DB049C434DC39134F88F86D2ADE1"/>
  </w:style>
  <w:style w:type="paragraph" w:customStyle="1" w:styleId="47A819FF77064C99B3EFC1C1E609FFC8">
    <w:name w:val="47A819FF77064C99B3EFC1C1E609FFC8"/>
  </w:style>
  <w:style w:type="paragraph" w:customStyle="1" w:styleId="DD637F5E41C34206996450D901506D9A">
    <w:name w:val="DD637F5E41C34206996450D901506D9A"/>
  </w:style>
  <w:style w:type="paragraph" w:customStyle="1" w:styleId="1C8BA8F7A20E4742AA70946DD70D86C8">
    <w:name w:val="1C8BA8F7A20E4742AA70946DD70D86C8"/>
  </w:style>
  <w:style w:type="paragraph" w:customStyle="1" w:styleId="01CE2526D7B94DC4BB5BD3805F294EC8">
    <w:name w:val="01CE2526D7B94DC4BB5BD3805F294EC8"/>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paragraph" w:customStyle="1" w:styleId="299BEB7AD4FE4DF194063F56DCC3D00B">
    <w:name w:val="299BEB7AD4FE4DF194063F56DCC3D00B"/>
  </w:style>
  <w:style w:type="paragraph" w:customStyle="1" w:styleId="B99E643F7061482CBC9CA8092661F549">
    <w:name w:val="B99E643F7061482CBC9CA8092661F549"/>
  </w:style>
  <w:style w:type="paragraph" w:customStyle="1" w:styleId="1E4912F50CA442DE8DD2A73F1B3D397E">
    <w:name w:val="1E4912F50CA442DE8DD2A73F1B3D397E"/>
  </w:style>
  <w:style w:type="paragraph" w:customStyle="1" w:styleId="9790850EEA8742C882BB313356339B54">
    <w:name w:val="9790850EEA8742C882BB313356339B54"/>
  </w:style>
  <w:style w:type="paragraph" w:customStyle="1" w:styleId="EC241884EBDA4792928A256AEEC26F1C">
    <w:name w:val="EC241884EBDA4792928A256AEEC26F1C"/>
  </w:style>
  <w:style w:type="paragraph" w:customStyle="1" w:styleId="B97B393703A646998DDCFDD2E4977DBC">
    <w:name w:val="B97B393703A646998DDCFDD2E4977DBC"/>
  </w:style>
  <w:style w:type="paragraph" w:customStyle="1" w:styleId="981B2DBEC6B24C6DA188737B1F19B683">
    <w:name w:val="981B2DBEC6B24C6DA188737B1F19B683"/>
  </w:style>
  <w:style w:type="paragraph" w:customStyle="1" w:styleId="9E6251A00AF24FC0A6459F78183CA422">
    <w:name w:val="9E6251A00AF24FC0A6459F78183CA422"/>
  </w:style>
  <w:style w:type="character" w:styleId="Strong">
    <w:name w:val="Strong"/>
    <w:basedOn w:val="DefaultParagraphFont"/>
    <w:uiPriority w:val="10"/>
    <w:qFormat/>
    <w:rPr>
      <w:b/>
      <w:bCs/>
    </w:rPr>
  </w:style>
  <w:style w:type="paragraph" w:customStyle="1" w:styleId="7B9B4107B6A84349A980CDDEA0554FB7">
    <w:name w:val="7B9B4107B6A84349A980CDDEA0554FB7"/>
  </w:style>
  <w:style w:type="paragraph" w:customStyle="1" w:styleId="E6E3F80632524FD9B04BEB018C91B7CF">
    <w:name w:val="E6E3F80632524FD9B04BEB018C91B7CF"/>
  </w:style>
  <w:style w:type="paragraph" w:customStyle="1" w:styleId="D185BAE9DA1C411084565E32A70FACCE">
    <w:name w:val="D185BAE9DA1C411084565E32A70FACCE"/>
  </w:style>
  <w:style w:type="paragraph" w:customStyle="1" w:styleId="DED7DA94E7DE43B2A65B143231933AFB">
    <w:name w:val="DED7DA94E7DE43B2A65B143231933AFB"/>
  </w:style>
  <w:style w:type="paragraph" w:customStyle="1" w:styleId="6D5C5EAF3618407294B9E791BF135F0F">
    <w:name w:val="6D5C5EAF3618407294B9E791BF135F0F"/>
  </w:style>
  <w:style w:type="paragraph" w:customStyle="1" w:styleId="BC066F6520BE4BEAB2A568191B158E08">
    <w:name w:val="BC066F6520BE4BEAB2A568191B158E08"/>
  </w:style>
  <w:style w:type="paragraph" w:customStyle="1" w:styleId="482B6C024ABC4D0797DB7E5B800CABE5">
    <w:name w:val="482B6C024ABC4D0797DB7E5B800CABE5"/>
  </w:style>
  <w:style w:type="paragraph" w:customStyle="1" w:styleId="DE7B693C7472499C9854F4C23D7A1518">
    <w:name w:val="DE7B693C7472499C9854F4C23D7A1518"/>
  </w:style>
  <w:style w:type="paragraph" w:customStyle="1" w:styleId="09F0603552EE4A8DB1B8C7D443B86FE3">
    <w:name w:val="09F0603552EE4A8DB1B8C7D443B86FE3"/>
  </w:style>
  <w:style w:type="paragraph" w:customStyle="1" w:styleId="9894A97099AA4E7184C8C6A971C38C1C">
    <w:name w:val="9894A97099AA4E7184C8C6A971C38C1C"/>
  </w:style>
  <w:style w:type="paragraph" w:customStyle="1" w:styleId="9E620C67C9AA483482CAB2D5E4172291">
    <w:name w:val="9E620C67C9AA483482CAB2D5E41722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258ADA-AF88-4286-9A84-550BF097FB7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8ADAACF0-A26A-4BAA-90DA-12D1C085E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Template>
  <TotalTime>5229</TotalTime>
  <Pages>12</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Project Report</vt:lpstr>
    </vt:vector>
  </TitlesOfParts>
  <Company>M-Square : An online ticket booking software</Company>
  <LinksUpToDate>false</LinksUpToDate>
  <CharactersWithSpaces>7531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Soumya Verma</dc:creator>
  <cp:keywords/>
  <cp:lastModifiedBy>Soumya Verma</cp:lastModifiedBy>
  <cp:revision>14</cp:revision>
  <dcterms:created xsi:type="dcterms:W3CDTF">2019-04-17T17:32:00Z</dcterms:created>
  <dcterms:modified xsi:type="dcterms:W3CDTF">2019-04-21T19:33:00Z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